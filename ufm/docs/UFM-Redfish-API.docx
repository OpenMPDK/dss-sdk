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783EB" w14:textId="5A41FB44" w:rsidR="00C20EBB" w:rsidRPr="00DF7837" w:rsidRDefault="0021381C" w:rsidP="00C76A21">
      <w:pPr>
        <w:pStyle w:val="Title"/>
        <w:jc w:val="center"/>
      </w:pPr>
      <w:r w:rsidRPr="00DF7837">
        <w:t>Redfish API for UFM</w:t>
      </w:r>
    </w:p>
    <w:p w14:paraId="5293D40C" w14:textId="36FF9F79" w:rsidR="00D17CB0" w:rsidRPr="00DF7837" w:rsidRDefault="0021381C" w:rsidP="00C76A21">
      <w:pPr>
        <w:pStyle w:val="Subtitle"/>
        <w:snapToGrid w:val="0"/>
        <w:spacing w:line="240" w:lineRule="auto"/>
        <w:contextualSpacing/>
      </w:pPr>
      <w:r w:rsidRPr="00DF7837">
        <w:t>July</w:t>
      </w:r>
      <w:r w:rsidR="00C76A21" w:rsidRPr="00DF7837">
        <w:t xml:space="preserve"> </w:t>
      </w:r>
      <w:r w:rsidR="007A4C0A" w:rsidRPr="00DF7837">
        <w:t>2</w:t>
      </w:r>
      <w:r w:rsidRPr="00DF7837">
        <w:t>0</w:t>
      </w:r>
      <w:r w:rsidR="00C76A21" w:rsidRPr="00DF7837">
        <w:t>, 2020</w:t>
      </w:r>
      <w:r w:rsidR="00600A68" w:rsidRPr="00DF7837">
        <w:br/>
      </w:r>
    </w:p>
    <w:sdt>
      <w:sdtPr>
        <w:alias w:val="Company"/>
        <w:tag w:val=""/>
        <w:id w:val="-985402635"/>
        <w:placeholder>
          <w:docPart w:val="29A53715EF0548EF855499606F48143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6693011" w14:textId="4278B596" w:rsidR="00691FF8" w:rsidRPr="00DF7837" w:rsidRDefault="00A86BBF" w:rsidP="00466CDA">
          <w:pPr>
            <w:pStyle w:val="Subtitle"/>
          </w:pPr>
          <w:r w:rsidRPr="00DF7837">
            <w:t>Samsung Semiconductor, Inc.</w:t>
          </w:r>
        </w:p>
      </w:sdtContent>
    </w:sdt>
    <w:p w14:paraId="7C65D69C" w14:textId="77777777" w:rsidR="00691FF8" w:rsidRPr="00DF7837" w:rsidRDefault="00691FF8" w:rsidP="00466CDA"/>
    <w:p w14:paraId="69E72817" w14:textId="77777777" w:rsidR="00F326BF" w:rsidRPr="00DF7837" w:rsidRDefault="00F326BF" w:rsidP="00466CDA"/>
    <w:p w14:paraId="63F9D94A" w14:textId="77777777" w:rsidR="00F326BF" w:rsidRPr="00DF7837" w:rsidRDefault="00F326BF" w:rsidP="00466CDA"/>
    <w:p w14:paraId="0311CB0C" w14:textId="77777777" w:rsidR="00F326BF" w:rsidRPr="00DF7837" w:rsidRDefault="00F326BF" w:rsidP="00466CDA"/>
    <w:p w14:paraId="5CA732B2" w14:textId="77777777" w:rsidR="00F326BF" w:rsidRPr="00DF7837" w:rsidRDefault="00F326BF" w:rsidP="00466CDA"/>
    <w:p w14:paraId="1550BE5F" w14:textId="77777777" w:rsidR="00F326BF" w:rsidRPr="00DF7837" w:rsidRDefault="00F326BF" w:rsidP="003F6DD5">
      <w:pPr>
        <w:ind w:firstLine="720"/>
      </w:pPr>
    </w:p>
    <w:p w14:paraId="55A3F59D" w14:textId="77777777" w:rsidR="00F326BF" w:rsidRPr="00DF7837" w:rsidRDefault="00F326BF" w:rsidP="00466CDA"/>
    <w:p w14:paraId="0E125D3B" w14:textId="77777777" w:rsidR="00F326BF" w:rsidRPr="00DF7837" w:rsidRDefault="00F326BF" w:rsidP="00466CDA"/>
    <w:p w14:paraId="718F6810" w14:textId="77777777" w:rsidR="00F326BF" w:rsidRPr="00DF7837" w:rsidRDefault="00F326BF" w:rsidP="00466CDA"/>
    <w:p w14:paraId="25982088" w14:textId="77777777" w:rsidR="00F326BF" w:rsidRPr="00DF7837" w:rsidRDefault="00F326BF" w:rsidP="00466CD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3600"/>
        <w:gridCol w:w="2880"/>
      </w:tblGrid>
      <w:tr w:rsidR="00600A68" w:rsidRPr="00DF7837" w14:paraId="08CA5DC0" w14:textId="77777777" w:rsidTr="000457A9">
        <w:trPr>
          <w:jc w:val="center"/>
        </w:trPr>
        <w:tc>
          <w:tcPr>
            <w:tcW w:w="2880" w:type="dxa"/>
            <w:vAlign w:val="center"/>
          </w:tcPr>
          <w:p w14:paraId="5824B87A" w14:textId="77777777" w:rsidR="00600A68" w:rsidRPr="00DF7837" w:rsidRDefault="0026588F" w:rsidP="00466CDA">
            <w:pPr>
              <w:pStyle w:val="Subtitle"/>
            </w:pPr>
            <w:r w:rsidRPr="00DF7837">
              <w:rPr>
                <w:noProof/>
                <w:lang w:eastAsia="ko-KR"/>
              </w:rPr>
              <w:drawing>
                <wp:inline distT="0" distB="0" distL="0" distR="0" wp14:anchorId="1EC65BB1" wp14:editId="3AB84ED9">
                  <wp:extent cx="1133856" cy="374904"/>
                  <wp:effectExtent l="0" t="0" r="0" b="6350"/>
                  <wp:docPr id="8" name="Picture 8" descr="C:\Users\harry.rogers\Pictures\Art\samsung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rry.rogers\Pictures\Art\samsung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856" cy="374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vAlign w:val="center"/>
          </w:tcPr>
          <w:p w14:paraId="13C60D92" w14:textId="77777777" w:rsidR="00600A68" w:rsidRPr="00DF7837" w:rsidRDefault="00600A68" w:rsidP="00466CDA">
            <w:pPr>
              <w:pStyle w:val="NormalWeb"/>
              <w:rPr>
                <w:rFonts w:eastAsia="+mn-ea"/>
              </w:rPr>
            </w:pPr>
          </w:p>
        </w:tc>
        <w:tc>
          <w:tcPr>
            <w:tcW w:w="2880" w:type="dxa"/>
            <w:vAlign w:val="center"/>
          </w:tcPr>
          <w:p w14:paraId="30034713" w14:textId="77777777" w:rsidR="00600A68" w:rsidRPr="00DF7837" w:rsidRDefault="00C60162" w:rsidP="00466CDA">
            <w:pPr>
              <w:pStyle w:val="NormalWeb"/>
            </w:pPr>
            <w:r w:rsidRPr="00DF7837">
              <w:rPr>
                <w:rFonts w:eastAsia="+mn-ea"/>
                <w:noProof/>
              </w:rPr>
              <w:drawing>
                <wp:inline distT="0" distB="0" distL="0" distR="0" wp14:anchorId="4BB5A17D" wp14:editId="12011D44">
                  <wp:extent cx="1694815" cy="743585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4815" cy="743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B4AEB" w14:textId="77777777" w:rsidR="00E944B5" w:rsidRPr="00DF7837" w:rsidRDefault="00E944B5" w:rsidP="00466CDA"/>
    <w:p w14:paraId="52F5EDBD" w14:textId="77777777" w:rsidR="00E944B5" w:rsidRPr="00DF7837" w:rsidRDefault="00E944B5" w:rsidP="00466CDA"/>
    <w:p w14:paraId="1EB52E42" w14:textId="77777777" w:rsidR="00214398" w:rsidRPr="00DF7837" w:rsidRDefault="00214398" w:rsidP="00214398">
      <w:r w:rsidRPr="00DF7837">
        <w:br w:type="page"/>
      </w:r>
    </w:p>
    <w:sdt>
      <w:sdtPr>
        <w:rPr>
          <w:b/>
          <w:bCs/>
        </w:rPr>
        <w:id w:val="-111913505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27BC4CDB" w14:textId="77777777" w:rsidR="00CF3671" w:rsidRPr="00DF7837" w:rsidRDefault="00CF3671" w:rsidP="009E636C">
          <w:r w:rsidRPr="00DF7837">
            <w:rPr>
              <w:b/>
            </w:rPr>
            <w:t>Table of Contents</w:t>
          </w:r>
        </w:p>
        <w:p w14:paraId="132DE5E6" w14:textId="77777777" w:rsidR="00666B60" w:rsidRPr="00DF7837" w:rsidRDefault="00CF367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r w:rsidRPr="00DF7837">
            <w:fldChar w:fldCharType="begin"/>
          </w:r>
          <w:r w:rsidRPr="00DF7837">
            <w:instrText xml:space="preserve"> TOC \o "1-3" \h \z \u </w:instrText>
          </w:r>
          <w:r w:rsidRPr="00DF7837">
            <w:fldChar w:fldCharType="separate"/>
          </w:r>
          <w:hyperlink w:anchor="_Toc46152979" w:history="1">
            <w:r w:rsidR="00666B60" w:rsidRPr="00DF7837">
              <w:rPr>
                <w:rStyle w:val="Hyperlink"/>
                <w:noProof/>
                <w:color w:val="auto"/>
              </w:rPr>
              <w:t>1</w:t>
            </w:r>
            <w:r w:rsidR="00666B60" w:rsidRPr="00DF7837">
              <w:rPr>
                <w:rFonts w:eastAsiaTheme="minorEastAsia"/>
                <w:noProof/>
                <w:lang w:eastAsia="ko-KR"/>
              </w:rPr>
              <w:tab/>
            </w:r>
            <w:r w:rsidR="00666B60" w:rsidRPr="00DF7837">
              <w:rPr>
                <w:rStyle w:val="Hyperlink"/>
                <w:noProof/>
                <w:color w:val="auto"/>
              </w:rPr>
              <w:t>Introduction</w:t>
            </w:r>
            <w:r w:rsidR="00666B60" w:rsidRPr="00DF7837">
              <w:rPr>
                <w:noProof/>
                <w:webHidden/>
              </w:rPr>
              <w:tab/>
            </w:r>
            <w:r w:rsidR="00666B60" w:rsidRPr="00DF7837">
              <w:rPr>
                <w:noProof/>
                <w:webHidden/>
              </w:rPr>
              <w:fldChar w:fldCharType="begin"/>
            </w:r>
            <w:r w:rsidR="00666B60" w:rsidRPr="00DF7837">
              <w:rPr>
                <w:noProof/>
                <w:webHidden/>
              </w:rPr>
              <w:instrText xml:space="preserve"> PAGEREF _Toc46152979 \h </w:instrText>
            </w:r>
            <w:r w:rsidR="00666B60" w:rsidRPr="00DF7837">
              <w:rPr>
                <w:noProof/>
                <w:webHidden/>
              </w:rPr>
            </w:r>
            <w:r w:rsidR="00666B60" w:rsidRPr="00DF7837">
              <w:rPr>
                <w:noProof/>
                <w:webHidden/>
              </w:rPr>
              <w:fldChar w:fldCharType="separate"/>
            </w:r>
            <w:r w:rsidR="00666B60" w:rsidRPr="00DF7837">
              <w:rPr>
                <w:noProof/>
                <w:webHidden/>
              </w:rPr>
              <w:t>5</w:t>
            </w:r>
            <w:r w:rsidR="00666B60" w:rsidRPr="00DF7837">
              <w:rPr>
                <w:noProof/>
                <w:webHidden/>
              </w:rPr>
              <w:fldChar w:fldCharType="end"/>
            </w:r>
          </w:hyperlink>
        </w:p>
        <w:p w14:paraId="62D96BEA" w14:textId="77777777" w:rsidR="00666B60" w:rsidRPr="00DF7837" w:rsidRDefault="0007363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6152980" w:history="1">
            <w:r w:rsidR="00666B60" w:rsidRPr="00DF7837">
              <w:rPr>
                <w:rStyle w:val="Hyperlink"/>
                <w:noProof/>
                <w:color w:val="auto"/>
              </w:rPr>
              <w:t>2</w:t>
            </w:r>
            <w:r w:rsidR="00666B60" w:rsidRPr="00DF7837">
              <w:rPr>
                <w:rFonts w:eastAsiaTheme="minorEastAsia"/>
                <w:noProof/>
                <w:lang w:eastAsia="ko-KR"/>
              </w:rPr>
              <w:tab/>
            </w:r>
            <w:r w:rsidR="00666B60" w:rsidRPr="00DF7837">
              <w:rPr>
                <w:rStyle w:val="Hyperlink"/>
                <w:noProof/>
                <w:color w:val="auto"/>
              </w:rPr>
              <w:t>List of supported APIs</w:t>
            </w:r>
            <w:r w:rsidR="00666B60" w:rsidRPr="00DF7837">
              <w:rPr>
                <w:noProof/>
                <w:webHidden/>
              </w:rPr>
              <w:tab/>
            </w:r>
            <w:r w:rsidR="00666B60" w:rsidRPr="00DF7837">
              <w:rPr>
                <w:noProof/>
                <w:webHidden/>
              </w:rPr>
              <w:fldChar w:fldCharType="begin"/>
            </w:r>
            <w:r w:rsidR="00666B60" w:rsidRPr="00DF7837">
              <w:rPr>
                <w:noProof/>
                <w:webHidden/>
              </w:rPr>
              <w:instrText xml:space="preserve"> PAGEREF _Toc46152980 \h </w:instrText>
            </w:r>
            <w:r w:rsidR="00666B60" w:rsidRPr="00DF7837">
              <w:rPr>
                <w:noProof/>
                <w:webHidden/>
              </w:rPr>
            </w:r>
            <w:r w:rsidR="00666B60" w:rsidRPr="00DF7837">
              <w:rPr>
                <w:noProof/>
                <w:webHidden/>
              </w:rPr>
              <w:fldChar w:fldCharType="separate"/>
            </w:r>
            <w:r w:rsidR="00666B60" w:rsidRPr="00DF7837">
              <w:rPr>
                <w:noProof/>
                <w:webHidden/>
              </w:rPr>
              <w:t>5</w:t>
            </w:r>
            <w:r w:rsidR="00666B60" w:rsidRPr="00DF7837">
              <w:rPr>
                <w:noProof/>
                <w:webHidden/>
              </w:rPr>
              <w:fldChar w:fldCharType="end"/>
            </w:r>
          </w:hyperlink>
        </w:p>
        <w:p w14:paraId="4A0DD529" w14:textId="77777777" w:rsidR="00666B60" w:rsidRPr="00DF7837" w:rsidRDefault="0007363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6152981" w:history="1">
            <w:r w:rsidR="00666B60" w:rsidRPr="00DF7837">
              <w:rPr>
                <w:rStyle w:val="Hyperlink"/>
                <w:noProof/>
                <w:color w:val="auto"/>
              </w:rPr>
              <w:t>3</w:t>
            </w:r>
            <w:r w:rsidR="00666B60" w:rsidRPr="00DF7837">
              <w:rPr>
                <w:rFonts w:eastAsiaTheme="minorEastAsia"/>
                <w:noProof/>
                <w:lang w:eastAsia="ko-KR"/>
              </w:rPr>
              <w:tab/>
            </w:r>
            <w:r w:rsidR="00666B60" w:rsidRPr="00DF7837">
              <w:rPr>
                <w:rStyle w:val="Hyperlink"/>
                <w:noProof/>
                <w:color w:val="auto"/>
              </w:rPr>
              <w:t>Diagrams</w:t>
            </w:r>
            <w:r w:rsidR="00666B60" w:rsidRPr="00DF7837">
              <w:rPr>
                <w:noProof/>
                <w:webHidden/>
              </w:rPr>
              <w:tab/>
            </w:r>
            <w:r w:rsidR="00666B60" w:rsidRPr="00DF7837">
              <w:rPr>
                <w:noProof/>
                <w:webHidden/>
              </w:rPr>
              <w:fldChar w:fldCharType="begin"/>
            </w:r>
            <w:r w:rsidR="00666B60" w:rsidRPr="00DF7837">
              <w:rPr>
                <w:noProof/>
                <w:webHidden/>
              </w:rPr>
              <w:instrText xml:space="preserve"> PAGEREF _Toc46152981 \h </w:instrText>
            </w:r>
            <w:r w:rsidR="00666B60" w:rsidRPr="00DF7837">
              <w:rPr>
                <w:noProof/>
                <w:webHidden/>
              </w:rPr>
            </w:r>
            <w:r w:rsidR="00666B60" w:rsidRPr="00DF7837">
              <w:rPr>
                <w:noProof/>
                <w:webHidden/>
              </w:rPr>
              <w:fldChar w:fldCharType="separate"/>
            </w:r>
            <w:r w:rsidR="00666B60" w:rsidRPr="00DF7837">
              <w:rPr>
                <w:noProof/>
                <w:webHidden/>
              </w:rPr>
              <w:t>6</w:t>
            </w:r>
            <w:r w:rsidR="00666B60" w:rsidRPr="00DF7837">
              <w:rPr>
                <w:noProof/>
                <w:webHidden/>
              </w:rPr>
              <w:fldChar w:fldCharType="end"/>
            </w:r>
          </w:hyperlink>
        </w:p>
        <w:p w14:paraId="0FB767FB" w14:textId="77777777" w:rsidR="00666B60" w:rsidRPr="00DF7837" w:rsidRDefault="0007363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6152982" w:history="1">
            <w:r w:rsidR="00666B60" w:rsidRPr="00DF7837">
              <w:rPr>
                <w:rStyle w:val="Hyperlink"/>
                <w:noProof/>
                <w:color w:val="auto"/>
              </w:rPr>
              <w:t>4</w:t>
            </w:r>
            <w:r w:rsidR="00666B60" w:rsidRPr="00DF7837">
              <w:rPr>
                <w:rFonts w:eastAsiaTheme="minorEastAsia"/>
                <w:noProof/>
                <w:lang w:eastAsia="ko-KR"/>
              </w:rPr>
              <w:tab/>
            </w:r>
            <w:r w:rsidR="00666B60" w:rsidRPr="00DF7837">
              <w:rPr>
                <w:rStyle w:val="Hyperlink"/>
                <w:noProof/>
                <w:color w:val="auto"/>
              </w:rPr>
              <w:t>REST APIs</w:t>
            </w:r>
            <w:r w:rsidR="00666B60" w:rsidRPr="00DF7837">
              <w:rPr>
                <w:noProof/>
                <w:webHidden/>
              </w:rPr>
              <w:tab/>
            </w:r>
            <w:r w:rsidR="00666B60" w:rsidRPr="00DF7837">
              <w:rPr>
                <w:noProof/>
                <w:webHidden/>
              </w:rPr>
              <w:fldChar w:fldCharType="begin"/>
            </w:r>
            <w:r w:rsidR="00666B60" w:rsidRPr="00DF7837">
              <w:rPr>
                <w:noProof/>
                <w:webHidden/>
              </w:rPr>
              <w:instrText xml:space="preserve"> PAGEREF _Toc46152982 \h </w:instrText>
            </w:r>
            <w:r w:rsidR="00666B60" w:rsidRPr="00DF7837">
              <w:rPr>
                <w:noProof/>
                <w:webHidden/>
              </w:rPr>
            </w:r>
            <w:r w:rsidR="00666B60" w:rsidRPr="00DF7837">
              <w:rPr>
                <w:noProof/>
                <w:webHidden/>
              </w:rPr>
              <w:fldChar w:fldCharType="separate"/>
            </w:r>
            <w:r w:rsidR="00666B60" w:rsidRPr="00DF7837">
              <w:rPr>
                <w:noProof/>
                <w:webHidden/>
              </w:rPr>
              <w:t>8</w:t>
            </w:r>
            <w:r w:rsidR="00666B60" w:rsidRPr="00DF7837">
              <w:rPr>
                <w:noProof/>
                <w:webHidden/>
              </w:rPr>
              <w:fldChar w:fldCharType="end"/>
            </w:r>
          </w:hyperlink>
        </w:p>
        <w:p w14:paraId="0A1CB2BF" w14:textId="77777777" w:rsidR="00666B60" w:rsidRPr="00DF7837" w:rsidRDefault="0007363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ko-KR"/>
            </w:rPr>
          </w:pPr>
          <w:hyperlink w:anchor="_Toc46152983" w:history="1">
            <w:r w:rsidR="00666B60" w:rsidRPr="00DF7837">
              <w:rPr>
                <w:rStyle w:val="Hyperlink"/>
                <w:noProof/>
                <w:color w:val="auto"/>
              </w:rPr>
              <w:t>5</w:t>
            </w:r>
            <w:r w:rsidR="00666B60" w:rsidRPr="00DF7837">
              <w:rPr>
                <w:rFonts w:eastAsiaTheme="minorEastAsia"/>
                <w:noProof/>
                <w:lang w:eastAsia="ko-KR"/>
              </w:rPr>
              <w:tab/>
            </w:r>
            <w:r w:rsidR="00666B60" w:rsidRPr="00DF7837">
              <w:rPr>
                <w:rStyle w:val="Hyperlink"/>
                <w:noProof/>
                <w:color w:val="auto"/>
              </w:rPr>
              <w:t>How to Obtain subsystem information through Redfish API</w:t>
            </w:r>
            <w:r w:rsidR="00666B60" w:rsidRPr="00DF7837">
              <w:rPr>
                <w:noProof/>
                <w:webHidden/>
              </w:rPr>
              <w:tab/>
            </w:r>
            <w:r w:rsidR="00666B60" w:rsidRPr="00DF7837">
              <w:rPr>
                <w:noProof/>
                <w:webHidden/>
              </w:rPr>
              <w:fldChar w:fldCharType="begin"/>
            </w:r>
            <w:r w:rsidR="00666B60" w:rsidRPr="00DF7837">
              <w:rPr>
                <w:noProof/>
                <w:webHidden/>
              </w:rPr>
              <w:instrText xml:space="preserve"> PAGEREF _Toc46152983 \h </w:instrText>
            </w:r>
            <w:r w:rsidR="00666B60" w:rsidRPr="00DF7837">
              <w:rPr>
                <w:noProof/>
                <w:webHidden/>
              </w:rPr>
            </w:r>
            <w:r w:rsidR="00666B60" w:rsidRPr="00DF7837">
              <w:rPr>
                <w:noProof/>
                <w:webHidden/>
              </w:rPr>
              <w:fldChar w:fldCharType="separate"/>
            </w:r>
            <w:r w:rsidR="00666B60" w:rsidRPr="00DF7837">
              <w:rPr>
                <w:noProof/>
                <w:webHidden/>
              </w:rPr>
              <w:t>25</w:t>
            </w:r>
            <w:r w:rsidR="00666B60" w:rsidRPr="00DF7837">
              <w:rPr>
                <w:noProof/>
                <w:webHidden/>
              </w:rPr>
              <w:fldChar w:fldCharType="end"/>
            </w:r>
          </w:hyperlink>
        </w:p>
        <w:p w14:paraId="6DECD6E8" w14:textId="77777777" w:rsidR="00CF3671" w:rsidRPr="00DF7837" w:rsidRDefault="00CF3671">
          <w:r w:rsidRPr="00DF7837">
            <w:rPr>
              <w:b/>
              <w:bCs/>
              <w:noProof/>
            </w:rPr>
            <w:fldChar w:fldCharType="end"/>
          </w:r>
        </w:p>
      </w:sdtContent>
    </w:sdt>
    <w:p w14:paraId="31FD681C" w14:textId="77777777" w:rsidR="00027242" w:rsidRPr="00DF7837" w:rsidRDefault="00027242">
      <w:r w:rsidRPr="00DF7837">
        <w:br w:type="page"/>
      </w:r>
    </w:p>
    <w:p w14:paraId="618FCE51" w14:textId="77777777" w:rsidR="004D440F" w:rsidRPr="00DF7837" w:rsidRDefault="004D440F" w:rsidP="00466CDA">
      <w:pPr>
        <w:rPr>
          <w:rStyle w:val="Emphasis"/>
          <w:b/>
          <w:sz w:val="28"/>
          <w:szCs w:val="28"/>
        </w:rPr>
      </w:pPr>
      <w:r w:rsidRPr="00DF7837">
        <w:rPr>
          <w:rStyle w:val="Emphasis"/>
          <w:b/>
          <w:sz w:val="28"/>
          <w:szCs w:val="28"/>
        </w:rPr>
        <w:lastRenderedPageBreak/>
        <w:t>Revision History</w:t>
      </w:r>
    </w:p>
    <w:tbl>
      <w:tblPr>
        <w:tblStyle w:val="LightList-Accent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9"/>
        <w:gridCol w:w="1594"/>
        <w:gridCol w:w="962"/>
        <w:gridCol w:w="1530"/>
        <w:gridCol w:w="4505"/>
      </w:tblGrid>
      <w:tr w:rsidR="00DF7837" w:rsidRPr="00DF7837" w14:paraId="0E8720F4" w14:textId="77777777" w:rsidTr="000D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bottom w:val="single" w:sz="8" w:space="0" w:color="4F81BD" w:themeColor="accent1"/>
            </w:tcBorders>
          </w:tcPr>
          <w:p w14:paraId="64EAD297" w14:textId="77777777" w:rsidR="00AD5A63" w:rsidRPr="00DF7837" w:rsidRDefault="00AD5A63" w:rsidP="00496FC5">
            <w:pPr>
              <w:rPr>
                <w:color w:val="auto"/>
              </w:rPr>
            </w:pPr>
            <w:r w:rsidRPr="00DF7837">
              <w:rPr>
                <w:color w:val="auto"/>
              </w:rPr>
              <w:t>Rev.</w:t>
            </w:r>
          </w:p>
        </w:tc>
        <w:tc>
          <w:tcPr>
            <w:tcW w:w="1594" w:type="dxa"/>
            <w:tcBorders>
              <w:bottom w:val="single" w:sz="8" w:space="0" w:color="4F81BD" w:themeColor="accent1"/>
            </w:tcBorders>
          </w:tcPr>
          <w:p w14:paraId="1F9DCA8B" w14:textId="77777777" w:rsidR="00AD5A63" w:rsidRPr="00DF7837" w:rsidRDefault="00AD5A63" w:rsidP="00496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F7837">
              <w:rPr>
                <w:color w:val="auto"/>
              </w:rPr>
              <w:t>Date</w:t>
            </w:r>
          </w:p>
        </w:tc>
        <w:tc>
          <w:tcPr>
            <w:tcW w:w="962" w:type="dxa"/>
            <w:tcBorders>
              <w:bottom w:val="single" w:sz="8" w:space="0" w:color="4F81BD" w:themeColor="accent1"/>
            </w:tcBorders>
          </w:tcPr>
          <w:p w14:paraId="036FE841" w14:textId="77777777" w:rsidR="00AD5A63" w:rsidRPr="00DF7837" w:rsidRDefault="00AD5A63" w:rsidP="00496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F7837">
              <w:rPr>
                <w:color w:val="auto"/>
              </w:rPr>
              <w:t>Section</w:t>
            </w:r>
          </w:p>
        </w:tc>
        <w:tc>
          <w:tcPr>
            <w:tcW w:w="1530" w:type="dxa"/>
            <w:tcBorders>
              <w:bottom w:val="single" w:sz="8" w:space="0" w:color="4F81BD" w:themeColor="accent1"/>
            </w:tcBorders>
          </w:tcPr>
          <w:p w14:paraId="772DAA1A" w14:textId="77777777" w:rsidR="00AD5A63" w:rsidRPr="00DF7837" w:rsidRDefault="00AD5A63" w:rsidP="00496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F7837">
              <w:rPr>
                <w:color w:val="auto"/>
              </w:rPr>
              <w:t>Author</w:t>
            </w:r>
          </w:p>
        </w:tc>
        <w:tc>
          <w:tcPr>
            <w:tcW w:w="4505" w:type="dxa"/>
            <w:tcBorders>
              <w:bottom w:val="single" w:sz="8" w:space="0" w:color="4F81BD" w:themeColor="accent1"/>
            </w:tcBorders>
          </w:tcPr>
          <w:p w14:paraId="2DE392E5" w14:textId="77777777" w:rsidR="00AD5A63" w:rsidRPr="00DF7837" w:rsidRDefault="00AD5A63" w:rsidP="00496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F7837">
              <w:rPr>
                <w:color w:val="auto"/>
              </w:rPr>
              <w:t>Change</w:t>
            </w:r>
          </w:p>
        </w:tc>
      </w:tr>
      <w:tr w:rsidR="00DF7837" w:rsidRPr="00DF7837" w14:paraId="54BF8F8B" w14:textId="77777777" w:rsidTr="000D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7107E83C" w14:textId="77777777" w:rsidR="00AD5A63" w:rsidRPr="00DF7837" w:rsidRDefault="00AD5A63" w:rsidP="00496FC5">
            <w:r w:rsidRPr="00DF7837">
              <w:t>0.1</w:t>
            </w:r>
          </w:p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57653D75" w14:textId="60F24211" w:rsidR="00AD5A63" w:rsidRPr="00DF7837" w:rsidRDefault="00676451" w:rsidP="007A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837">
              <w:rPr>
                <w:sz w:val="24"/>
              </w:rPr>
              <w:t>0</w:t>
            </w:r>
            <w:r w:rsidR="007B34C5" w:rsidRPr="00DF7837">
              <w:rPr>
                <w:sz w:val="24"/>
              </w:rPr>
              <w:t>7</w:t>
            </w:r>
            <w:r w:rsidR="00B01D9C" w:rsidRPr="00DF7837">
              <w:rPr>
                <w:sz w:val="24"/>
              </w:rPr>
              <w:t>/</w:t>
            </w:r>
            <w:r w:rsidR="007B34C5" w:rsidRPr="00DF7837">
              <w:rPr>
                <w:sz w:val="24"/>
              </w:rPr>
              <w:t>20</w:t>
            </w:r>
            <w:r w:rsidR="00C20EBB" w:rsidRPr="00DF7837">
              <w:rPr>
                <w:sz w:val="24"/>
              </w:rPr>
              <w:t>/20</w:t>
            </w:r>
            <w:r w:rsidRPr="00DF7837">
              <w:rPr>
                <w:sz w:val="24"/>
              </w:rPr>
              <w:t>20</w:t>
            </w: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61F38E7D" w14:textId="77777777" w:rsidR="00AD5A63" w:rsidRPr="00DF7837" w:rsidRDefault="00AD5A63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837">
              <w:t>All</w:t>
            </w: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08D8DCD7" w14:textId="25C2CB13" w:rsidR="00AD5A63" w:rsidRPr="00DF7837" w:rsidRDefault="007A4C0A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837">
              <w:t>Lu Fan</w:t>
            </w: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029CCF0B" w14:textId="23AC1DE9" w:rsidR="00AD5A63" w:rsidRPr="00DF7837" w:rsidRDefault="00A3333D" w:rsidP="00BC6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837">
              <w:t>Created</w:t>
            </w:r>
          </w:p>
        </w:tc>
      </w:tr>
      <w:tr w:rsidR="00DF7837" w:rsidRPr="00DF7837" w14:paraId="73658FAA" w14:textId="77777777" w:rsidTr="000D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1A16501" w14:textId="44FFB950" w:rsidR="00BF0EF7" w:rsidRPr="00DF7837" w:rsidRDefault="00BF0EF7" w:rsidP="00496FC5"/>
        </w:tc>
        <w:tc>
          <w:tcPr>
            <w:tcW w:w="159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7AC9B2D" w14:textId="17DE44BD" w:rsidR="00BF0EF7" w:rsidRPr="00DF7837" w:rsidRDefault="00BF0EF7" w:rsidP="00DC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3C9CF95" w14:textId="660639A4" w:rsidR="00BF0EF7" w:rsidRPr="00DF7837" w:rsidRDefault="00BF0EF7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002D76DA" w14:textId="7144588E" w:rsidR="00BF0EF7" w:rsidRPr="00DF7837" w:rsidRDefault="00BF0EF7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B353600" w14:textId="28A5874D" w:rsidR="00BF0EF7" w:rsidRPr="00DF7837" w:rsidRDefault="00BF0EF7" w:rsidP="00BC6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837" w:rsidRPr="00DF7837" w14:paraId="175FB6A3" w14:textId="77777777" w:rsidTr="000D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282D5326" w14:textId="55321B6F" w:rsidR="00F96814" w:rsidRPr="00DF7837" w:rsidRDefault="00F96814" w:rsidP="00496FC5"/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6DDBA23B" w14:textId="2DF61937" w:rsidR="00F96814" w:rsidRPr="00DF7837" w:rsidRDefault="00F96814" w:rsidP="00DC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1DEBB1F0" w14:textId="6328C40D" w:rsidR="00F96814" w:rsidRPr="00DF7837" w:rsidRDefault="00F96814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76160B71" w14:textId="211FFC8F" w:rsidR="00F96814" w:rsidRPr="00DF7837" w:rsidRDefault="00F96814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46C1E44A" w14:textId="217503D0" w:rsidR="00F96814" w:rsidRPr="00DF7837" w:rsidRDefault="00F96814" w:rsidP="00BC6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837" w:rsidRPr="00DF7837" w14:paraId="6043207E" w14:textId="77777777" w:rsidTr="000D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6BD8FE1" w14:textId="300F7304" w:rsidR="000C625B" w:rsidRPr="00DF7837" w:rsidRDefault="000C625B" w:rsidP="00496FC5"/>
        </w:tc>
        <w:tc>
          <w:tcPr>
            <w:tcW w:w="159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145A7A4" w14:textId="0FD31669" w:rsidR="000C625B" w:rsidRPr="00DF7837" w:rsidRDefault="000C625B" w:rsidP="00DC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483D36FD" w14:textId="7F197CBB" w:rsidR="000C625B" w:rsidRPr="00DF7837" w:rsidRDefault="000C625B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6F735DC7" w14:textId="602ED11F" w:rsidR="000C625B" w:rsidRPr="00DF7837" w:rsidRDefault="000C625B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7E17B47" w14:textId="7E5363F6" w:rsidR="000C625B" w:rsidRPr="00DF7837" w:rsidRDefault="000C625B" w:rsidP="00BC6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837" w:rsidRPr="00DF7837" w14:paraId="310DA2A7" w14:textId="77777777" w:rsidTr="000D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646C291B" w14:textId="6DFA0677" w:rsidR="00CC1925" w:rsidRPr="00DF7837" w:rsidRDefault="00CC1925" w:rsidP="00496FC5"/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2471CB8C" w14:textId="5AA45913" w:rsidR="00CC1925" w:rsidRPr="00DF7837" w:rsidRDefault="00CC1925" w:rsidP="00DC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3C9A926D" w14:textId="0FA2264F" w:rsidR="00CC1925" w:rsidRPr="00DF7837" w:rsidRDefault="00CC1925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10F02DE7" w14:textId="5E4EC9D7" w:rsidR="00CC1925" w:rsidRPr="00DF7837" w:rsidRDefault="00CC1925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691DA346" w14:textId="5BBC351F" w:rsidR="00CC1925" w:rsidRPr="00DF7837" w:rsidRDefault="00CC1925" w:rsidP="00BC6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837" w:rsidRPr="00DF7837" w14:paraId="044E62E3" w14:textId="77777777" w:rsidTr="000D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6FA278F" w14:textId="012A86B3" w:rsidR="00194050" w:rsidRPr="00DF7837" w:rsidRDefault="00194050" w:rsidP="00496FC5"/>
        </w:tc>
        <w:tc>
          <w:tcPr>
            <w:tcW w:w="159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5CC5C16" w14:textId="26EA2F6F" w:rsidR="00194050" w:rsidRPr="00DF7837" w:rsidRDefault="00194050" w:rsidP="00DC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5BF5883D" w14:textId="63A75EBC" w:rsidR="00194050" w:rsidRPr="00DF7837" w:rsidRDefault="0019405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5787A9A" w14:textId="70F0DEFC" w:rsidR="00194050" w:rsidRPr="00DF7837" w:rsidRDefault="0019405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2A045C1C" w14:textId="2BD6F7E5" w:rsidR="00194050" w:rsidRPr="00DF7837" w:rsidRDefault="00194050" w:rsidP="00BC6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837" w:rsidRPr="00DF7837" w14:paraId="6E2A5579" w14:textId="77777777" w:rsidTr="000D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4CDFF353" w14:textId="1E6317BC" w:rsidR="003A7559" w:rsidRPr="00DF7837" w:rsidRDefault="003A7559" w:rsidP="00496FC5"/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468688C0" w14:textId="32A5D181" w:rsidR="003A7559" w:rsidRPr="00DF7837" w:rsidRDefault="003A7559" w:rsidP="00DC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3239002C" w14:textId="1EC97BF9" w:rsidR="003A7559" w:rsidRPr="00DF7837" w:rsidRDefault="003A7559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4FC86A54" w14:textId="21323935" w:rsidR="003A7559" w:rsidRPr="00DF7837" w:rsidRDefault="003A7559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56A40A41" w14:textId="577E3E8B" w:rsidR="003A7559" w:rsidRPr="00DF7837" w:rsidRDefault="003A7559" w:rsidP="003A7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837" w:rsidRPr="00DF7837" w14:paraId="2124B238" w14:textId="77777777" w:rsidTr="000D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3DA9431C" w14:textId="52A0F0C1" w:rsidR="00486CE0" w:rsidRPr="00DF7837" w:rsidRDefault="00486CE0" w:rsidP="00496FC5"/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21805B4C" w14:textId="2096C219" w:rsidR="00486CE0" w:rsidRPr="00DF7837" w:rsidRDefault="00486CE0" w:rsidP="00DC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543B2915" w14:textId="7250CB5E" w:rsidR="00486CE0" w:rsidRPr="00DF7837" w:rsidRDefault="00486CE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7CA3E67D" w14:textId="37D144FF" w:rsidR="00486CE0" w:rsidRPr="00DF7837" w:rsidRDefault="00486CE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36CE3DC6" w14:textId="5A9240EA" w:rsidR="00486CE0" w:rsidRPr="00DF7837" w:rsidRDefault="00486CE0" w:rsidP="003A7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837" w:rsidRPr="00DF7837" w14:paraId="7908845E" w14:textId="77777777" w:rsidTr="000D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17D5C74B" w14:textId="7C15F451" w:rsidR="00486CE0" w:rsidRPr="00DF7837" w:rsidRDefault="00486CE0" w:rsidP="00496FC5"/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7F4B3D84" w14:textId="09722C30" w:rsidR="00486CE0" w:rsidRPr="00DF7837" w:rsidRDefault="00486CE0" w:rsidP="00DC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0483F6C7" w14:textId="12B01DC1" w:rsidR="00486CE0" w:rsidRPr="00DF7837" w:rsidRDefault="00486CE0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559EF3A7" w14:textId="6DEC0607" w:rsidR="00486CE0" w:rsidRPr="00DF7837" w:rsidRDefault="00486CE0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4DF632D2" w14:textId="0340F462" w:rsidR="00486CE0" w:rsidRPr="00DF7837" w:rsidRDefault="00486CE0" w:rsidP="00BD3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837" w:rsidRPr="00DF7837" w14:paraId="0E918876" w14:textId="77777777" w:rsidTr="000D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56CB016F" w14:textId="77777777" w:rsidR="00486CE0" w:rsidRPr="00DF7837" w:rsidRDefault="00486CE0" w:rsidP="00496FC5"/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4502DFC2" w14:textId="77777777" w:rsidR="00486CE0" w:rsidRPr="00DF7837" w:rsidRDefault="00486CE0" w:rsidP="00DC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1A4EE68D" w14:textId="77777777" w:rsidR="00486CE0" w:rsidRPr="00DF7837" w:rsidRDefault="00486CE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5FEF773A" w14:textId="77777777" w:rsidR="00486CE0" w:rsidRPr="00DF7837" w:rsidRDefault="00486CE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00BDDB45" w14:textId="77777777" w:rsidR="00486CE0" w:rsidRPr="00DF7837" w:rsidRDefault="00486CE0" w:rsidP="003A7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837" w:rsidRPr="00DF7837" w14:paraId="46A543CF" w14:textId="77777777" w:rsidTr="000D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002CD8A9" w14:textId="77777777" w:rsidR="00486CE0" w:rsidRPr="00DF7837" w:rsidRDefault="00486CE0" w:rsidP="00496FC5"/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53807671" w14:textId="77777777" w:rsidR="00486CE0" w:rsidRPr="00DF7837" w:rsidRDefault="00486CE0" w:rsidP="00DC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024CA13D" w14:textId="77777777" w:rsidR="00486CE0" w:rsidRPr="00DF7837" w:rsidRDefault="00486CE0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50D2529D" w14:textId="77777777" w:rsidR="00486CE0" w:rsidRPr="00DF7837" w:rsidRDefault="00486CE0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2FB82662" w14:textId="77777777" w:rsidR="00486CE0" w:rsidRPr="00DF7837" w:rsidRDefault="00486CE0" w:rsidP="003A7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837" w:rsidRPr="00DF7837" w14:paraId="48098D98" w14:textId="77777777" w:rsidTr="000D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4D273D9B" w14:textId="77777777" w:rsidR="00486CE0" w:rsidRPr="00DF7837" w:rsidRDefault="00486CE0" w:rsidP="00496FC5"/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7573423D" w14:textId="77777777" w:rsidR="00486CE0" w:rsidRPr="00DF7837" w:rsidRDefault="00486CE0" w:rsidP="00DC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61C123AE" w14:textId="77777777" w:rsidR="00486CE0" w:rsidRPr="00DF7837" w:rsidRDefault="00486CE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4982BE6D" w14:textId="77777777" w:rsidR="00486CE0" w:rsidRPr="00DF7837" w:rsidRDefault="00486CE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37D02ADF" w14:textId="77777777" w:rsidR="00486CE0" w:rsidRPr="00DF7837" w:rsidRDefault="00486CE0" w:rsidP="003A7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837" w:rsidRPr="00DF7837" w14:paraId="7EDFE16F" w14:textId="77777777" w:rsidTr="000D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3189DF3B" w14:textId="77777777" w:rsidR="00486CE0" w:rsidRPr="00DF7837" w:rsidRDefault="00486CE0" w:rsidP="00496FC5"/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11459A33" w14:textId="77777777" w:rsidR="00486CE0" w:rsidRPr="00DF7837" w:rsidRDefault="00486CE0" w:rsidP="00DC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3639601C" w14:textId="77777777" w:rsidR="00486CE0" w:rsidRPr="00DF7837" w:rsidRDefault="00486CE0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5228D3E2" w14:textId="77777777" w:rsidR="00486CE0" w:rsidRPr="00DF7837" w:rsidRDefault="00486CE0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03556A69" w14:textId="77777777" w:rsidR="00486CE0" w:rsidRPr="00DF7837" w:rsidRDefault="00486CE0" w:rsidP="003A7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7837" w:rsidRPr="00DF7837" w14:paraId="62EB1D43" w14:textId="77777777" w:rsidTr="000D3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6DD84E5E" w14:textId="77777777" w:rsidR="00486CE0" w:rsidRPr="00DF7837" w:rsidRDefault="00486CE0" w:rsidP="00496FC5"/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1E436469" w14:textId="77777777" w:rsidR="00486CE0" w:rsidRPr="00DF7837" w:rsidRDefault="00486CE0" w:rsidP="00DC1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1A6FD827" w14:textId="77777777" w:rsidR="00486CE0" w:rsidRPr="00DF7837" w:rsidRDefault="00486CE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4FC418FF" w14:textId="77777777" w:rsidR="00486CE0" w:rsidRPr="00DF7837" w:rsidRDefault="00486CE0" w:rsidP="00496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30FFDDC2" w14:textId="77777777" w:rsidR="00486CE0" w:rsidRPr="00DF7837" w:rsidRDefault="00486CE0" w:rsidP="003A7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837" w:rsidRPr="00DF7837" w14:paraId="5A2D1B93" w14:textId="77777777" w:rsidTr="000D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dxa"/>
            <w:tcBorders>
              <w:right w:val="single" w:sz="8" w:space="0" w:color="4F81BD" w:themeColor="accent1"/>
            </w:tcBorders>
          </w:tcPr>
          <w:p w14:paraId="70CE7F9C" w14:textId="77777777" w:rsidR="00486CE0" w:rsidRPr="00DF7837" w:rsidRDefault="00486CE0" w:rsidP="00496FC5"/>
        </w:tc>
        <w:tc>
          <w:tcPr>
            <w:tcW w:w="15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3D026F92" w14:textId="77777777" w:rsidR="00486CE0" w:rsidRPr="00DF7837" w:rsidRDefault="00486CE0" w:rsidP="00DC1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217EFD19" w14:textId="77777777" w:rsidR="00486CE0" w:rsidRPr="00DF7837" w:rsidRDefault="00486CE0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1FC05F62" w14:textId="77777777" w:rsidR="00486CE0" w:rsidRPr="00DF7837" w:rsidRDefault="00486CE0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5" w:type="dxa"/>
            <w:tcBorders>
              <w:left w:val="single" w:sz="8" w:space="0" w:color="4F81BD" w:themeColor="accent1"/>
            </w:tcBorders>
          </w:tcPr>
          <w:p w14:paraId="3217E807" w14:textId="77777777" w:rsidR="00486CE0" w:rsidRPr="00DF7837" w:rsidRDefault="00486CE0" w:rsidP="003A7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705AF5" w14:textId="57672D6B" w:rsidR="00875642" w:rsidRPr="00DF7837" w:rsidRDefault="00875642" w:rsidP="00466CDA">
      <w:pPr>
        <w:rPr>
          <w:rStyle w:val="Emphasis"/>
          <w:b/>
          <w:sz w:val="28"/>
          <w:szCs w:val="28"/>
        </w:rPr>
      </w:pPr>
    </w:p>
    <w:p w14:paraId="264ED78F" w14:textId="77777777" w:rsidR="0073606C" w:rsidRPr="00DF7837" w:rsidRDefault="0073606C" w:rsidP="00466CDA"/>
    <w:p w14:paraId="39B04258" w14:textId="77777777" w:rsidR="0073606C" w:rsidRPr="00DF7837" w:rsidRDefault="0073606C" w:rsidP="0073606C">
      <w:r w:rsidRPr="00DF7837">
        <w:br w:type="page"/>
      </w:r>
    </w:p>
    <w:p w14:paraId="39EE090E" w14:textId="77777777" w:rsidR="0073606C" w:rsidRPr="00DF7837" w:rsidRDefault="0073606C" w:rsidP="00466CDA">
      <w:pPr>
        <w:rPr>
          <w:rStyle w:val="Emphasis"/>
          <w:b/>
          <w:sz w:val="28"/>
          <w:szCs w:val="28"/>
        </w:rPr>
      </w:pPr>
      <w:r w:rsidRPr="00DF7837">
        <w:rPr>
          <w:rStyle w:val="Emphasis"/>
          <w:b/>
          <w:sz w:val="28"/>
          <w:szCs w:val="28"/>
        </w:rPr>
        <w:lastRenderedPageBreak/>
        <w:t>List of Figures</w:t>
      </w:r>
    </w:p>
    <w:p w14:paraId="269BEE9C" w14:textId="77777777" w:rsidR="00875642" w:rsidRPr="00DF7837" w:rsidRDefault="002D78AB" w:rsidP="00466CDA">
      <w:pPr>
        <w:rPr>
          <w:rStyle w:val="Emphasis"/>
          <w:b/>
          <w:sz w:val="28"/>
          <w:szCs w:val="28"/>
        </w:rPr>
      </w:pPr>
      <w:r w:rsidRPr="00DF7837">
        <w:rPr>
          <w:rStyle w:val="Emphasis"/>
          <w:b/>
          <w:sz w:val="28"/>
          <w:szCs w:val="28"/>
        </w:rPr>
        <w:fldChar w:fldCharType="begin"/>
      </w:r>
      <w:r w:rsidRPr="00DF7837">
        <w:rPr>
          <w:rStyle w:val="Emphasis"/>
          <w:b/>
          <w:sz w:val="28"/>
          <w:szCs w:val="28"/>
        </w:rPr>
        <w:instrText xml:space="preserve"> TOC \h \z \c "Figure" </w:instrText>
      </w:r>
      <w:r w:rsidRPr="00DF7837">
        <w:rPr>
          <w:rStyle w:val="Emphasis"/>
          <w:b/>
          <w:sz w:val="28"/>
          <w:szCs w:val="28"/>
        </w:rPr>
        <w:fldChar w:fldCharType="separate"/>
      </w:r>
      <w:r w:rsidR="00BA0378" w:rsidRPr="00DF7837">
        <w:rPr>
          <w:rStyle w:val="Emphasis"/>
          <w:bCs/>
          <w:noProof/>
          <w:sz w:val="28"/>
          <w:szCs w:val="28"/>
        </w:rPr>
        <w:t>No table of figures entries found.</w:t>
      </w:r>
      <w:r w:rsidRPr="00DF7837">
        <w:rPr>
          <w:rStyle w:val="Emphasis"/>
          <w:b/>
          <w:sz w:val="28"/>
          <w:szCs w:val="28"/>
        </w:rPr>
        <w:fldChar w:fldCharType="end"/>
      </w:r>
    </w:p>
    <w:p w14:paraId="471D8CFF" w14:textId="77777777" w:rsidR="00190A62" w:rsidRPr="00DF7837" w:rsidRDefault="0073606C" w:rsidP="001749FB">
      <w:pPr>
        <w:tabs>
          <w:tab w:val="left" w:pos="7902"/>
        </w:tabs>
        <w:rPr>
          <w:rStyle w:val="Emphasis"/>
          <w:b/>
          <w:sz w:val="28"/>
          <w:szCs w:val="28"/>
        </w:rPr>
      </w:pPr>
      <w:r w:rsidRPr="00DF7837">
        <w:rPr>
          <w:rStyle w:val="Emphasis"/>
          <w:b/>
          <w:sz w:val="28"/>
          <w:szCs w:val="28"/>
        </w:rPr>
        <w:t>List of Tables</w:t>
      </w:r>
      <w:r w:rsidR="001749FB" w:rsidRPr="00DF7837">
        <w:rPr>
          <w:rStyle w:val="Emphasis"/>
          <w:b/>
          <w:sz w:val="28"/>
          <w:szCs w:val="28"/>
        </w:rPr>
        <w:tab/>
      </w:r>
    </w:p>
    <w:p w14:paraId="70C9CBC5" w14:textId="77777777" w:rsidR="00354BC3" w:rsidRPr="00DF7837" w:rsidRDefault="00354BC3" w:rsidP="00466CDA">
      <w:pPr>
        <w:rPr>
          <w:b/>
          <w:i/>
          <w:iCs/>
          <w:sz w:val="28"/>
          <w:szCs w:val="28"/>
        </w:rPr>
      </w:pPr>
      <w:r w:rsidRPr="00DF7837">
        <w:rPr>
          <w:rStyle w:val="Emphasis"/>
        </w:rPr>
        <w:fldChar w:fldCharType="begin"/>
      </w:r>
      <w:r w:rsidRPr="00DF7837">
        <w:rPr>
          <w:rStyle w:val="Emphasis"/>
        </w:rPr>
        <w:instrText xml:space="preserve"> TOC \c "Table" </w:instrText>
      </w:r>
      <w:r w:rsidRPr="00DF7837">
        <w:rPr>
          <w:rStyle w:val="Emphasis"/>
        </w:rPr>
        <w:fldChar w:fldCharType="separate"/>
      </w:r>
      <w:r w:rsidR="0088356F" w:rsidRPr="00DF7837">
        <w:rPr>
          <w:rStyle w:val="Emphasis"/>
          <w:b/>
          <w:bCs/>
          <w:noProof/>
        </w:rPr>
        <w:t>No table of figures entries found.</w:t>
      </w:r>
      <w:r w:rsidRPr="00DF7837">
        <w:rPr>
          <w:rStyle w:val="Emphasis"/>
        </w:rPr>
        <w:fldChar w:fldCharType="end"/>
      </w:r>
    </w:p>
    <w:p w14:paraId="089B315E" w14:textId="77777777" w:rsidR="00190A62" w:rsidRPr="00DF7837" w:rsidRDefault="002743FE" w:rsidP="00466CDA">
      <w:pPr>
        <w:rPr>
          <w:rStyle w:val="Emphasis"/>
          <w:b/>
          <w:sz w:val="28"/>
          <w:szCs w:val="28"/>
        </w:rPr>
      </w:pPr>
      <w:r w:rsidRPr="00DF7837">
        <w:rPr>
          <w:rStyle w:val="Emphasis"/>
          <w:b/>
          <w:sz w:val="28"/>
          <w:szCs w:val="28"/>
        </w:rPr>
        <w:t>Internal Reference Documents</w:t>
      </w:r>
    </w:p>
    <w:tbl>
      <w:tblPr>
        <w:tblStyle w:val="LightList-Accent1"/>
        <w:tblpPr w:leftFromText="180" w:rightFromText="180" w:vertAnchor="text" w:horzAnchor="margin" w:tblpY="3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6"/>
        <w:gridCol w:w="6464"/>
      </w:tblGrid>
      <w:tr w:rsidR="00DF7837" w:rsidRPr="00DF7837" w14:paraId="631956EE" w14:textId="77777777" w:rsidTr="00A33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14:paraId="44C18CBC" w14:textId="77777777" w:rsidR="002743FE" w:rsidRPr="00DF7837" w:rsidRDefault="002743FE" w:rsidP="00496FC5">
            <w:pPr>
              <w:rPr>
                <w:color w:val="auto"/>
              </w:rPr>
            </w:pPr>
            <w:r w:rsidRPr="00DF7837">
              <w:rPr>
                <w:color w:val="auto"/>
              </w:rPr>
              <w:t>Document Info</w:t>
            </w:r>
          </w:p>
        </w:tc>
        <w:tc>
          <w:tcPr>
            <w:tcW w:w="6464" w:type="dxa"/>
          </w:tcPr>
          <w:p w14:paraId="5040DADE" w14:textId="77777777" w:rsidR="002743FE" w:rsidRPr="00DF7837" w:rsidRDefault="002743FE" w:rsidP="00496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F7837">
              <w:rPr>
                <w:color w:val="auto"/>
              </w:rPr>
              <w:t>Title of Document</w:t>
            </w:r>
          </w:p>
        </w:tc>
      </w:tr>
      <w:tr w:rsidR="00DF7837" w:rsidRPr="00DF7837" w14:paraId="5B37677A" w14:textId="77777777" w:rsidTr="00A33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14:paraId="5E28D1F5" w14:textId="02DA5B62" w:rsidR="002743FE" w:rsidRPr="00DF7837" w:rsidRDefault="002743FE" w:rsidP="00DB52DA"/>
        </w:tc>
        <w:tc>
          <w:tcPr>
            <w:tcW w:w="6464" w:type="dxa"/>
          </w:tcPr>
          <w:p w14:paraId="5F0B9A9D" w14:textId="0DF07813" w:rsidR="002743FE" w:rsidRPr="00DF7837" w:rsidRDefault="002743FE" w:rsidP="00496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302BD6" w14:textId="77777777" w:rsidR="00BF03B6" w:rsidRPr="00DF7837" w:rsidRDefault="00BF03B6" w:rsidP="00466CDA"/>
    <w:p w14:paraId="1C0E9513" w14:textId="77777777" w:rsidR="00BF03B6" w:rsidRPr="00DF7837" w:rsidRDefault="00BF03B6" w:rsidP="00BF03B6">
      <w:r w:rsidRPr="00DF7837">
        <w:br w:type="page"/>
      </w:r>
    </w:p>
    <w:p w14:paraId="7679B5B1" w14:textId="77777777" w:rsidR="00987BAA" w:rsidRPr="00DF7837" w:rsidRDefault="00987BAA" w:rsidP="00987BAA">
      <w:pPr>
        <w:pStyle w:val="Heading1"/>
      </w:pPr>
      <w:bookmarkStart w:id="0" w:name="_Toc394680057"/>
      <w:bookmarkStart w:id="1" w:name="_Toc394680058"/>
      <w:bookmarkStart w:id="2" w:name="_Toc394680059"/>
      <w:bookmarkStart w:id="3" w:name="_Toc394680061"/>
      <w:bookmarkStart w:id="4" w:name="_Toc394680062"/>
      <w:bookmarkStart w:id="5" w:name="_Toc394680063"/>
      <w:bookmarkStart w:id="6" w:name="_Toc394680064"/>
      <w:bookmarkStart w:id="7" w:name="_Toc394680065"/>
      <w:bookmarkStart w:id="8" w:name="_Toc394680066"/>
      <w:bookmarkStart w:id="9" w:name="_Toc394680067"/>
      <w:bookmarkStart w:id="10" w:name="_Toc394680068"/>
      <w:bookmarkStart w:id="11" w:name="_Toc394680069"/>
      <w:bookmarkStart w:id="12" w:name="_Toc394680070"/>
      <w:bookmarkStart w:id="13" w:name="_Toc394680071"/>
      <w:bookmarkStart w:id="14" w:name="_Ref418874938"/>
      <w:bookmarkStart w:id="15" w:name="_Toc437849482"/>
      <w:bookmarkStart w:id="16" w:name="_Toc469949637"/>
      <w:bookmarkStart w:id="17" w:name="_Toc469234327"/>
      <w:bookmarkStart w:id="18" w:name="_Toc46152979"/>
      <w:bookmarkStart w:id="19" w:name="_Ref123016142"/>
      <w:bookmarkStart w:id="20" w:name="_Ref363380919"/>
      <w:bookmarkStart w:id="21" w:name="_Toc39709055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DF7837">
        <w:lastRenderedPageBreak/>
        <w:t>Introduction</w:t>
      </w:r>
      <w:bookmarkEnd w:id="14"/>
      <w:bookmarkEnd w:id="15"/>
      <w:bookmarkEnd w:id="16"/>
      <w:bookmarkEnd w:id="17"/>
      <w:bookmarkEnd w:id="18"/>
    </w:p>
    <w:p w14:paraId="3F33F2D6" w14:textId="11DE1EF7" w:rsidR="00CA725E" w:rsidRPr="00DF7837" w:rsidRDefault="00C20EBB" w:rsidP="00C20EBB">
      <w:r w:rsidRPr="00DF7837">
        <w:t>The purpose of this document is t</w:t>
      </w:r>
      <w:r w:rsidR="007B34C5" w:rsidRPr="00DF7837">
        <w:t>o identify all the APIs</w:t>
      </w:r>
      <w:r w:rsidRPr="00DF7837">
        <w:t xml:space="preserve"> </w:t>
      </w:r>
      <w:r w:rsidR="007B34C5" w:rsidRPr="00DF7837">
        <w:t>for management of fabric and storage within UFM</w:t>
      </w:r>
      <w:r w:rsidR="00CA725E" w:rsidRPr="00DF7837">
        <w:t xml:space="preserve">. </w:t>
      </w:r>
    </w:p>
    <w:p w14:paraId="0032EDD2" w14:textId="70946B95" w:rsidR="006F5276" w:rsidRPr="00DF7837" w:rsidRDefault="006F5276" w:rsidP="00C20EBB">
      <w:r w:rsidRPr="00DF7837">
        <w:t>Currently compliant to the Redfish 20</w:t>
      </w:r>
      <w:r w:rsidR="00E30DC0" w:rsidRPr="00DF7837">
        <w:t>20.2</w:t>
      </w:r>
      <w:r w:rsidRPr="00DF7837">
        <w:t xml:space="preserve">. </w:t>
      </w:r>
      <w:hyperlink r:id="rId15" w:history="1">
        <w:r w:rsidR="00641594" w:rsidRPr="00DF7837">
          <w:rPr>
            <w:rStyle w:val="Hyperlink"/>
            <w:color w:val="auto"/>
          </w:rPr>
          <w:t>https://www.dmtf.org/sites/default/files/standards/documents/DSP0266_1.11.0.pdf</w:t>
        </w:r>
      </w:hyperlink>
      <w:r w:rsidRPr="00DF7837">
        <w:t xml:space="preserve"> </w:t>
      </w:r>
    </w:p>
    <w:p w14:paraId="126800B1" w14:textId="4CC8E262" w:rsidR="00DB3B89" w:rsidRPr="00DF7837" w:rsidRDefault="00DB3B89">
      <w:pPr>
        <w:pStyle w:val="Heading1"/>
      </w:pPr>
      <w:bookmarkStart w:id="22" w:name="_Toc19788033"/>
      <w:bookmarkStart w:id="23" w:name="_Toc19793491"/>
      <w:bookmarkStart w:id="24" w:name="_Toc19872374"/>
      <w:bookmarkStart w:id="25" w:name="_Toc19788034"/>
      <w:bookmarkStart w:id="26" w:name="_Toc19793492"/>
      <w:bookmarkStart w:id="27" w:name="_Toc19872375"/>
      <w:bookmarkStart w:id="28" w:name="_Toc19788035"/>
      <w:bookmarkStart w:id="29" w:name="_Toc19793493"/>
      <w:bookmarkStart w:id="30" w:name="_Toc19872376"/>
      <w:bookmarkStart w:id="31" w:name="_Toc19788036"/>
      <w:bookmarkStart w:id="32" w:name="_Toc19793494"/>
      <w:bookmarkStart w:id="33" w:name="_Toc19872377"/>
      <w:bookmarkStart w:id="34" w:name="_Toc19788037"/>
      <w:bookmarkStart w:id="35" w:name="_Toc19793495"/>
      <w:bookmarkStart w:id="36" w:name="_Toc19872378"/>
      <w:bookmarkStart w:id="37" w:name="_Toc19788038"/>
      <w:bookmarkStart w:id="38" w:name="_Toc19793496"/>
      <w:bookmarkStart w:id="39" w:name="_Toc19872379"/>
      <w:bookmarkStart w:id="40" w:name="_Toc19788039"/>
      <w:bookmarkStart w:id="41" w:name="_Toc19793497"/>
      <w:bookmarkStart w:id="42" w:name="_Toc19872380"/>
      <w:bookmarkStart w:id="43" w:name="_Toc19788040"/>
      <w:bookmarkStart w:id="44" w:name="_Toc19793498"/>
      <w:bookmarkStart w:id="45" w:name="_Toc19872381"/>
      <w:bookmarkStart w:id="46" w:name="_Toc19788041"/>
      <w:bookmarkStart w:id="47" w:name="_Toc19793499"/>
      <w:bookmarkStart w:id="48" w:name="_Toc19872382"/>
      <w:bookmarkStart w:id="49" w:name="_Toc19788042"/>
      <w:bookmarkStart w:id="50" w:name="_Toc19793500"/>
      <w:bookmarkStart w:id="51" w:name="_Toc19872383"/>
      <w:bookmarkStart w:id="52" w:name="_Toc19788043"/>
      <w:bookmarkStart w:id="53" w:name="_Toc19793501"/>
      <w:bookmarkStart w:id="54" w:name="_Toc19872384"/>
      <w:bookmarkStart w:id="55" w:name="_Toc19788044"/>
      <w:bookmarkStart w:id="56" w:name="_Toc19793502"/>
      <w:bookmarkStart w:id="57" w:name="_Toc19872385"/>
      <w:bookmarkStart w:id="58" w:name="_Toc19788045"/>
      <w:bookmarkStart w:id="59" w:name="_Toc19793503"/>
      <w:bookmarkStart w:id="60" w:name="_Toc19872386"/>
      <w:bookmarkStart w:id="61" w:name="_Toc19788046"/>
      <w:bookmarkStart w:id="62" w:name="_Toc19793504"/>
      <w:bookmarkStart w:id="63" w:name="_Toc19872387"/>
      <w:bookmarkStart w:id="64" w:name="_Toc19788047"/>
      <w:bookmarkStart w:id="65" w:name="_Toc19793505"/>
      <w:bookmarkStart w:id="66" w:name="_Toc19872388"/>
      <w:bookmarkStart w:id="67" w:name="_Toc19788048"/>
      <w:bookmarkStart w:id="68" w:name="_Toc19793506"/>
      <w:bookmarkStart w:id="69" w:name="_Toc19872389"/>
      <w:bookmarkStart w:id="70" w:name="_Toc19788049"/>
      <w:bookmarkStart w:id="71" w:name="_Toc19793507"/>
      <w:bookmarkStart w:id="72" w:name="_Toc19872390"/>
      <w:bookmarkStart w:id="73" w:name="_Toc19788050"/>
      <w:bookmarkStart w:id="74" w:name="_Toc19793508"/>
      <w:bookmarkStart w:id="75" w:name="_Toc19872391"/>
      <w:bookmarkStart w:id="76" w:name="_Toc19788051"/>
      <w:bookmarkStart w:id="77" w:name="_Toc19793509"/>
      <w:bookmarkStart w:id="78" w:name="_Toc19872392"/>
      <w:bookmarkStart w:id="79" w:name="_Toc19788052"/>
      <w:bookmarkStart w:id="80" w:name="_Toc19793510"/>
      <w:bookmarkStart w:id="81" w:name="_Toc19872393"/>
      <w:bookmarkStart w:id="82" w:name="_Toc19788053"/>
      <w:bookmarkStart w:id="83" w:name="_Toc19793511"/>
      <w:bookmarkStart w:id="84" w:name="_Toc19872394"/>
      <w:bookmarkStart w:id="85" w:name="_Toc19788054"/>
      <w:bookmarkStart w:id="86" w:name="_Toc19793512"/>
      <w:bookmarkStart w:id="87" w:name="_Toc19872395"/>
      <w:bookmarkStart w:id="88" w:name="_Toc19788055"/>
      <w:bookmarkStart w:id="89" w:name="_Toc19793513"/>
      <w:bookmarkStart w:id="90" w:name="_Toc19872396"/>
      <w:bookmarkStart w:id="91" w:name="_Toc19788056"/>
      <w:bookmarkStart w:id="92" w:name="_Toc19793514"/>
      <w:bookmarkStart w:id="93" w:name="_Toc19872397"/>
      <w:bookmarkStart w:id="94" w:name="_Toc19788057"/>
      <w:bookmarkStart w:id="95" w:name="_Toc19793515"/>
      <w:bookmarkStart w:id="96" w:name="_Toc19872398"/>
      <w:bookmarkStart w:id="97" w:name="_Toc19788058"/>
      <w:bookmarkStart w:id="98" w:name="_Toc19793516"/>
      <w:bookmarkStart w:id="99" w:name="_Toc19872399"/>
      <w:bookmarkStart w:id="100" w:name="_Toc19788059"/>
      <w:bookmarkStart w:id="101" w:name="_Toc19793517"/>
      <w:bookmarkStart w:id="102" w:name="_Toc19872400"/>
      <w:bookmarkStart w:id="103" w:name="_Toc19788060"/>
      <w:bookmarkStart w:id="104" w:name="_Toc19793518"/>
      <w:bookmarkStart w:id="105" w:name="_Toc19872401"/>
      <w:bookmarkStart w:id="106" w:name="_Toc19788061"/>
      <w:bookmarkStart w:id="107" w:name="_Toc19793519"/>
      <w:bookmarkStart w:id="108" w:name="_Toc19872402"/>
      <w:bookmarkStart w:id="109" w:name="_Toc19788062"/>
      <w:bookmarkStart w:id="110" w:name="_Toc19793520"/>
      <w:bookmarkStart w:id="111" w:name="_Toc19872403"/>
      <w:bookmarkStart w:id="112" w:name="_Toc19788063"/>
      <w:bookmarkStart w:id="113" w:name="_Toc19793521"/>
      <w:bookmarkStart w:id="114" w:name="_Toc19872404"/>
      <w:bookmarkStart w:id="115" w:name="_Toc19788064"/>
      <w:bookmarkStart w:id="116" w:name="_Toc19793522"/>
      <w:bookmarkStart w:id="117" w:name="_Toc19872405"/>
      <w:bookmarkStart w:id="118" w:name="_Toc19788065"/>
      <w:bookmarkStart w:id="119" w:name="_Toc19793523"/>
      <w:bookmarkStart w:id="120" w:name="_Toc19872406"/>
      <w:bookmarkStart w:id="121" w:name="_Toc19788066"/>
      <w:bookmarkStart w:id="122" w:name="_Toc19793524"/>
      <w:bookmarkStart w:id="123" w:name="_Toc19872407"/>
      <w:bookmarkStart w:id="124" w:name="_Toc19788067"/>
      <w:bookmarkStart w:id="125" w:name="_Toc19793525"/>
      <w:bookmarkStart w:id="126" w:name="_Toc19872408"/>
      <w:bookmarkStart w:id="127" w:name="_Toc19788068"/>
      <w:bookmarkStart w:id="128" w:name="_Toc19793526"/>
      <w:bookmarkStart w:id="129" w:name="_Toc19872409"/>
      <w:bookmarkStart w:id="130" w:name="_Toc19788069"/>
      <w:bookmarkStart w:id="131" w:name="_Toc19793527"/>
      <w:bookmarkStart w:id="132" w:name="_Toc19872410"/>
      <w:bookmarkStart w:id="133" w:name="_Toc19788070"/>
      <w:bookmarkStart w:id="134" w:name="_Toc19793528"/>
      <w:bookmarkStart w:id="135" w:name="_Toc19872411"/>
      <w:bookmarkStart w:id="136" w:name="_Toc19788071"/>
      <w:bookmarkStart w:id="137" w:name="_Toc19793529"/>
      <w:bookmarkStart w:id="138" w:name="_Toc19872412"/>
      <w:bookmarkStart w:id="139" w:name="_Toc19788072"/>
      <w:bookmarkStart w:id="140" w:name="_Toc19793530"/>
      <w:bookmarkStart w:id="141" w:name="_Toc19872413"/>
      <w:bookmarkStart w:id="142" w:name="_Toc19788073"/>
      <w:bookmarkStart w:id="143" w:name="_Toc19793531"/>
      <w:bookmarkStart w:id="144" w:name="_Toc19872414"/>
      <w:bookmarkStart w:id="145" w:name="_Toc19788074"/>
      <w:bookmarkStart w:id="146" w:name="_Toc19793532"/>
      <w:bookmarkStart w:id="147" w:name="_Toc19872415"/>
      <w:bookmarkStart w:id="148" w:name="_Toc19788075"/>
      <w:bookmarkStart w:id="149" w:name="_Toc19793533"/>
      <w:bookmarkStart w:id="150" w:name="_Toc19872416"/>
      <w:bookmarkStart w:id="151" w:name="_Toc19788076"/>
      <w:bookmarkStart w:id="152" w:name="_Toc19793534"/>
      <w:bookmarkStart w:id="153" w:name="_Toc19872417"/>
      <w:bookmarkStart w:id="154" w:name="_Toc19788077"/>
      <w:bookmarkStart w:id="155" w:name="_Toc19793535"/>
      <w:bookmarkStart w:id="156" w:name="_Toc19872418"/>
      <w:bookmarkStart w:id="157" w:name="_Toc19788078"/>
      <w:bookmarkStart w:id="158" w:name="_Toc19793536"/>
      <w:bookmarkStart w:id="159" w:name="_Toc19872419"/>
      <w:bookmarkStart w:id="160" w:name="_Toc19788079"/>
      <w:bookmarkStart w:id="161" w:name="_Toc19793537"/>
      <w:bookmarkStart w:id="162" w:name="_Toc19872420"/>
      <w:bookmarkStart w:id="163" w:name="_Toc19788080"/>
      <w:bookmarkStart w:id="164" w:name="_Toc19793538"/>
      <w:bookmarkStart w:id="165" w:name="_Toc19872421"/>
      <w:bookmarkStart w:id="166" w:name="_Toc19788081"/>
      <w:bookmarkStart w:id="167" w:name="_Toc19793539"/>
      <w:bookmarkStart w:id="168" w:name="_Toc19872422"/>
      <w:bookmarkStart w:id="169" w:name="_Toc19788082"/>
      <w:bookmarkStart w:id="170" w:name="_Toc19793540"/>
      <w:bookmarkStart w:id="171" w:name="_Toc19872423"/>
      <w:bookmarkStart w:id="172" w:name="_Toc19788083"/>
      <w:bookmarkStart w:id="173" w:name="_Toc19793541"/>
      <w:bookmarkStart w:id="174" w:name="_Toc19872424"/>
      <w:bookmarkStart w:id="175" w:name="_Toc19788084"/>
      <w:bookmarkStart w:id="176" w:name="_Toc19793542"/>
      <w:bookmarkStart w:id="177" w:name="_Toc19872425"/>
      <w:bookmarkStart w:id="178" w:name="_Toc19788085"/>
      <w:bookmarkStart w:id="179" w:name="_Toc19793543"/>
      <w:bookmarkStart w:id="180" w:name="_Toc19872426"/>
      <w:bookmarkStart w:id="181" w:name="_Toc19788086"/>
      <w:bookmarkStart w:id="182" w:name="_Toc19793544"/>
      <w:bookmarkStart w:id="183" w:name="_Toc19872427"/>
      <w:bookmarkStart w:id="184" w:name="_Toc19788087"/>
      <w:bookmarkStart w:id="185" w:name="_Toc19793545"/>
      <w:bookmarkStart w:id="186" w:name="_Toc19872428"/>
      <w:bookmarkStart w:id="187" w:name="_Toc19788088"/>
      <w:bookmarkStart w:id="188" w:name="_Toc19793546"/>
      <w:bookmarkStart w:id="189" w:name="_Toc19872429"/>
      <w:bookmarkStart w:id="190" w:name="_Toc19788089"/>
      <w:bookmarkStart w:id="191" w:name="_Toc19793547"/>
      <w:bookmarkStart w:id="192" w:name="_Toc19872430"/>
      <w:bookmarkStart w:id="193" w:name="_Toc19788090"/>
      <w:bookmarkStart w:id="194" w:name="_Toc19793548"/>
      <w:bookmarkStart w:id="195" w:name="_Toc19872431"/>
      <w:bookmarkStart w:id="196" w:name="_Toc19788091"/>
      <w:bookmarkStart w:id="197" w:name="_Toc19793549"/>
      <w:bookmarkStart w:id="198" w:name="_Toc19872432"/>
      <w:bookmarkStart w:id="199" w:name="_Toc19788092"/>
      <w:bookmarkStart w:id="200" w:name="_Toc19793550"/>
      <w:bookmarkStart w:id="201" w:name="_Toc19872433"/>
      <w:bookmarkStart w:id="202" w:name="_Toc19788093"/>
      <w:bookmarkStart w:id="203" w:name="_Toc19793551"/>
      <w:bookmarkStart w:id="204" w:name="_Toc19872434"/>
      <w:bookmarkStart w:id="205" w:name="_Toc19788094"/>
      <w:bookmarkStart w:id="206" w:name="_Toc19793552"/>
      <w:bookmarkStart w:id="207" w:name="_Toc19872435"/>
      <w:bookmarkStart w:id="208" w:name="_Toc19788095"/>
      <w:bookmarkStart w:id="209" w:name="_Toc19793553"/>
      <w:bookmarkStart w:id="210" w:name="_Toc19872436"/>
      <w:bookmarkStart w:id="211" w:name="_Toc19788096"/>
      <w:bookmarkStart w:id="212" w:name="_Toc19793554"/>
      <w:bookmarkStart w:id="213" w:name="_Toc19872437"/>
      <w:bookmarkStart w:id="214" w:name="_Toc19788097"/>
      <w:bookmarkStart w:id="215" w:name="_Toc19793555"/>
      <w:bookmarkStart w:id="216" w:name="_Toc19872438"/>
      <w:bookmarkStart w:id="217" w:name="_Toc19788098"/>
      <w:bookmarkStart w:id="218" w:name="_Toc19793556"/>
      <w:bookmarkStart w:id="219" w:name="_Toc19872439"/>
      <w:bookmarkStart w:id="220" w:name="_Toc19788099"/>
      <w:bookmarkStart w:id="221" w:name="_Toc19793557"/>
      <w:bookmarkStart w:id="222" w:name="_Toc19872440"/>
      <w:bookmarkStart w:id="223" w:name="_Toc19788100"/>
      <w:bookmarkStart w:id="224" w:name="_Toc19793558"/>
      <w:bookmarkStart w:id="225" w:name="_Toc19872441"/>
      <w:bookmarkStart w:id="226" w:name="_Toc19788101"/>
      <w:bookmarkStart w:id="227" w:name="_Toc19793559"/>
      <w:bookmarkStart w:id="228" w:name="_Toc19872442"/>
      <w:bookmarkStart w:id="229" w:name="_Toc19788102"/>
      <w:bookmarkStart w:id="230" w:name="_Toc19793560"/>
      <w:bookmarkStart w:id="231" w:name="_Toc19872443"/>
      <w:bookmarkStart w:id="232" w:name="_Toc19788103"/>
      <w:bookmarkStart w:id="233" w:name="_Toc19793561"/>
      <w:bookmarkStart w:id="234" w:name="_Toc19872444"/>
      <w:bookmarkStart w:id="235" w:name="_Toc19788104"/>
      <w:bookmarkStart w:id="236" w:name="_Toc19793562"/>
      <w:bookmarkStart w:id="237" w:name="_Toc19872445"/>
      <w:bookmarkStart w:id="238" w:name="_Toc19788105"/>
      <w:bookmarkStart w:id="239" w:name="_Toc19793563"/>
      <w:bookmarkStart w:id="240" w:name="_Toc19872446"/>
      <w:bookmarkStart w:id="241" w:name="_Toc19788106"/>
      <w:bookmarkStart w:id="242" w:name="_Toc19793564"/>
      <w:bookmarkStart w:id="243" w:name="_Toc19872447"/>
      <w:bookmarkStart w:id="244" w:name="_Toc19788107"/>
      <w:bookmarkStart w:id="245" w:name="_Toc19793565"/>
      <w:bookmarkStart w:id="246" w:name="_Toc19872448"/>
      <w:bookmarkStart w:id="247" w:name="_Toc19788108"/>
      <w:bookmarkStart w:id="248" w:name="_Toc19793566"/>
      <w:bookmarkStart w:id="249" w:name="_Toc19872449"/>
      <w:bookmarkStart w:id="250" w:name="_Toc19788109"/>
      <w:bookmarkStart w:id="251" w:name="_Toc19793567"/>
      <w:bookmarkStart w:id="252" w:name="_Toc19872450"/>
      <w:bookmarkStart w:id="253" w:name="_Toc19788110"/>
      <w:bookmarkStart w:id="254" w:name="_Toc19793568"/>
      <w:bookmarkStart w:id="255" w:name="_Toc19872451"/>
      <w:bookmarkStart w:id="256" w:name="_Toc19788111"/>
      <w:bookmarkStart w:id="257" w:name="_Toc19793569"/>
      <w:bookmarkStart w:id="258" w:name="_Toc19872452"/>
      <w:bookmarkStart w:id="259" w:name="_Toc19788112"/>
      <w:bookmarkStart w:id="260" w:name="_Toc19793570"/>
      <w:bookmarkStart w:id="261" w:name="_Toc19872453"/>
      <w:bookmarkStart w:id="262" w:name="_Toc19788113"/>
      <w:bookmarkStart w:id="263" w:name="_Toc19793571"/>
      <w:bookmarkStart w:id="264" w:name="_Toc19872454"/>
      <w:bookmarkStart w:id="265" w:name="_Toc19788114"/>
      <w:bookmarkStart w:id="266" w:name="_Toc19793572"/>
      <w:bookmarkStart w:id="267" w:name="_Toc19872455"/>
      <w:bookmarkStart w:id="268" w:name="_Toc19788115"/>
      <w:bookmarkStart w:id="269" w:name="_Toc19793573"/>
      <w:bookmarkStart w:id="270" w:name="_Toc19872456"/>
      <w:bookmarkStart w:id="271" w:name="_Toc19788116"/>
      <w:bookmarkStart w:id="272" w:name="_Toc19793574"/>
      <w:bookmarkStart w:id="273" w:name="_Toc19872457"/>
      <w:bookmarkStart w:id="274" w:name="_Toc19788117"/>
      <w:bookmarkStart w:id="275" w:name="_Toc19793575"/>
      <w:bookmarkStart w:id="276" w:name="_Toc19872458"/>
      <w:bookmarkStart w:id="277" w:name="_Toc19788118"/>
      <w:bookmarkStart w:id="278" w:name="_Toc19793576"/>
      <w:bookmarkStart w:id="279" w:name="_Toc19872459"/>
      <w:bookmarkStart w:id="280" w:name="_Toc19788119"/>
      <w:bookmarkStart w:id="281" w:name="_Toc19793577"/>
      <w:bookmarkStart w:id="282" w:name="_Toc19872460"/>
      <w:bookmarkStart w:id="283" w:name="_Toc19788120"/>
      <w:bookmarkStart w:id="284" w:name="_Toc19793578"/>
      <w:bookmarkStart w:id="285" w:name="_Toc19872461"/>
      <w:bookmarkStart w:id="286" w:name="_Toc19788121"/>
      <w:bookmarkStart w:id="287" w:name="_Toc19793579"/>
      <w:bookmarkStart w:id="288" w:name="_Toc19872462"/>
      <w:bookmarkStart w:id="289" w:name="_Toc19788122"/>
      <w:bookmarkStart w:id="290" w:name="_Toc19793580"/>
      <w:bookmarkStart w:id="291" w:name="_Toc19872463"/>
      <w:bookmarkStart w:id="292" w:name="_Toc19788123"/>
      <w:bookmarkStart w:id="293" w:name="_Toc19793581"/>
      <w:bookmarkStart w:id="294" w:name="_Toc19872464"/>
      <w:bookmarkStart w:id="295" w:name="_Toc19788124"/>
      <w:bookmarkStart w:id="296" w:name="_Toc19793582"/>
      <w:bookmarkStart w:id="297" w:name="_Toc19872465"/>
      <w:bookmarkStart w:id="298" w:name="_Toc19788125"/>
      <w:bookmarkStart w:id="299" w:name="_Toc19793583"/>
      <w:bookmarkStart w:id="300" w:name="_Toc19872466"/>
      <w:bookmarkStart w:id="301" w:name="_Toc19788126"/>
      <w:bookmarkStart w:id="302" w:name="_Toc19793584"/>
      <w:bookmarkStart w:id="303" w:name="_Toc19872467"/>
      <w:bookmarkStart w:id="304" w:name="_Toc19788127"/>
      <w:bookmarkStart w:id="305" w:name="_Toc19793585"/>
      <w:bookmarkStart w:id="306" w:name="_Toc19872468"/>
      <w:bookmarkStart w:id="307" w:name="_Toc19788128"/>
      <w:bookmarkStart w:id="308" w:name="_Toc19793586"/>
      <w:bookmarkStart w:id="309" w:name="_Toc19872469"/>
      <w:bookmarkStart w:id="310" w:name="_Toc19788129"/>
      <w:bookmarkStart w:id="311" w:name="_Toc19793587"/>
      <w:bookmarkStart w:id="312" w:name="_Toc19872470"/>
      <w:bookmarkStart w:id="313" w:name="_Toc19788130"/>
      <w:bookmarkStart w:id="314" w:name="_Toc19793588"/>
      <w:bookmarkStart w:id="315" w:name="_Toc19872471"/>
      <w:bookmarkStart w:id="316" w:name="_Toc19788131"/>
      <w:bookmarkStart w:id="317" w:name="_Toc19793589"/>
      <w:bookmarkStart w:id="318" w:name="_Toc19872472"/>
      <w:bookmarkStart w:id="319" w:name="_Toc19788132"/>
      <w:bookmarkStart w:id="320" w:name="_Toc19793590"/>
      <w:bookmarkStart w:id="321" w:name="_Toc19872473"/>
      <w:bookmarkStart w:id="322" w:name="_Toc531354412"/>
      <w:bookmarkStart w:id="323" w:name="_Toc531354542"/>
      <w:bookmarkStart w:id="324" w:name="_Toc19788133"/>
      <w:bookmarkStart w:id="325" w:name="_Toc19793591"/>
      <w:bookmarkStart w:id="326" w:name="_Toc19872474"/>
      <w:bookmarkStart w:id="327" w:name="_Toc531354413"/>
      <w:bookmarkStart w:id="328" w:name="_Toc531354543"/>
      <w:bookmarkStart w:id="329" w:name="_Toc19788134"/>
      <w:bookmarkStart w:id="330" w:name="_Toc19793592"/>
      <w:bookmarkStart w:id="331" w:name="_Toc19872475"/>
      <w:bookmarkStart w:id="332" w:name="_Toc19788135"/>
      <w:bookmarkStart w:id="333" w:name="_Toc19793593"/>
      <w:bookmarkStart w:id="334" w:name="_Toc19872476"/>
      <w:bookmarkStart w:id="335" w:name="_Toc19788136"/>
      <w:bookmarkStart w:id="336" w:name="_Toc19793594"/>
      <w:bookmarkStart w:id="337" w:name="_Toc19872477"/>
      <w:bookmarkStart w:id="338" w:name="_Toc19788137"/>
      <w:bookmarkStart w:id="339" w:name="_Toc19793595"/>
      <w:bookmarkStart w:id="340" w:name="_Toc19872478"/>
      <w:bookmarkStart w:id="341" w:name="_Toc19788138"/>
      <w:bookmarkStart w:id="342" w:name="_Toc19793596"/>
      <w:bookmarkStart w:id="343" w:name="_Toc19872479"/>
      <w:bookmarkStart w:id="344" w:name="_Toc19788139"/>
      <w:bookmarkStart w:id="345" w:name="_Toc19793597"/>
      <w:bookmarkStart w:id="346" w:name="_Toc19872480"/>
      <w:bookmarkStart w:id="347" w:name="_Toc19788140"/>
      <w:bookmarkStart w:id="348" w:name="_Toc19793598"/>
      <w:bookmarkStart w:id="349" w:name="_Toc19872481"/>
      <w:bookmarkStart w:id="350" w:name="_Toc19788141"/>
      <w:bookmarkStart w:id="351" w:name="_Toc19793599"/>
      <w:bookmarkStart w:id="352" w:name="_Toc19872482"/>
      <w:bookmarkStart w:id="353" w:name="_Toc19788142"/>
      <w:bookmarkStart w:id="354" w:name="_Toc19793600"/>
      <w:bookmarkStart w:id="355" w:name="_Toc19872483"/>
      <w:bookmarkStart w:id="356" w:name="_Toc19788143"/>
      <w:bookmarkStart w:id="357" w:name="_Toc19793601"/>
      <w:bookmarkStart w:id="358" w:name="_Toc19872484"/>
      <w:bookmarkStart w:id="359" w:name="_Toc19788144"/>
      <w:bookmarkStart w:id="360" w:name="_Toc19793602"/>
      <w:bookmarkStart w:id="361" w:name="_Toc19872485"/>
      <w:bookmarkStart w:id="362" w:name="_Toc19788145"/>
      <w:bookmarkStart w:id="363" w:name="_Toc19793603"/>
      <w:bookmarkStart w:id="364" w:name="_Toc19872486"/>
      <w:bookmarkStart w:id="365" w:name="_Toc19788146"/>
      <w:bookmarkStart w:id="366" w:name="_Toc19793604"/>
      <w:bookmarkStart w:id="367" w:name="_Toc19872487"/>
      <w:bookmarkStart w:id="368" w:name="_Toc19788147"/>
      <w:bookmarkStart w:id="369" w:name="_Toc19793605"/>
      <w:bookmarkStart w:id="370" w:name="_Toc19872488"/>
      <w:bookmarkStart w:id="371" w:name="_Toc19788148"/>
      <w:bookmarkStart w:id="372" w:name="_Toc19793606"/>
      <w:bookmarkStart w:id="373" w:name="_Toc19872489"/>
      <w:bookmarkStart w:id="374" w:name="_Toc19788149"/>
      <w:bookmarkStart w:id="375" w:name="_Toc19793607"/>
      <w:bookmarkStart w:id="376" w:name="_Toc19872490"/>
      <w:bookmarkStart w:id="377" w:name="_Toc19788150"/>
      <w:bookmarkStart w:id="378" w:name="_Toc19793608"/>
      <w:bookmarkStart w:id="379" w:name="_Toc19872491"/>
      <w:bookmarkStart w:id="380" w:name="_Toc19788151"/>
      <w:bookmarkStart w:id="381" w:name="_Toc19793609"/>
      <w:bookmarkStart w:id="382" w:name="_Toc19872492"/>
      <w:bookmarkStart w:id="383" w:name="_Toc19788152"/>
      <w:bookmarkStart w:id="384" w:name="_Toc19793610"/>
      <w:bookmarkStart w:id="385" w:name="_Toc19872493"/>
      <w:bookmarkStart w:id="386" w:name="_Toc19788153"/>
      <w:bookmarkStart w:id="387" w:name="_Toc19793611"/>
      <w:bookmarkStart w:id="388" w:name="_Toc19872494"/>
      <w:bookmarkStart w:id="389" w:name="_Toc19788154"/>
      <w:bookmarkStart w:id="390" w:name="_Toc19793612"/>
      <w:bookmarkStart w:id="391" w:name="_Toc19872495"/>
      <w:bookmarkStart w:id="392" w:name="_Toc19788155"/>
      <w:bookmarkStart w:id="393" w:name="_Toc19793613"/>
      <w:bookmarkStart w:id="394" w:name="_Toc19872496"/>
      <w:bookmarkStart w:id="395" w:name="_Toc19788156"/>
      <w:bookmarkStart w:id="396" w:name="_Toc19793614"/>
      <w:bookmarkStart w:id="397" w:name="_Toc19872497"/>
      <w:bookmarkStart w:id="398" w:name="_Toc19788157"/>
      <w:bookmarkStart w:id="399" w:name="_Toc19793615"/>
      <w:bookmarkStart w:id="400" w:name="_Toc19872498"/>
      <w:bookmarkStart w:id="401" w:name="_Toc19788158"/>
      <w:bookmarkStart w:id="402" w:name="_Toc19793616"/>
      <w:bookmarkStart w:id="403" w:name="_Toc19872499"/>
      <w:bookmarkStart w:id="404" w:name="_Toc19788159"/>
      <w:bookmarkStart w:id="405" w:name="_Toc19793617"/>
      <w:bookmarkStart w:id="406" w:name="_Toc19872500"/>
      <w:bookmarkStart w:id="407" w:name="_Toc19788160"/>
      <w:bookmarkStart w:id="408" w:name="_Toc19793618"/>
      <w:bookmarkStart w:id="409" w:name="_Toc19872501"/>
      <w:bookmarkStart w:id="410" w:name="_Toc19788161"/>
      <w:bookmarkStart w:id="411" w:name="_Toc19793619"/>
      <w:bookmarkStart w:id="412" w:name="_Toc19872502"/>
      <w:bookmarkStart w:id="413" w:name="_Toc19788162"/>
      <w:bookmarkStart w:id="414" w:name="_Toc19793620"/>
      <w:bookmarkStart w:id="415" w:name="_Toc19872503"/>
      <w:bookmarkStart w:id="416" w:name="_Toc19788163"/>
      <w:bookmarkStart w:id="417" w:name="_Toc19793621"/>
      <w:bookmarkStart w:id="418" w:name="_Toc19872504"/>
      <w:bookmarkStart w:id="419" w:name="_Toc19788164"/>
      <w:bookmarkStart w:id="420" w:name="_Toc19793622"/>
      <w:bookmarkStart w:id="421" w:name="_Toc19872505"/>
      <w:bookmarkStart w:id="422" w:name="_Toc19788165"/>
      <w:bookmarkStart w:id="423" w:name="_Toc19793623"/>
      <w:bookmarkStart w:id="424" w:name="_Toc19872506"/>
      <w:bookmarkStart w:id="425" w:name="_Toc19788166"/>
      <w:bookmarkStart w:id="426" w:name="_Toc19793624"/>
      <w:bookmarkStart w:id="427" w:name="_Toc19872507"/>
      <w:bookmarkStart w:id="428" w:name="_Toc19788167"/>
      <w:bookmarkStart w:id="429" w:name="_Toc19793625"/>
      <w:bookmarkStart w:id="430" w:name="_Toc19872508"/>
      <w:bookmarkStart w:id="431" w:name="_Toc19788168"/>
      <w:bookmarkStart w:id="432" w:name="_Toc19793626"/>
      <w:bookmarkStart w:id="433" w:name="_Toc19872509"/>
      <w:bookmarkStart w:id="434" w:name="_Toc19788169"/>
      <w:bookmarkStart w:id="435" w:name="_Toc19793627"/>
      <w:bookmarkStart w:id="436" w:name="_Toc19872510"/>
      <w:bookmarkStart w:id="437" w:name="_Toc19788170"/>
      <w:bookmarkStart w:id="438" w:name="_Toc19793628"/>
      <w:bookmarkStart w:id="439" w:name="_Toc19872511"/>
      <w:bookmarkStart w:id="440" w:name="_Toc19788171"/>
      <w:bookmarkStart w:id="441" w:name="_Toc19793629"/>
      <w:bookmarkStart w:id="442" w:name="_Toc19872512"/>
      <w:bookmarkStart w:id="443" w:name="_Toc19788172"/>
      <w:bookmarkStart w:id="444" w:name="_Toc19793630"/>
      <w:bookmarkStart w:id="445" w:name="_Toc19872513"/>
      <w:bookmarkStart w:id="446" w:name="_Toc19788173"/>
      <w:bookmarkStart w:id="447" w:name="_Toc19793631"/>
      <w:bookmarkStart w:id="448" w:name="_Toc19872514"/>
      <w:bookmarkStart w:id="449" w:name="_Toc19788174"/>
      <w:bookmarkStart w:id="450" w:name="_Toc19793632"/>
      <w:bookmarkStart w:id="451" w:name="_Toc19872515"/>
      <w:bookmarkStart w:id="452" w:name="_Toc19788175"/>
      <w:bookmarkStart w:id="453" w:name="_Toc19793633"/>
      <w:bookmarkStart w:id="454" w:name="_Toc19872516"/>
      <w:bookmarkStart w:id="455" w:name="_Toc19788176"/>
      <w:bookmarkStart w:id="456" w:name="_Toc19793634"/>
      <w:bookmarkStart w:id="457" w:name="_Toc19872517"/>
      <w:bookmarkStart w:id="458" w:name="_Toc19788177"/>
      <w:bookmarkStart w:id="459" w:name="_Toc19793635"/>
      <w:bookmarkStart w:id="460" w:name="_Toc19872518"/>
      <w:bookmarkStart w:id="461" w:name="_Toc19788178"/>
      <w:bookmarkStart w:id="462" w:name="_Toc19793636"/>
      <w:bookmarkStart w:id="463" w:name="_Toc19872519"/>
      <w:bookmarkStart w:id="464" w:name="_Toc19788179"/>
      <w:bookmarkStart w:id="465" w:name="_Toc19793637"/>
      <w:bookmarkStart w:id="466" w:name="_Toc19872520"/>
      <w:bookmarkStart w:id="467" w:name="_Toc19788180"/>
      <w:bookmarkStart w:id="468" w:name="_Toc19793638"/>
      <w:bookmarkStart w:id="469" w:name="_Toc19872521"/>
      <w:bookmarkStart w:id="470" w:name="_Toc19788181"/>
      <w:bookmarkStart w:id="471" w:name="_Toc19793639"/>
      <w:bookmarkStart w:id="472" w:name="_Toc19872522"/>
      <w:bookmarkStart w:id="473" w:name="_Toc19788182"/>
      <w:bookmarkStart w:id="474" w:name="_Toc19793640"/>
      <w:bookmarkStart w:id="475" w:name="_Toc19872523"/>
      <w:bookmarkStart w:id="476" w:name="_Toc19788183"/>
      <w:bookmarkStart w:id="477" w:name="_Toc19793641"/>
      <w:bookmarkStart w:id="478" w:name="_Toc19872524"/>
      <w:bookmarkStart w:id="479" w:name="_Toc19788184"/>
      <w:bookmarkStart w:id="480" w:name="_Toc19793642"/>
      <w:bookmarkStart w:id="481" w:name="_Toc19872525"/>
      <w:bookmarkStart w:id="482" w:name="_Toc19788185"/>
      <w:bookmarkStart w:id="483" w:name="_Toc19793643"/>
      <w:bookmarkStart w:id="484" w:name="_Toc19872526"/>
      <w:bookmarkStart w:id="485" w:name="_Toc19788186"/>
      <w:bookmarkStart w:id="486" w:name="_Toc19793644"/>
      <w:bookmarkStart w:id="487" w:name="_Toc19872527"/>
      <w:bookmarkStart w:id="488" w:name="_Toc19788187"/>
      <w:bookmarkStart w:id="489" w:name="_Toc19793645"/>
      <w:bookmarkStart w:id="490" w:name="_Toc19872528"/>
      <w:bookmarkStart w:id="491" w:name="_Toc19788188"/>
      <w:bookmarkStart w:id="492" w:name="_Toc19793646"/>
      <w:bookmarkStart w:id="493" w:name="_Toc19872529"/>
      <w:bookmarkStart w:id="494" w:name="_Toc19788189"/>
      <w:bookmarkStart w:id="495" w:name="_Toc19793647"/>
      <w:bookmarkStart w:id="496" w:name="_Toc19872530"/>
      <w:bookmarkStart w:id="497" w:name="_Toc19788190"/>
      <w:bookmarkStart w:id="498" w:name="_Toc19793648"/>
      <w:bookmarkStart w:id="499" w:name="_Toc19872531"/>
      <w:bookmarkStart w:id="500" w:name="_Toc19788191"/>
      <w:bookmarkStart w:id="501" w:name="_Toc19793649"/>
      <w:bookmarkStart w:id="502" w:name="_Toc19872532"/>
      <w:bookmarkStart w:id="503" w:name="_Toc19788192"/>
      <w:bookmarkStart w:id="504" w:name="_Toc19793650"/>
      <w:bookmarkStart w:id="505" w:name="_Toc19872533"/>
      <w:bookmarkStart w:id="506" w:name="_Toc19788193"/>
      <w:bookmarkStart w:id="507" w:name="_Toc19793651"/>
      <w:bookmarkStart w:id="508" w:name="_Toc19872534"/>
      <w:bookmarkStart w:id="509" w:name="_Toc19788194"/>
      <w:bookmarkStart w:id="510" w:name="_Toc19793652"/>
      <w:bookmarkStart w:id="511" w:name="_Toc19872535"/>
      <w:bookmarkStart w:id="512" w:name="_Toc19788195"/>
      <w:bookmarkStart w:id="513" w:name="_Toc19793653"/>
      <w:bookmarkStart w:id="514" w:name="_Toc19872536"/>
      <w:bookmarkStart w:id="515" w:name="_Toc19788196"/>
      <w:bookmarkStart w:id="516" w:name="_Toc19793654"/>
      <w:bookmarkStart w:id="517" w:name="_Toc19872537"/>
      <w:bookmarkStart w:id="518" w:name="_Toc19788197"/>
      <w:bookmarkStart w:id="519" w:name="_Toc19793655"/>
      <w:bookmarkStart w:id="520" w:name="_Toc19872538"/>
      <w:bookmarkStart w:id="521" w:name="_Toc19788198"/>
      <w:bookmarkStart w:id="522" w:name="_Toc19793656"/>
      <w:bookmarkStart w:id="523" w:name="_Toc19872539"/>
      <w:bookmarkStart w:id="524" w:name="_Toc19788199"/>
      <w:bookmarkStart w:id="525" w:name="_Toc19793657"/>
      <w:bookmarkStart w:id="526" w:name="_Toc19872540"/>
      <w:bookmarkStart w:id="527" w:name="_Toc19788200"/>
      <w:bookmarkStart w:id="528" w:name="_Toc19793658"/>
      <w:bookmarkStart w:id="529" w:name="_Toc19872541"/>
      <w:bookmarkStart w:id="530" w:name="_Toc19788201"/>
      <w:bookmarkStart w:id="531" w:name="_Toc19793659"/>
      <w:bookmarkStart w:id="532" w:name="_Toc19872542"/>
      <w:bookmarkStart w:id="533" w:name="_Toc19788202"/>
      <w:bookmarkStart w:id="534" w:name="_Toc19793660"/>
      <w:bookmarkStart w:id="535" w:name="_Toc19872543"/>
      <w:bookmarkStart w:id="536" w:name="_Toc19788203"/>
      <w:bookmarkStart w:id="537" w:name="_Toc19793661"/>
      <w:bookmarkStart w:id="538" w:name="_Toc19872544"/>
      <w:bookmarkStart w:id="539" w:name="_Toc19788204"/>
      <w:bookmarkStart w:id="540" w:name="_Toc19793662"/>
      <w:bookmarkStart w:id="541" w:name="_Toc19872545"/>
      <w:bookmarkStart w:id="542" w:name="_Toc19788205"/>
      <w:bookmarkStart w:id="543" w:name="_Toc19793663"/>
      <w:bookmarkStart w:id="544" w:name="_Toc19872546"/>
      <w:bookmarkStart w:id="545" w:name="_Toc19788206"/>
      <w:bookmarkStart w:id="546" w:name="_Toc19793664"/>
      <w:bookmarkStart w:id="547" w:name="_Toc19872547"/>
      <w:bookmarkStart w:id="548" w:name="_Toc19788207"/>
      <w:bookmarkStart w:id="549" w:name="_Toc19793665"/>
      <w:bookmarkStart w:id="550" w:name="_Toc19872548"/>
      <w:bookmarkStart w:id="551" w:name="_Toc19788208"/>
      <w:bookmarkStart w:id="552" w:name="_Toc19793666"/>
      <w:bookmarkStart w:id="553" w:name="_Toc19872549"/>
      <w:bookmarkStart w:id="554" w:name="_Toc19788209"/>
      <w:bookmarkStart w:id="555" w:name="_Toc19793667"/>
      <w:bookmarkStart w:id="556" w:name="_Toc19872550"/>
      <w:bookmarkStart w:id="557" w:name="_Toc19788210"/>
      <w:bookmarkStart w:id="558" w:name="_Toc19793668"/>
      <w:bookmarkStart w:id="559" w:name="_Toc19872551"/>
      <w:bookmarkStart w:id="560" w:name="_Toc19788211"/>
      <w:bookmarkStart w:id="561" w:name="_Toc19793669"/>
      <w:bookmarkStart w:id="562" w:name="_Toc19872552"/>
      <w:bookmarkStart w:id="563" w:name="_Toc19788212"/>
      <w:bookmarkStart w:id="564" w:name="_Toc19793670"/>
      <w:bookmarkStart w:id="565" w:name="_Toc19872553"/>
      <w:bookmarkStart w:id="566" w:name="_Toc19788213"/>
      <w:bookmarkStart w:id="567" w:name="_Toc19793671"/>
      <w:bookmarkStart w:id="568" w:name="_Toc19872554"/>
      <w:bookmarkStart w:id="569" w:name="_Toc19788214"/>
      <w:bookmarkStart w:id="570" w:name="_Toc19793672"/>
      <w:bookmarkStart w:id="571" w:name="_Toc19872555"/>
      <w:bookmarkStart w:id="572" w:name="_Toc19788215"/>
      <w:bookmarkStart w:id="573" w:name="_Toc19793673"/>
      <w:bookmarkStart w:id="574" w:name="_Toc19872556"/>
      <w:bookmarkStart w:id="575" w:name="_Toc19788216"/>
      <w:bookmarkStart w:id="576" w:name="_Toc19793674"/>
      <w:bookmarkStart w:id="577" w:name="_Toc19872557"/>
      <w:bookmarkStart w:id="578" w:name="_Toc19788217"/>
      <w:bookmarkStart w:id="579" w:name="_Toc19793675"/>
      <w:bookmarkStart w:id="580" w:name="_Toc19872558"/>
      <w:bookmarkStart w:id="581" w:name="_Toc19788218"/>
      <w:bookmarkStart w:id="582" w:name="_Toc19793676"/>
      <w:bookmarkStart w:id="583" w:name="_Toc19872559"/>
      <w:bookmarkStart w:id="584" w:name="_Toc19788219"/>
      <w:bookmarkStart w:id="585" w:name="_Toc19793677"/>
      <w:bookmarkStart w:id="586" w:name="_Toc19872560"/>
      <w:bookmarkStart w:id="587" w:name="_Toc19788220"/>
      <w:bookmarkStart w:id="588" w:name="_Toc19793678"/>
      <w:bookmarkStart w:id="589" w:name="_Toc19872561"/>
      <w:bookmarkStart w:id="590" w:name="_Toc19788221"/>
      <w:bookmarkStart w:id="591" w:name="_Toc19793679"/>
      <w:bookmarkStart w:id="592" w:name="_Toc19872562"/>
      <w:bookmarkStart w:id="593" w:name="_Toc19788222"/>
      <w:bookmarkStart w:id="594" w:name="_Toc19793680"/>
      <w:bookmarkStart w:id="595" w:name="_Toc19872563"/>
      <w:bookmarkStart w:id="596" w:name="_Toc19788223"/>
      <w:bookmarkStart w:id="597" w:name="_Toc19793681"/>
      <w:bookmarkStart w:id="598" w:name="_Toc19872564"/>
      <w:bookmarkStart w:id="599" w:name="_Toc19788224"/>
      <w:bookmarkStart w:id="600" w:name="_Toc19793682"/>
      <w:bookmarkStart w:id="601" w:name="_Toc19872565"/>
      <w:bookmarkStart w:id="602" w:name="_Toc19788225"/>
      <w:bookmarkStart w:id="603" w:name="_Toc19793683"/>
      <w:bookmarkStart w:id="604" w:name="_Toc19872566"/>
      <w:bookmarkStart w:id="605" w:name="_Toc19788226"/>
      <w:bookmarkStart w:id="606" w:name="_Toc19793684"/>
      <w:bookmarkStart w:id="607" w:name="_Toc19872567"/>
      <w:bookmarkStart w:id="608" w:name="_Toc19788227"/>
      <w:bookmarkStart w:id="609" w:name="_Toc19793685"/>
      <w:bookmarkStart w:id="610" w:name="_Toc19872568"/>
      <w:bookmarkStart w:id="611" w:name="_Toc19788228"/>
      <w:bookmarkStart w:id="612" w:name="_Toc19793686"/>
      <w:bookmarkStart w:id="613" w:name="_Toc19872569"/>
      <w:bookmarkStart w:id="614" w:name="_Toc19788229"/>
      <w:bookmarkStart w:id="615" w:name="_Toc19793687"/>
      <w:bookmarkStart w:id="616" w:name="_Toc19872570"/>
      <w:bookmarkStart w:id="617" w:name="_Toc19788230"/>
      <w:bookmarkStart w:id="618" w:name="_Toc19793688"/>
      <w:bookmarkStart w:id="619" w:name="_Toc19872571"/>
      <w:bookmarkStart w:id="620" w:name="_Toc19788231"/>
      <w:bookmarkStart w:id="621" w:name="_Toc19793689"/>
      <w:bookmarkStart w:id="622" w:name="_Toc19872572"/>
      <w:bookmarkStart w:id="623" w:name="_Toc19788232"/>
      <w:bookmarkStart w:id="624" w:name="_Toc19793690"/>
      <w:bookmarkStart w:id="625" w:name="_Toc19872573"/>
      <w:bookmarkStart w:id="626" w:name="_Toc19788233"/>
      <w:bookmarkStart w:id="627" w:name="_Toc19793691"/>
      <w:bookmarkStart w:id="628" w:name="_Toc19872574"/>
      <w:bookmarkStart w:id="629" w:name="_Toc19788234"/>
      <w:bookmarkStart w:id="630" w:name="_Toc19793692"/>
      <w:bookmarkStart w:id="631" w:name="_Toc19872575"/>
      <w:bookmarkStart w:id="632" w:name="_Toc19788235"/>
      <w:bookmarkStart w:id="633" w:name="_Toc19793693"/>
      <w:bookmarkStart w:id="634" w:name="_Toc19872576"/>
      <w:bookmarkStart w:id="635" w:name="_Toc19788236"/>
      <w:bookmarkStart w:id="636" w:name="_Toc19793694"/>
      <w:bookmarkStart w:id="637" w:name="_Toc19872577"/>
      <w:bookmarkStart w:id="638" w:name="_Toc19788237"/>
      <w:bookmarkStart w:id="639" w:name="_Toc19793695"/>
      <w:bookmarkStart w:id="640" w:name="_Toc19872578"/>
      <w:bookmarkStart w:id="641" w:name="_Toc19788238"/>
      <w:bookmarkStart w:id="642" w:name="_Toc19793696"/>
      <w:bookmarkStart w:id="643" w:name="_Toc19872579"/>
      <w:bookmarkStart w:id="644" w:name="_Toc19788239"/>
      <w:bookmarkStart w:id="645" w:name="_Toc19793697"/>
      <w:bookmarkStart w:id="646" w:name="_Toc19872580"/>
      <w:bookmarkStart w:id="647" w:name="_Toc19788240"/>
      <w:bookmarkStart w:id="648" w:name="_Toc19793698"/>
      <w:bookmarkStart w:id="649" w:name="_Toc19872581"/>
      <w:bookmarkStart w:id="650" w:name="_Toc19788241"/>
      <w:bookmarkStart w:id="651" w:name="_Toc19793699"/>
      <w:bookmarkStart w:id="652" w:name="_Toc19872582"/>
      <w:bookmarkStart w:id="653" w:name="_Toc19788242"/>
      <w:bookmarkStart w:id="654" w:name="_Toc19793700"/>
      <w:bookmarkStart w:id="655" w:name="_Toc19872583"/>
      <w:bookmarkStart w:id="656" w:name="_Toc19788243"/>
      <w:bookmarkStart w:id="657" w:name="_Toc19793701"/>
      <w:bookmarkStart w:id="658" w:name="_Toc19872584"/>
      <w:bookmarkStart w:id="659" w:name="_Toc19788244"/>
      <w:bookmarkStart w:id="660" w:name="_Toc19793702"/>
      <w:bookmarkStart w:id="661" w:name="_Toc19872585"/>
      <w:bookmarkStart w:id="662" w:name="_Toc19788245"/>
      <w:bookmarkStart w:id="663" w:name="_Toc19793703"/>
      <w:bookmarkStart w:id="664" w:name="_Toc19872586"/>
      <w:bookmarkStart w:id="665" w:name="_Toc19788246"/>
      <w:bookmarkStart w:id="666" w:name="_Toc19793704"/>
      <w:bookmarkStart w:id="667" w:name="_Toc19872587"/>
      <w:bookmarkStart w:id="668" w:name="_Toc19788247"/>
      <w:bookmarkStart w:id="669" w:name="_Toc19793705"/>
      <w:bookmarkStart w:id="670" w:name="_Toc19872588"/>
      <w:bookmarkStart w:id="671" w:name="_Toc19788248"/>
      <w:bookmarkStart w:id="672" w:name="_Toc19793706"/>
      <w:bookmarkStart w:id="673" w:name="_Toc19872589"/>
      <w:bookmarkStart w:id="674" w:name="_Toc19788249"/>
      <w:bookmarkStart w:id="675" w:name="_Toc19793707"/>
      <w:bookmarkStart w:id="676" w:name="_Toc19872590"/>
      <w:bookmarkStart w:id="677" w:name="_Toc19788250"/>
      <w:bookmarkStart w:id="678" w:name="_Toc19793708"/>
      <w:bookmarkStart w:id="679" w:name="_Toc19872591"/>
      <w:bookmarkStart w:id="680" w:name="_Toc19788251"/>
      <w:bookmarkStart w:id="681" w:name="_Toc19793709"/>
      <w:bookmarkStart w:id="682" w:name="_Toc19872592"/>
      <w:bookmarkStart w:id="683" w:name="_Toc19788252"/>
      <w:bookmarkStart w:id="684" w:name="_Toc19793710"/>
      <w:bookmarkStart w:id="685" w:name="_Toc19872593"/>
      <w:bookmarkStart w:id="686" w:name="_Toc19788253"/>
      <w:bookmarkStart w:id="687" w:name="_Toc19793711"/>
      <w:bookmarkStart w:id="688" w:name="_Toc19872594"/>
      <w:bookmarkStart w:id="689" w:name="_Toc19788254"/>
      <w:bookmarkStart w:id="690" w:name="_Toc19793712"/>
      <w:bookmarkStart w:id="691" w:name="_Toc19872595"/>
      <w:bookmarkStart w:id="692" w:name="_Toc19788255"/>
      <w:bookmarkStart w:id="693" w:name="_Toc19793713"/>
      <w:bookmarkStart w:id="694" w:name="_Toc19872596"/>
      <w:bookmarkStart w:id="695" w:name="_Toc19788256"/>
      <w:bookmarkStart w:id="696" w:name="_Toc19793714"/>
      <w:bookmarkStart w:id="697" w:name="_Toc19872597"/>
      <w:bookmarkStart w:id="698" w:name="_Toc19788257"/>
      <w:bookmarkStart w:id="699" w:name="_Toc19793715"/>
      <w:bookmarkStart w:id="700" w:name="_Toc19872598"/>
      <w:bookmarkStart w:id="701" w:name="_Toc19788258"/>
      <w:bookmarkStart w:id="702" w:name="_Toc19793716"/>
      <w:bookmarkStart w:id="703" w:name="_Toc19872599"/>
      <w:bookmarkStart w:id="704" w:name="_Toc19788259"/>
      <w:bookmarkStart w:id="705" w:name="_Toc19793717"/>
      <w:bookmarkStart w:id="706" w:name="_Toc19872600"/>
      <w:bookmarkStart w:id="707" w:name="_Toc19788260"/>
      <w:bookmarkStart w:id="708" w:name="_Toc19793718"/>
      <w:bookmarkStart w:id="709" w:name="_Toc19872601"/>
      <w:bookmarkStart w:id="710" w:name="_Toc19788261"/>
      <w:bookmarkStart w:id="711" w:name="_Toc19793719"/>
      <w:bookmarkStart w:id="712" w:name="_Toc19872602"/>
      <w:bookmarkStart w:id="713" w:name="_Toc19788262"/>
      <w:bookmarkStart w:id="714" w:name="_Toc19793720"/>
      <w:bookmarkStart w:id="715" w:name="_Toc19872603"/>
      <w:bookmarkStart w:id="716" w:name="_Toc19788263"/>
      <w:bookmarkStart w:id="717" w:name="_Toc19793721"/>
      <w:bookmarkStart w:id="718" w:name="_Toc19872604"/>
      <w:bookmarkStart w:id="719" w:name="_Toc19788264"/>
      <w:bookmarkStart w:id="720" w:name="_Toc19793722"/>
      <w:bookmarkStart w:id="721" w:name="_Toc19872605"/>
      <w:bookmarkStart w:id="722" w:name="_Toc19788265"/>
      <w:bookmarkStart w:id="723" w:name="_Toc19793723"/>
      <w:bookmarkStart w:id="724" w:name="_Toc19872606"/>
      <w:bookmarkStart w:id="725" w:name="_Toc19788266"/>
      <w:bookmarkStart w:id="726" w:name="_Toc19793724"/>
      <w:bookmarkStart w:id="727" w:name="_Toc19872607"/>
      <w:bookmarkStart w:id="728" w:name="_Toc19788267"/>
      <w:bookmarkStart w:id="729" w:name="_Toc19793725"/>
      <w:bookmarkStart w:id="730" w:name="_Toc19872608"/>
      <w:bookmarkStart w:id="731" w:name="_Toc19788268"/>
      <w:bookmarkStart w:id="732" w:name="_Toc19793726"/>
      <w:bookmarkStart w:id="733" w:name="_Toc19872609"/>
      <w:bookmarkStart w:id="734" w:name="_Toc19788269"/>
      <w:bookmarkStart w:id="735" w:name="_Toc19793727"/>
      <w:bookmarkStart w:id="736" w:name="_Toc19872610"/>
      <w:bookmarkStart w:id="737" w:name="_Toc19788270"/>
      <w:bookmarkStart w:id="738" w:name="_Toc19793728"/>
      <w:bookmarkStart w:id="739" w:name="_Toc19872611"/>
      <w:bookmarkStart w:id="740" w:name="_Toc19788271"/>
      <w:bookmarkStart w:id="741" w:name="_Toc19793729"/>
      <w:bookmarkStart w:id="742" w:name="_Toc19872612"/>
      <w:bookmarkStart w:id="743" w:name="_Toc19788272"/>
      <w:bookmarkStart w:id="744" w:name="_Toc19793730"/>
      <w:bookmarkStart w:id="745" w:name="_Toc19872613"/>
      <w:bookmarkStart w:id="746" w:name="_Toc19788273"/>
      <w:bookmarkStart w:id="747" w:name="_Toc19793731"/>
      <w:bookmarkStart w:id="748" w:name="_Toc19872614"/>
      <w:bookmarkStart w:id="749" w:name="_Toc19788274"/>
      <w:bookmarkStart w:id="750" w:name="_Toc19793732"/>
      <w:bookmarkStart w:id="751" w:name="_Toc19872615"/>
      <w:bookmarkStart w:id="752" w:name="_Toc19788275"/>
      <w:bookmarkStart w:id="753" w:name="_Toc19793733"/>
      <w:bookmarkStart w:id="754" w:name="_Toc19872616"/>
      <w:bookmarkStart w:id="755" w:name="_Toc19788276"/>
      <w:bookmarkStart w:id="756" w:name="_Toc19793734"/>
      <w:bookmarkStart w:id="757" w:name="_Toc19872617"/>
      <w:bookmarkStart w:id="758" w:name="_Toc19788277"/>
      <w:bookmarkStart w:id="759" w:name="_Toc19793735"/>
      <w:bookmarkStart w:id="760" w:name="_Toc19872618"/>
      <w:bookmarkStart w:id="761" w:name="_Toc19788278"/>
      <w:bookmarkStart w:id="762" w:name="_Toc19793736"/>
      <w:bookmarkStart w:id="763" w:name="_Toc19872619"/>
      <w:bookmarkStart w:id="764" w:name="_Toc19788279"/>
      <w:bookmarkStart w:id="765" w:name="_Toc19793737"/>
      <w:bookmarkStart w:id="766" w:name="_Toc19872620"/>
      <w:bookmarkStart w:id="767" w:name="_Toc19788280"/>
      <w:bookmarkStart w:id="768" w:name="_Toc19793738"/>
      <w:bookmarkStart w:id="769" w:name="_Toc19872621"/>
      <w:bookmarkStart w:id="770" w:name="_Toc19788281"/>
      <w:bookmarkStart w:id="771" w:name="_Toc19793739"/>
      <w:bookmarkStart w:id="772" w:name="_Toc19872622"/>
      <w:bookmarkStart w:id="773" w:name="_Toc19788282"/>
      <w:bookmarkStart w:id="774" w:name="_Toc19793740"/>
      <w:bookmarkStart w:id="775" w:name="_Toc19872623"/>
      <w:bookmarkStart w:id="776" w:name="_Toc19788283"/>
      <w:bookmarkStart w:id="777" w:name="_Toc19793741"/>
      <w:bookmarkStart w:id="778" w:name="_Toc19872624"/>
      <w:bookmarkStart w:id="779" w:name="_Toc19788284"/>
      <w:bookmarkStart w:id="780" w:name="_Toc19793742"/>
      <w:bookmarkStart w:id="781" w:name="_Toc19872625"/>
      <w:bookmarkStart w:id="782" w:name="_Toc19788285"/>
      <w:bookmarkStart w:id="783" w:name="_Toc19793743"/>
      <w:bookmarkStart w:id="784" w:name="_Toc19872626"/>
      <w:bookmarkStart w:id="785" w:name="_Toc19788286"/>
      <w:bookmarkStart w:id="786" w:name="_Toc19793744"/>
      <w:bookmarkStart w:id="787" w:name="_Toc19872627"/>
      <w:bookmarkStart w:id="788" w:name="_Toc19788287"/>
      <w:bookmarkStart w:id="789" w:name="_Toc19793745"/>
      <w:bookmarkStart w:id="790" w:name="_Toc19872628"/>
      <w:bookmarkStart w:id="791" w:name="_Toc19788288"/>
      <w:bookmarkStart w:id="792" w:name="_Toc19793746"/>
      <w:bookmarkStart w:id="793" w:name="_Toc19872629"/>
      <w:bookmarkStart w:id="794" w:name="_Toc19788289"/>
      <w:bookmarkStart w:id="795" w:name="_Toc19793747"/>
      <w:bookmarkStart w:id="796" w:name="_Toc19872630"/>
      <w:bookmarkStart w:id="797" w:name="_Toc19788290"/>
      <w:bookmarkStart w:id="798" w:name="_Toc19793748"/>
      <w:bookmarkStart w:id="799" w:name="_Toc19872631"/>
      <w:bookmarkStart w:id="800" w:name="_Toc19788291"/>
      <w:bookmarkStart w:id="801" w:name="_Toc19793749"/>
      <w:bookmarkStart w:id="802" w:name="_Toc19872632"/>
      <w:bookmarkStart w:id="803" w:name="_Toc19788292"/>
      <w:bookmarkStart w:id="804" w:name="_Toc19793750"/>
      <w:bookmarkStart w:id="805" w:name="_Toc19872633"/>
      <w:bookmarkStart w:id="806" w:name="_Toc19788293"/>
      <w:bookmarkStart w:id="807" w:name="_Toc19793751"/>
      <w:bookmarkStart w:id="808" w:name="_Toc19872634"/>
      <w:bookmarkStart w:id="809" w:name="_Toc19788294"/>
      <w:bookmarkStart w:id="810" w:name="_Toc19793752"/>
      <w:bookmarkStart w:id="811" w:name="_Toc19872635"/>
      <w:bookmarkStart w:id="812" w:name="_Toc19788295"/>
      <w:bookmarkStart w:id="813" w:name="_Toc19793753"/>
      <w:bookmarkStart w:id="814" w:name="_Toc19872636"/>
      <w:bookmarkStart w:id="815" w:name="_Toc19788296"/>
      <w:bookmarkStart w:id="816" w:name="_Toc19793754"/>
      <w:bookmarkStart w:id="817" w:name="_Toc19872637"/>
      <w:bookmarkStart w:id="818" w:name="_Toc19788297"/>
      <w:bookmarkStart w:id="819" w:name="_Toc19793755"/>
      <w:bookmarkStart w:id="820" w:name="_Toc19872638"/>
      <w:bookmarkStart w:id="821" w:name="_Toc19788298"/>
      <w:bookmarkStart w:id="822" w:name="_Toc19793756"/>
      <w:bookmarkStart w:id="823" w:name="_Toc19872639"/>
      <w:bookmarkStart w:id="824" w:name="_Toc19788299"/>
      <w:bookmarkStart w:id="825" w:name="_Toc19793757"/>
      <w:bookmarkStart w:id="826" w:name="_Toc19872640"/>
      <w:bookmarkStart w:id="827" w:name="_Toc19788300"/>
      <w:bookmarkStart w:id="828" w:name="_Toc19793758"/>
      <w:bookmarkStart w:id="829" w:name="_Toc19872641"/>
      <w:bookmarkStart w:id="830" w:name="_Toc19788301"/>
      <w:bookmarkStart w:id="831" w:name="_Toc19793759"/>
      <w:bookmarkStart w:id="832" w:name="_Toc19872642"/>
      <w:bookmarkStart w:id="833" w:name="_Toc19788302"/>
      <w:bookmarkStart w:id="834" w:name="_Toc19793760"/>
      <w:bookmarkStart w:id="835" w:name="_Toc19872643"/>
      <w:bookmarkStart w:id="836" w:name="_Toc19788303"/>
      <w:bookmarkStart w:id="837" w:name="_Toc19793761"/>
      <w:bookmarkStart w:id="838" w:name="_Toc19872644"/>
      <w:bookmarkStart w:id="839" w:name="_Toc19788304"/>
      <w:bookmarkStart w:id="840" w:name="_Toc19793762"/>
      <w:bookmarkStart w:id="841" w:name="_Toc19872645"/>
      <w:bookmarkStart w:id="842" w:name="_Toc19788305"/>
      <w:bookmarkStart w:id="843" w:name="_Toc19793763"/>
      <w:bookmarkStart w:id="844" w:name="_Toc19872646"/>
      <w:bookmarkStart w:id="845" w:name="_Toc19788306"/>
      <w:bookmarkStart w:id="846" w:name="_Toc19793764"/>
      <w:bookmarkStart w:id="847" w:name="_Toc19872647"/>
      <w:bookmarkStart w:id="848" w:name="_Toc19788307"/>
      <w:bookmarkStart w:id="849" w:name="_Toc19793765"/>
      <w:bookmarkStart w:id="850" w:name="_Toc19872648"/>
      <w:bookmarkStart w:id="851" w:name="_Toc19788308"/>
      <w:bookmarkStart w:id="852" w:name="_Toc19793766"/>
      <w:bookmarkStart w:id="853" w:name="_Toc19872649"/>
      <w:bookmarkStart w:id="854" w:name="_Toc19788309"/>
      <w:bookmarkStart w:id="855" w:name="_Toc19793767"/>
      <w:bookmarkStart w:id="856" w:name="_Toc19872650"/>
      <w:bookmarkStart w:id="857" w:name="_Toc19788310"/>
      <w:bookmarkStart w:id="858" w:name="_Toc19793768"/>
      <w:bookmarkStart w:id="859" w:name="_Toc19872651"/>
      <w:bookmarkStart w:id="860" w:name="_Toc19788311"/>
      <w:bookmarkStart w:id="861" w:name="_Toc19793769"/>
      <w:bookmarkStart w:id="862" w:name="_Toc19872652"/>
      <w:bookmarkStart w:id="863" w:name="_Toc19788312"/>
      <w:bookmarkStart w:id="864" w:name="_Toc19793770"/>
      <w:bookmarkStart w:id="865" w:name="_Toc19872653"/>
      <w:bookmarkStart w:id="866" w:name="_Toc19788313"/>
      <w:bookmarkStart w:id="867" w:name="_Toc19793771"/>
      <w:bookmarkStart w:id="868" w:name="_Toc19872654"/>
      <w:bookmarkStart w:id="869" w:name="_Toc19788314"/>
      <w:bookmarkStart w:id="870" w:name="_Toc19793772"/>
      <w:bookmarkStart w:id="871" w:name="_Toc19872655"/>
      <w:bookmarkStart w:id="872" w:name="_Toc19788315"/>
      <w:bookmarkStart w:id="873" w:name="_Toc19793773"/>
      <w:bookmarkStart w:id="874" w:name="_Toc19872656"/>
      <w:bookmarkStart w:id="875" w:name="_Toc19788316"/>
      <w:bookmarkStart w:id="876" w:name="_Toc19793774"/>
      <w:bookmarkStart w:id="877" w:name="_Toc19872657"/>
      <w:bookmarkStart w:id="878" w:name="_Toc19788317"/>
      <w:bookmarkStart w:id="879" w:name="_Toc19793775"/>
      <w:bookmarkStart w:id="880" w:name="_Toc19872658"/>
      <w:bookmarkStart w:id="881" w:name="_Toc19788318"/>
      <w:bookmarkStart w:id="882" w:name="_Toc19793776"/>
      <w:bookmarkStart w:id="883" w:name="_Toc19872659"/>
      <w:bookmarkStart w:id="884" w:name="_Toc19788319"/>
      <w:bookmarkStart w:id="885" w:name="_Toc19793777"/>
      <w:bookmarkStart w:id="886" w:name="_Toc19872660"/>
      <w:bookmarkStart w:id="887" w:name="_Toc19788320"/>
      <w:bookmarkStart w:id="888" w:name="_Toc19793778"/>
      <w:bookmarkStart w:id="889" w:name="_Toc19872661"/>
      <w:bookmarkStart w:id="890" w:name="_Toc19788321"/>
      <w:bookmarkStart w:id="891" w:name="_Toc19793779"/>
      <w:bookmarkStart w:id="892" w:name="_Toc19872662"/>
      <w:bookmarkStart w:id="893" w:name="_Toc19788322"/>
      <w:bookmarkStart w:id="894" w:name="_Toc19793780"/>
      <w:bookmarkStart w:id="895" w:name="_Toc19872663"/>
      <w:bookmarkStart w:id="896" w:name="_Toc19788323"/>
      <w:bookmarkStart w:id="897" w:name="_Toc19793781"/>
      <w:bookmarkStart w:id="898" w:name="_Toc19872664"/>
      <w:bookmarkStart w:id="899" w:name="_Toc19788324"/>
      <w:bookmarkStart w:id="900" w:name="_Toc19793782"/>
      <w:bookmarkStart w:id="901" w:name="_Toc19872665"/>
      <w:bookmarkStart w:id="902" w:name="_Toc19788325"/>
      <w:bookmarkStart w:id="903" w:name="_Toc19793783"/>
      <w:bookmarkStart w:id="904" w:name="_Toc19872666"/>
      <w:bookmarkStart w:id="905" w:name="_Toc19788326"/>
      <w:bookmarkStart w:id="906" w:name="_Toc19793784"/>
      <w:bookmarkStart w:id="907" w:name="_Toc19872667"/>
      <w:bookmarkStart w:id="908" w:name="_Toc19788327"/>
      <w:bookmarkStart w:id="909" w:name="_Toc19793785"/>
      <w:bookmarkStart w:id="910" w:name="_Toc19872668"/>
      <w:bookmarkStart w:id="911" w:name="_Toc19788328"/>
      <w:bookmarkStart w:id="912" w:name="_Toc19793786"/>
      <w:bookmarkStart w:id="913" w:name="_Toc19872669"/>
      <w:bookmarkStart w:id="914" w:name="_Toc19788329"/>
      <w:bookmarkStart w:id="915" w:name="_Toc19793787"/>
      <w:bookmarkStart w:id="916" w:name="_Toc19872670"/>
      <w:bookmarkStart w:id="917" w:name="_Toc19788330"/>
      <w:bookmarkStart w:id="918" w:name="_Toc19793788"/>
      <w:bookmarkStart w:id="919" w:name="_Toc19872671"/>
      <w:bookmarkStart w:id="920" w:name="_Toc19788331"/>
      <w:bookmarkStart w:id="921" w:name="_Toc19793789"/>
      <w:bookmarkStart w:id="922" w:name="_Toc19872672"/>
      <w:bookmarkStart w:id="923" w:name="_Toc19788332"/>
      <w:bookmarkStart w:id="924" w:name="_Toc19793790"/>
      <w:bookmarkStart w:id="925" w:name="_Toc19872673"/>
      <w:bookmarkStart w:id="926" w:name="_Toc19788333"/>
      <w:bookmarkStart w:id="927" w:name="_Toc19793791"/>
      <w:bookmarkStart w:id="928" w:name="_Toc19872674"/>
      <w:bookmarkStart w:id="929" w:name="_Toc19788334"/>
      <w:bookmarkStart w:id="930" w:name="_Toc19793792"/>
      <w:bookmarkStart w:id="931" w:name="_Toc19872675"/>
      <w:bookmarkStart w:id="932" w:name="_Toc19788335"/>
      <w:bookmarkStart w:id="933" w:name="_Toc19793793"/>
      <w:bookmarkStart w:id="934" w:name="_Toc19872676"/>
      <w:bookmarkStart w:id="935" w:name="_Toc19788336"/>
      <w:bookmarkStart w:id="936" w:name="_Toc19793794"/>
      <w:bookmarkStart w:id="937" w:name="_Toc19872677"/>
      <w:bookmarkStart w:id="938" w:name="_Toc19788337"/>
      <w:bookmarkStart w:id="939" w:name="_Toc19793795"/>
      <w:bookmarkStart w:id="940" w:name="_Toc19872678"/>
      <w:bookmarkStart w:id="941" w:name="_Toc19788338"/>
      <w:bookmarkStart w:id="942" w:name="_Toc19793796"/>
      <w:bookmarkStart w:id="943" w:name="_Toc19872679"/>
      <w:bookmarkStart w:id="944" w:name="_Toc19788339"/>
      <w:bookmarkStart w:id="945" w:name="_Toc19793797"/>
      <w:bookmarkStart w:id="946" w:name="_Toc19872680"/>
      <w:bookmarkStart w:id="947" w:name="_Toc19788340"/>
      <w:bookmarkStart w:id="948" w:name="_Toc19793798"/>
      <w:bookmarkStart w:id="949" w:name="_Toc19872681"/>
      <w:bookmarkStart w:id="950" w:name="_Toc19788341"/>
      <w:bookmarkStart w:id="951" w:name="_Toc19793799"/>
      <w:bookmarkStart w:id="952" w:name="_Toc19872682"/>
      <w:bookmarkStart w:id="953" w:name="_Toc19788342"/>
      <w:bookmarkStart w:id="954" w:name="_Toc19793800"/>
      <w:bookmarkStart w:id="955" w:name="_Toc19872683"/>
      <w:bookmarkStart w:id="956" w:name="_Toc19788343"/>
      <w:bookmarkStart w:id="957" w:name="_Toc19793801"/>
      <w:bookmarkStart w:id="958" w:name="_Toc19872684"/>
      <w:bookmarkStart w:id="959" w:name="_Toc19788344"/>
      <w:bookmarkStart w:id="960" w:name="_Toc19793802"/>
      <w:bookmarkStart w:id="961" w:name="_Toc19872685"/>
      <w:bookmarkStart w:id="962" w:name="_Toc19788345"/>
      <w:bookmarkStart w:id="963" w:name="_Toc19793803"/>
      <w:bookmarkStart w:id="964" w:name="_Toc19872686"/>
      <w:bookmarkStart w:id="965" w:name="_Toc19788346"/>
      <w:bookmarkStart w:id="966" w:name="_Toc19793804"/>
      <w:bookmarkStart w:id="967" w:name="_Toc19872687"/>
      <w:bookmarkStart w:id="968" w:name="_Toc19788347"/>
      <w:bookmarkStart w:id="969" w:name="_Toc19793805"/>
      <w:bookmarkStart w:id="970" w:name="_Toc19872688"/>
      <w:bookmarkStart w:id="971" w:name="_Toc19788348"/>
      <w:bookmarkStart w:id="972" w:name="_Toc19793806"/>
      <w:bookmarkStart w:id="973" w:name="_Toc19872689"/>
      <w:bookmarkStart w:id="974" w:name="_Toc19788349"/>
      <w:bookmarkStart w:id="975" w:name="_Toc19793807"/>
      <w:bookmarkStart w:id="976" w:name="_Toc19872690"/>
      <w:bookmarkStart w:id="977" w:name="_Toc19788350"/>
      <w:bookmarkStart w:id="978" w:name="_Toc19793808"/>
      <w:bookmarkStart w:id="979" w:name="_Toc19872691"/>
      <w:bookmarkStart w:id="980" w:name="_Toc19788351"/>
      <w:bookmarkStart w:id="981" w:name="_Toc19793809"/>
      <w:bookmarkStart w:id="982" w:name="_Toc19872692"/>
      <w:bookmarkStart w:id="983" w:name="_Toc19788352"/>
      <w:bookmarkStart w:id="984" w:name="_Toc19793810"/>
      <w:bookmarkStart w:id="985" w:name="_Toc19872693"/>
      <w:bookmarkStart w:id="986" w:name="_Toc19788353"/>
      <w:bookmarkStart w:id="987" w:name="_Toc19793811"/>
      <w:bookmarkStart w:id="988" w:name="_Toc19872694"/>
      <w:bookmarkStart w:id="989" w:name="_Toc19788354"/>
      <w:bookmarkStart w:id="990" w:name="_Toc19793812"/>
      <w:bookmarkStart w:id="991" w:name="_Toc19872695"/>
      <w:bookmarkStart w:id="992" w:name="_Toc19788355"/>
      <w:bookmarkStart w:id="993" w:name="_Toc19793813"/>
      <w:bookmarkStart w:id="994" w:name="_Toc19872696"/>
      <w:bookmarkStart w:id="995" w:name="_Toc19788356"/>
      <w:bookmarkStart w:id="996" w:name="_Toc19793814"/>
      <w:bookmarkStart w:id="997" w:name="_Toc19872697"/>
      <w:bookmarkStart w:id="998" w:name="_Toc19788357"/>
      <w:bookmarkStart w:id="999" w:name="_Toc19793815"/>
      <w:bookmarkStart w:id="1000" w:name="_Toc19872698"/>
      <w:bookmarkStart w:id="1001" w:name="_Toc19788358"/>
      <w:bookmarkStart w:id="1002" w:name="_Toc19793816"/>
      <w:bookmarkStart w:id="1003" w:name="_Toc19872699"/>
      <w:bookmarkStart w:id="1004" w:name="_Toc19788359"/>
      <w:bookmarkStart w:id="1005" w:name="_Toc19793817"/>
      <w:bookmarkStart w:id="1006" w:name="_Toc19872700"/>
      <w:bookmarkStart w:id="1007" w:name="_Toc19788360"/>
      <w:bookmarkStart w:id="1008" w:name="_Toc19793818"/>
      <w:bookmarkStart w:id="1009" w:name="_Toc19872701"/>
      <w:bookmarkStart w:id="1010" w:name="_Toc19788361"/>
      <w:bookmarkStart w:id="1011" w:name="_Toc19793819"/>
      <w:bookmarkStart w:id="1012" w:name="_Toc19872702"/>
      <w:bookmarkStart w:id="1013" w:name="_Toc19788362"/>
      <w:bookmarkStart w:id="1014" w:name="_Toc19793820"/>
      <w:bookmarkStart w:id="1015" w:name="_Toc19872703"/>
      <w:bookmarkStart w:id="1016" w:name="_Toc19788363"/>
      <w:bookmarkStart w:id="1017" w:name="_Toc19793821"/>
      <w:bookmarkStart w:id="1018" w:name="_Toc19872704"/>
      <w:bookmarkStart w:id="1019" w:name="_Toc19788364"/>
      <w:bookmarkStart w:id="1020" w:name="_Toc19793822"/>
      <w:bookmarkStart w:id="1021" w:name="_Toc19872705"/>
      <w:bookmarkStart w:id="1022" w:name="_Toc19788365"/>
      <w:bookmarkStart w:id="1023" w:name="_Toc19793823"/>
      <w:bookmarkStart w:id="1024" w:name="_Toc19872706"/>
      <w:bookmarkStart w:id="1025" w:name="_Toc19788366"/>
      <w:bookmarkStart w:id="1026" w:name="_Toc19793824"/>
      <w:bookmarkStart w:id="1027" w:name="_Toc19872707"/>
      <w:bookmarkStart w:id="1028" w:name="_Toc19788367"/>
      <w:bookmarkStart w:id="1029" w:name="_Toc19793825"/>
      <w:bookmarkStart w:id="1030" w:name="_Toc19872708"/>
      <w:bookmarkStart w:id="1031" w:name="_Toc19788368"/>
      <w:bookmarkStart w:id="1032" w:name="_Toc19793826"/>
      <w:bookmarkStart w:id="1033" w:name="_Toc19872709"/>
      <w:bookmarkStart w:id="1034" w:name="_Toc19788369"/>
      <w:bookmarkStart w:id="1035" w:name="_Toc19793827"/>
      <w:bookmarkStart w:id="1036" w:name="_Toc19872710"/>
      <w:bookmarkStart w:id="1037" w:name="_Toc19788370"/>
      <w:bookmarkStart w:id="1038" w:name="_Toc19793828"/>
      <w:bookmarkStart w:id="1039" w:name="_Toc19872711"/>
      <w:bookmarkStart w:id="1040" w:name="_Toc19788371"/>
      <w:bookmarkStart w:id="1041" w:name="_Toc19793829"/>
      <w:bookmarkStart w:id="1042" w:name="_Toc19872712"/>
      <w:bookmarkStart w:id="1043" w:name="_Toc19788372"/>
      <w:bookmarkStart w:id="1044" w:name="_Toc19793830"/>
      <w:bookmarkStart w:id="1045" w:name="_Toc19872713"/>
      <w:bookmarkStart w:id="1046" w:name="_Toc19788373"/>
      <w:bookmarkStart w:id="1047" w:name="_Toc19793831"/>
      <w:bookmarkStart w:id="1048" w:name="_Toc19872714"/>
      <w:bookmarkStart w:id="1049" w:name="_Toc19788374"/>
      <w:bookmarkStart w:id="1050" w:name="_Toc19793832"/>
      <w:bookmarkStart w:id="1051" w:name="_Toc19872715"/>
      <w:bookmarkStart w:id="1052" w:name="_Toc19788375"/>
      <w:bookmarkStart w:id="1053" w:name="_Toc19793833"/>
      <w:bookmarkStart w:id="1054" w:name="_Toc19872716"/>
      <w:bookmarkStart w:id="1055" w:name="_Toc19788376"/>
      <w:bookmarkStart w:id="1056" w:name="_Toc19793834"/>
      <w:bookmarkStart w:id="1057" w:name="_Toc19872717"/>
      <w:bookmarkStart w:id="1058" w:name="_Toc19788377"/>
      <w:bookmarkStart w:id="1059" w:name="_Toc19793835"/>
      <w:bookmarkStart w:id="1060" w:name="_Toc19872718"/>
      <w:bookmarkStart w:id="1061" w:name="_Toc19788378"/>
      <w:bookmarkStart w:id="1062" w:name="_Toc19793836"/>
      <w:bookmarkStart w:id="1063" w:name="_Toc19872719"/>
      <w:bookmarkStart w:id="1064" w:name="_Toc19788379"/>
      <w:bookmarkStart w:id="1065" w:name="_Toc19793837"/>
      <w:bookmarkStart w:id="1066" w:name="_Toc19872720"/>
      <w:bookmarkStart w:id="1067" w:name="_Toc19788380"/>
      <w:bookmarkStart w:id="1068" w:name="_Toc19793838"/>
      <w:bookmarkStart w:id="1069" w:name="_Toc19872721"/>
      <w:bookmarkStart w:id="1070" w:name="_Toc19788381"/>
      <w:bookmarkStart w:id="1071" w:name="_Toc19793839"/>
      <w:bookmarkStart w:id="1072" w:name="_Toc19872722"/>
      <w:bookmarkStart w:id="1073" w:name="_Toc19788382"/>
      <w:bookmarkStart w:id="1074" w:name="_Toc19793840"/>
      <w:bookmarkStart w:id="1075" w:name="_Toc19872723"/>
      <w:bookmarkStart w:id="1076" w:name="_Toc19788383"/>
      <w:bookmarkStart w:id="1077" w:name="_Toc19793841"/>
      <w:bookmarkStart w:id="1078" w:name="_Toc19872724"/>
      <w:bookmarkStart w:id="1079" w:name="_Toc19788384"/>
      <w:bookmarkStart w:id="1080" w:name="_Toc19793842"/>
      <w:bookmarkStart w:id="1081" w:name="_Toc19872725"/>
      <w:bookmarkStart w:id="1082" w:name="_Toc19788385"/>
      <w:bookmarkStart w:id="1083" w:name="_Toc19793843"/>
      <w:bookmarkStart w:id="1084" w:name="_Toc19872726"/>
      <w:bookmarkStart w:id="1085" w:name="_Toc19788386"/>
      <w:bookmarkStart w:id="1086" w:name="_Toc19793844"/>
      <w:bookmarkStart w:id="1087" w:name="_Toc19872727"/>
      <w:bookmarkStart w:id="1088" w:name="_Toc19788387"/>
      <w:bookmarkStart w:id="1089" w:name="_Toc19793845"/>
      <w:bookmarkStart w:id="1090" w:name="_Toc19872728"/>
      <w:bookmarkStart w:id="1091" w:name="_Toc19788388"/>
      <w:bookmarkStart w:id="1092" w:name="_Toc19793846"/>
      <w:bookmarkStart w:id="1093" w:name="_Toc19872729"/>
      <w:bookmarkStart w:id="1094" w:name="_Toc19788389"/>
      <w:bookmarkStart w:id="1095" w:name="_Toc19793847"/>
      <w:bookmarkStart w:id="1096" w:name="_Toc19872730"/>
      <w:bookmarkStart w:id="1097" w:name="_Toc19788390"/>
      <w:bookmarkStart w:id="1098" w:name="_Toc19793848"/>
      <w:bookmarkStart w:id="1099" w:name="_Toc19872731"/>
      <w:bookmarkStart w:id="1100" w:name="_Toc19788391"/>
      <w:bookmarkStart w:id="1101" w:name="_Toc19793849"/>
      <w:bookmarkStart w:id="1102" w:name="_Toc19872732"/>
      <w:bookmarkStart w:id="1103" w:name="_Toc19788392"/>
      <w:bookmarkStart w:id="1104" w:name="_Toc19793850"/>
      <w:bookmarkStart w:id="1105" w:name="_Toc19872733"/>
      <w:bookmarkStart w:id="1106" w:name="_Toc19788393"/>
      <w:bookmarkStart w:id="1107" w:name="_Toc19793851"/>
      <w:bookmarkStart w:id="1108" w:name="_Toc19872734"/>
      <w:bookmarkStart w:id="1109" w:name="_Toc19788394"/>
      <w:bookmarkStart w:id="1110" w:name="_Toc19793852"/>
      <w:bookmarkStart w:id="1111" w:name="_Toc19872735"/>
      <w:bookmarkStart w:id="1112" w:name="_Toc19788395"/>
      <w:bookmarkStart w:id="1113" w:name="_Toc19793853"/>
      <w:bookmarkStart w:id="1114" w:name="_Toc19872736"/>
      <w:bookmarkStart w:id="1115" w:name="_Toc19788396"/>
      <w:bookmarkStart w:id="1116" w:name="_Toc19793854"/>
      <w:bookmarkStart w:id="1117" w:name="_Toc19872737"/>
      <w:bookmarkStart w:id="1118" w:name="_Toc19788397"/>
      <w:bookmarkStart w:id="1119" w:name="_Toc19793855"/>
      <w:bookmarkStart w:id="1120" w:name="_Toc19872738"/>
      <w:bookmarkStart w:id="1121" w:name="_Toc19788398"/>
      <w:bookmarkStart w:id="1122" w:name="_Toc19793856"/>
      <w:bookmarkStart w:id="1123" w:name="_Toc19872739"/>
      <w:bookmarkStart w:id="1124" w:name="_Toc19788399"/>
      <w:bookmarkStart w:id="1125" w:name="_Toc19793857"/>
      <w:bookmarkStart w:id="1126" w:name="_Toc19872740"/>
      <w:bookmarkStart w:id="1127" w:name="_Toc19788400"/>
      <w:bookmarkStart w:id="1128" w:name="_Toc19793858"/>
      <w:bookmarkStart w:id="1129" w:name="_Toc19872741"/>
      <w:bookmarkStart w:id="1130" w:name="_Toc19788408"/>
      <w:bookmarkStart w:id="1131" w:name="_Toc19793866"/>
      <w:bookmarkStart w:id="1132" w:name="_Toc19872749"/>
      <w:bookmarkStart w:id="1133" w:name="_Toc19788409"/>
      <w:bookmarkStart w:id="1134" w:name="_Toc19793867"/>
      <w:bookmarkStart w:id="1135" w:name="_Toc19872750"/>
      <w:bookmarkStart w:id="1136" w:name="_Toc19788410"/>
      <w:bookmarkStart w:id="1137" w:name="_Toc19793868"/>
      <w:bookmarkStart w:id="1138" w:name="_Toc19872751"/>
      <w:bookmarkStart w:id="1139" w:name="_Toc19788430"/>
      <w:bookmarkStart w:id="1140" w:name="_Toc19793888"/>
      <w:bookmarkStart w:id="1141" w:name="_Toc19872771"/>
      <w:bookmarkStart w:id="1142" w:name="_Toc19788431"/>
      <w:bookmarkStart w:id="1143" w:name="_Toc19793889"/>
      <w:bookmarkStart w:id="1144" w:name="_Toc19872772"/>
      <w:bookmarkStart w:id="1145" w:name="_Toc19788432"/>
      <w:bookmarkStart w:id="1146" w:name="_Toc19793890"/>
      <w:bookmarkStart w:id="1147" w:name="_Toc19872773"/>
      <w:bookmarkStart w:id="1148" w:name="_Toc19788433"/>
      <w:bookmarkStart w:id="1149" w:name="_Toc19793891"/>
      <w:bookmarkStart w:id="1150" w:name="_Toc19872774"/>
      <w:bookmarkStart w:id="1151" w:name="_Toc19788434"/>
      <w:bookmarkStart w:id="1152" w:name="_Toc19793892"/>
      <w:bookmarkStart w:id="1153" w:name="_Toc19872775"/>
      <w:bookmarkStart w:id="1154" w:name="_Toc19788444"/>
      <w:bookmarkStart w:id="1155" w:name="_Toc19793902"/>
      <w:bookmarkStart w:id="1156" w:name="_Toc19872785"/>
      <w:bookmarkStart w:id="1157" w:name="_Toc19788452"/>
      <w:bookmarkStart w:id="1158" w:name="_Toc19793910"/>
      <w:bookmarkStart w:id="1159" w:name="_Toc19872793"/>
      <w:bookmarkStart w:id="1160" w:name="_Toc19788453"/>
      <w:bookmarkStart w:id="1161" w:name="_Toc19793911"/>
      <w:bookmarkStart w:id="1162" w:name="_Toc19872794"/>
      <w:bookmarkStart w:id="1163" w:name="_Toc19788463"/>
      <w:bookmarkStart w:id="1164" w:name="_Toc19793921"/>
      <w:bookmarkStart w:id="1165" w:name="_Toc19872804"/>
      <w:bookmarkStart w:id="1166" w:name="_Toc19788464"/>
      <w:bookmarkStart w:id="1167" w:name="_Toc19793922"/>
      <w:bookmarkStart w:id="1168" w:name="_Toc19872805"/>
      <w:bookmarkStart w:id="1169" w:name="_Toc19788465"/>
      <w:bookmarkStart w:id="1170" w:name="_Toc19793923"/>
      <w:bookmarkStart w:id="1171" w:name="_Toc19872806"/>
      <w:bookmarkStart w:id="1172" w:name="_Toc19788466"/>
      <w:bookmarkStart w:id="1173" w:name="_Toc19793924"/>
      <w:bookmarkStart w:id="1174" w:name="_Toc19872807"/>
      <w:bookmarkStart w:id="1175" w:name="_Toc19788467"/>
      <w:bookmarkStart w:id="1176" w:name="_Toc19793925"/>
      <w:bookmarkStart w:id="1177" w:name="_Toc19872808"/>
      <w:bookmarkStart w:id="1178" w:name="_Toc19788468"/>
      <w:bookmarkStart w:id="1179" w:name="_Toc19793926"/>
      <w:bookmarkStart w:id="1180" w:name="_Toc19872809"/>
      <w:bookmarkStart w:id="1181" w:name="_Toc19788469"/>
      <w:bookmarkStart w:id="1182" w:name="_Toc19793927"/>
      <w:bookmarkStart w:id="1183" w:name="_Toc19872810"/>
      <w:bookmarkStart w:id="1184" w:name="_Toc19788470"/>
      <w:bookmarkStart w:id="1185" w:name="_Toc19793928"/>
      <w:bookmarkStart w:id="1186" w:name="_Toc19872811"/>
      <w:bookmarkStart w:id="1187" w:name="_Toc19788471"/>
      <w:bookmarkStart w:id="1188" w:name="_Toc19793929"/>
      <w:bookmarkStart w:id="1189" w:name="_Toc19872812"/>
      <w:bookmarkStart w:id="1190" w:name="_Toc19788472"/>
      <w:bookmarkStart w:id="1191" w:name="_Toc19793930"/>
      <w:bookmarkStart w:id="1192" w:name="_Toc19872813"/>
      <w:bookmarkStart w:id="1193" w:name="_Toc19788473"/>
      <w:bookmarkStart w:id="1194" w:name="_Toc19793931"/>
      <w:bookmarkStart w:id="1195" w:name="_Toc19872814"/>
      <w:bookmarkStart w:id="1196" w:name="_Toc19788474"/>
      <w:bookmarkStart w:id="1197" w:name="_Toc19793932"/>
      <w:bookmarkStart w:id="1198" w:name="_Toc19872815"/>
      <w:bookmarkStart w:id="1199" w:name="_Toc19788475"/>
      <w:bookmarkStart w:id="1200" w:name="_Toc19793933"/>
      <w:bookmarkStart w:id="1201" w:name="_Toc19872816"/>
      <w:bookmarkStart w:id="1202" w:name="_Toc19788476"/>
      <w:bookmarkStart w:id="1203" w:name="_Toc19793934"/>
      <w:bookmarkStart w:id="1204" w:name="_Toc19872817"/>
      <w:bookmarkStart w:id="1205" w:name="_Toc19788477"/>
      <w:bookmarkStart w:id="1206" w:name="_Toc19793935"/>
      <w:bookmarkStart w:id="1207" w:name="_Toc19872818"/>
      <w:bookmarkStart w:id="1208" w:name="_Toc19788478"/>
      <w:bookmarkStart w:id="1209" w:name="_Toc19793936"/>
      <w:bookmarkStart w:id="1210" w:name="_Toc19872819"/>
      <w:bookmarkStart w:id="1211" w:name="_Toc19788479"/>
      <w:bookmarkStart w:id="1212" w:name="_Toc19793937"/>
      <w:bookmarkStart w:id="1213" w:name="_Toc19872820"/>
      <w:bookmarkStart w:id="1214" w:name="_Toc19788480"/>
      <w:bookmarkStart w:id="1215" w:name="_Toc19793938"/>
      <w:bookmarkStart w:id="1216" w:name="_Toc19872821"/>
      <w:bookmarkStart w:id="1217" w:name="_Toc19788673"/>
      <w:bookmarkStart w:id="1218" w:name="_Toc19794131"/>
      <w:bookmarkStart w:id="1219" w:name="_Toc19873014"/>
      <w:bookmarkStart w:id="1220" w:name="_Toc19788674"/>
      <w:bookmarkStart w:id="1221" w:name="_Toc19794132"/>
      <w:bookmarkStart w:id="1222" w:name="_Toc19873015"/>
      <w:bookmarkStart w:id="1223" w:name="_Toc19788675"/>
      <w:bookmarkStart w:id="1224" w:name="_Toc19794133"/>
      <w:bookmarkStart w:id="1225" w:name="_Toc19873016"/>
      <w:bookmarkStart w:id="1226" w:name="_Toc19788712"/>
      <w:bookmarkStart w:id="1227" w:name="_Toc19794170"/>
      <w:bookmarkStart w:id="1228" w:name="_Toc19873053"/>
      <w:bookmarkStart w:id="1229" w:name="_Toc19788713"/>
      <w:bookmarkStart w:id="1230" w:name="_Toc19794171"/>
      <w:bookmarkStart w:id="1231" w:name="_Toc19873054"/>
      <w:bookmarkStart w:id="1232" w:name="_Toc19788714"/>
      <w:bookmarkStart w:id="1233" w:name="_Toc19794172"/>
      <w:bookmarkStart w:id="1234" w:name="_Toc19873055"/>
      <w:bookmarkStart w:id="1235" w:name="_Toc19788715"/>
      <w:bookmarkStart w:id="1236" w:name="_Toc19794173"/>
      <w:bookmarkStart w:id="1237" w:name="_Toc19873056"/>
      <w:bookmarkStart w:id="1238" w:name="_Toc19788716"/>
      <w:bookmarkStart w:id="1239" w:name="_Toc19794174"/>
      <w:bookmarkStart w:id="1240" w:name="_Toc19873057"/>
      <w:bookmarkStart w:id="1241" w:name="_Toc19788717"/>
      <w:bookmarkStart w:id="1242" w:name="_Toc19794175"/>
      <w:bookmarkStart w:id="1243" w:name="_Toc19873058"/>
      <w:bookmarkStart w:id="1244" w:name="_Toc19788718"/>
      <w:bookmarkStart w:id="1245" w:name="_Toc19794176"/>
      <w:bookmarkStart w:id="1246" w:name="_Toc19873059"/>
      <w:bookmarkStart w:id="1247" w:name="_Toc19788719"/>
      <w:bookmarkStart w:id="1248" w:name="_Toc19794177"/>
      <w:bookmarkStart w:id="1249" w:name="_Toc19873060"/>
      <w:bookmarkStart w:id="1250" w:name="_Toc19788720"/>
      <w:bookmarkStart w:id="1251" w:name="_Toc19794178"/>
      <w:bookmarkStart w:id="1252" w:name="_Toc19873061"/>
      <w:bookmarkStart w:id="1253" w:name="_Toc19788741"/>
      <w:bookmarkStart w:id="1254" w:name="_Toc19794199"/>
      <w:bookmarkStart w:id="1255" w:name="_Toc19873082"/>
      <w:bookmarkStart w:id="1256" w:name="_Toc19788742"/>
      <w:bookmarkStart w:id="1257" w:name="_Toc19794200"/>
      <w:bookmarkStart w:id="1258" w:name="_Toc19873083"/>
      <w:bookmarkStart w:id="1259" w:name="_Toc19788743"/>
      <w:bookmarkStart w:id="1260" w:name="_Toc19794201"/>
      <w:bookmarkStart w:id="1261" w:name="_Toc19873084"/>
      <w:bookmarkStart w:id="1262" w:name="_Toc19788744"/>
      <w:bookmarkStart w:id="1263" w:name="_Toc19794202"/>
      <w:bookmarkStart w:id="1264" w:name="_Toc19873085"/>
      <w:bookmarkStart w:id="1265" w:name="_Toc19788745"/>
      <w:bookmarkStart w:id="1266" w:name="_Toc19794203"/>
      <w:bookmarkStart w:id="1267" w:name="_Toc19873086"/>
      <w:bookmarkStart w:id="1268" w:name="_Toc19788746"/>
      <w:bookmarkStart w:id="1269" w:name="_Toc19794204"/>
      <w:bookmarkStart w:id="1270" w:name="_Toc19873087"/>
      <w:bookmarkStart w:id="1271" w:name="_Toc19788747"/>
      <w:bookmarkStart w:id="1272" w:name="_Toc19794205"/>
      <w:bookmarkStart w:id="1273" w:name="_Toc19873088"/>
      <w:bookmarkStart w:id="1274" w:name="_Toc19788748"/>
      <w:bookmarkStart w:id="1275" w:name="_Toc19794206"/>
      <w:bookmarkStart w:id="1276" w:name="_Toc19873089"/>
      <w:bookmarkStart w:id="1277" w:name="_Toc19788749"/>
      <w:bookmarkStart w:id="1278" w:name="_Toc19794207"/>
      <w:bookmarkStart w:id="1279" w:name="_Toc19873090"/>
      <w:bookmarkStart w:id="1280" w:name="_Toc19788750"/>
      <w:bookmarkStart w:id="1281" w:name="_Toc19794208"/>
      <w:bookmarkStart w:id="1282" w:name="_Toc19873091"/>
      <w:bookmarkStart w:id="1283" w:name="_Toc19788751"/>
      <w:bookmarkStart w:id="1284" w:name="_Toc19794209"/>
      <w:bookmarkStart w:id="1285" w:name="_Toc19873092"/>
      <w:bookmarkStart w:id="1286" w:name="_Toc19788752"/>
      <w:bookmarkStart w:id="1287" w:name="_Toc19794210"/>
      <w:bookmarkStart w:id="1288" w:name="_Toc19873093"/>
      <w:bookmarkStart w:id="1289" w:name="_Toc19788753"/>
      <w:bookmarkStart w:id="1290" w:name="_Toc19794211"/>
      <w:bookmarkStart w:id="1291" w:name="_Toc19873094"/>
      <w:bookmarkStart w:id="1292" w:name="_Toc19788754"/>
      <w:bookmarkStart w:id="1293" w:name="_Toc19794212"/>
      <w:bookmarkStart w:id="1294" w:name="_Toc19873095"/>
      <w:bookmarkStart w:id="1295" w:name="_Toc19788755"/>
      <w:bookmarkStart w:id="1296" w:name="_Toc19794213"/>
      <w:bookmarkStart w:id="1297" w:name="_Toc19873096"/>
      <w:bookmarkStart w:id="1298" w:name="_Toc19788756"/>
      <w:bookmarkStart w:id="1299" w:name="_Toc19794214"/>
      <w:bookmarkStart w:id="1300" w:name="_Toc19873097"/>
      <w:bookmarkStart w:id="1301" w:name="_Toc19788757"/>
      <w:bookmarkStart w:id="1302" w:name="_Toc19794215"/>
      <w:bookmarkStart w:id="1303" w:name="_Toc19873098"/>
      <w:bookmarkStart w:id="1304" w:name="_Toc19788758"/>
      <w:bookmarkStart w:id="1305" w:name="_Toc19794216"/>
      <w:bookmarkStart w:id="1306" w:name="_Toc19873099"/>
      <w:bookmarkStart w:id="1307" w:name="_Toc19788759"/>
      <w:bookmarkStart w:id="1308" w:name="_Toc19794217"/>
      <w:bookmarkStart w:id="1309" w:name="_Toc19873100"/>
      <w:bookmarkStart w:id="1310" w:name="_Toc19788760"/>
      <w:bookmarkStart w:id="1311" w:name="_Toc19794218"/>
      <w:bookmarkStart w:id="1312" w:name="_Toc19873101"/>
      <w:bookmarkStart w:id="1313" w:name="_Toc19788761"/>
      <w:bookmarkStart w:id="1314" w:name="_Toc19794219"/>
      <w:bookmarkStart w:id="1315" w:name="_Toc19873102"/>
      <w:bookmarkStart w:id="1316" w:name="_Toc19788762"/>
      <w:bookmarkStart w:id="1317" w:name="_Toc19794220"/>
      <w:bookmarkStart w:id="1318" w:name="_Toc19873103"/>
      <w:bookmarkStart w:id="1319" w:name="_Toc19788839"/>
      <w:bookmarkStart w:id="1320" w:name="_Toc19794297"/>
      <w:bookmarkStart w:id="1321" w:name="_Toc19873180"/>
      <w:bookmarkStart w:id="1322" w:name="_Toc19788840"/>
      <w:bookmarkStart w:id="1323" w:name="_Toc19794298"/>
      <w:bookmarkStart w:id="1324" w:name="_Toc19873181"/>
      <w:bookmarkStart w:id="1325" w:name="_Toc19788841"/>
      <w:bookmarkStart w:id="1326" w:name="_Toc19794299"/>
      <w:bookmarkStart w:id="1327" w:name="_Toc19873182"/>
      <w:bookmarkStart w:id="1328" w:name="_Toc19788842"/>
      <w:bookmarkStart w:id="1329" w:name="_Toc19794300"/>
      <w:bookmarkStart w:id="1330" w:name="_Toc19873183"/>
      <w:bookmarkStart w:id="1331" w:name="_Toc19788843"/>
      <w:bookmarkStart w:id="1332" w:name="_Toc19794301"/>
      <w:bookmarkStart w:id="1333" w:name="_Toc19873184"/>
      <w:bookmarkStart w:id="1334" w:name="_Toc19788844"/>
      <w:bookmarkStart w:id="1335" w:name="_Toc19794302"/>
      <w:bookmarkStart w:id="1336" w:name="_Toc19873185"/>
      <w:bookmarkStart w:id="1337" w:name="_Toc19788845"/>
      <w:bookmarkStart w:id="1338" w:name="_Toc19794303"/>
      <w:bookmarkStart w:id="1339" w:name="_Toc19873186"/>
      <w:bookmarkStart w:id="1340" w:name="_Toc19788846"/>
      <w:bookmarkStart w:id="1341" w:name="_Toc19794304"/>
      <w:bookmarkStart w:id="1342" w:name="_Toc19873187"/>
      <w:bookmarkStart w:id="1343" w:name="_Toc19788847"/>
      <w:bookmarkStart w:id="1344" w:name="_Toc19794305"/>
      <w:bookmarkStart w:id="1345" w:name="_Toc19873188"/>
      <w:bookmarkStart w:id="1346" w:name="_Toc19788848"/>
      <w:bookmarkStart w:id="1347" w:name="_Toc19794306"/>
      <w:bookmarkStart w:id="1348" w:name="_Toc19873189"/>
      <w:bookmarkStart w:id="1349" w:name="_Toc19788849"/>
      <w:bookmarkStart w:id="1350" w:name="_Toc19794307"/>
      <w:bookmarkStart w:id="1351" w:name="_Toc19873190"/>
      <w:bookmarkStart w:id="1352" w:name="_Toc19788850"/>
      <w:bookmarkStart w:id="1353" w:name="_Toc19794308"/>
      <w:bookmarkStart w:id="1354" w:name="_Toc19873191"/>
      <w:bookmarkStart w:id="1355" w:name="_Toc19788851"/>
      <w:bookmarkStart w:id="1356" w:name="_Toc19794309"/>
      <w:bookmarkStart w:id="1357" w:name="_Toc19873192"/>
      <w:bookmarkStart w:id="1358" w:name="_Toc19788852"/>
      <w:bookmarkStart w:id="1359" w:name="_Toc19794310"/>
      <w:bookmarkStart w:id="1360" w:name="_Toc19873193"/>
      <w:bookmarkStart w:id="1361" w:name="_Toc19788853"/>
      <w:bookmarkStart w:id="1362" w:name="_Toc19794311"/>
      <w:bookmarkStart w:id="1363" w:name="_Toc19873194"/>
      <w:bookmarkStart w:id="1364" w:name="_Toc19788854"/>
      <w:bookmarkStart w:id="1365" w:name="_Toc19794312"/>
      <w:bookmarkStart w:id="1366" w:name="_Toc19873195"/>
      <w:bookmarkStart w:id="1367" w:name="_Toc19788855"/>
      <w:bookmarkStart w:id="1368" w:name="_Toc19794313"/>
      <w:bookmarkStart w:id="1369" w:name="_Toc19873196"/>
      <w:bookmarkStart w:id="1370" w:name="_Toc19788856"/>
      <w:bookmarkStart w:id="1371" w:name="_Toc19794314"/>
      <w:bookmarkStart w:id="1372" w:name="_Toc19873197"/>
      <w:bookmarkStart w:id="1373" w:name="_Toc19788857"/>
      <w:bookmarkStart w:id="1374" w:name="_Toc19794315"/>
      <w:bookmarkStart w:id="1375" w:name="_Toc19873198"/>
      <w:bookmarkStart w:id="1376" w:name="_Toc19788858"/>
      <w:bookmarkStart w:id="1377" w:name="_Toc19794316"/>
      <w:bookmarkStart w:id="1378" w:name="_Toc19873199"/>
      <w:bookmarkStart w:id="1379" w:name="_Toc19788859"/>
      <w:bookmarkStart w:id="1380" w:name="_Toc19794317"/>
      <w:bookmarkStart w:id="1381" w:name="_Toc19873200"/>
      <w:bookmarkStart w:id="1382" w:name="_Toc19788860"/>
      <w:bookmarkStart w:id="1383" w:name="_Toc19794318"/>
      <w:bookmarkStart w:id="1384" w:name="_Toc19873201"/>
      <w:bookmarkStart w:id="1385" w:name="_Toc19788861"/>
      <w:bookmarkStart w:id="1386" w:name="_Toc19794319"/>
      <w:bookmarkStart w:id="1387" w:name="_Toc19873202"/>
      <w:bookmarkStart w:id="1388" w:name="_Toc19788862"/>
      <w:bookmarkStart w:id="1389" w:name="_Toc19794320"/>
      <w:bookmarkStart w:id="1390" w:name="_Toc19873203"/>
      <w:bookmarkStart w:id="1391" w:name="_Toc19788863"/>
      <w:bookmarkStart w:id="1392" w:name="_Toc19794321"/>
      <w:bookmarkStart w:id="1393" w:name="_Toc19873204"/>
      <w:bookmarkStart w:id="1394" w:name="_Toc19788864"/>
      <w:bookmarkStart w:id="1395" w:name="_Toc19794322"/>
      <w:bookmarkStart w:id="1396" w:name="_Toc19873205"/>
      <w:bookmarkStart w:id="1397" w:name="_Toc19788865"/>
      <w:bookmarkStart w:id="1398" w:name="_Toc19794323"/>
      <w:bookmarkStart w:id="1399" w:name="_Toc19873206"/>
      <w:bookmarkStart w:id="1400" w:name="_Toc19788866"/>
      <w:bookmarkStart w:id="1401" w:name="_Toc19794324"/>
      <w:bookmarkStart w:id="1402" w:name="_Toc19873207"/>
      <w:bookmarkStart w:id="1403" w:name="_Toc19788867"/>
      <w:bookmarkStart w:id="1404" w:name="_Toc19794325"/>
      <w:bookmarkStart w:id="1405" w:name="_Toc19873208"/>
      <w:bookmarkStart w:id="1406" w:name="_Toc19788868"/>
      <w:bookmarkStart w:id="1407" w:name="_Toc19794326"/>
      <w:bookmarkStart w:id="1408" w:name="_Toc19873209"/>
      <w:bookmarkStart w:id="1409" w:name="_Toc19788869"/>
      <w:bookmarkStart w:id="1410" w:name="_Toc19794327"/>
      <w:bookmarkStart w:id="1411" w:name="_Toc19873210"/>
      <w:bookmarkStart w:id="1412" w:name="_Toc19788870"/>
      <w:bookmarkStart w:id="1413" w:name="_Toc19794328"/>
      <w:bookmarkStart w:id="1414" w:name="_Toc19873211"/>
      <w:bookmarkStart w:id="1415" w:name="_Toc19788871"/>
      <w:bookmarkStart w:id="1416" w:name="_Toc19794329"/>
      <w:bookmarkStart w:id="1417" w:name="_Toc19873212"/>
      <w:bookmarkStart w:id="1418" w:name="_Toc19788872"/>
      <w:bookmarkStart w:id="1419" w:name="_Toc19794330"/>
      <w:bookmarkStart w:id="1420" w:name="_Toc19873213"/>
      <w:bookmarkStart w:id="1421" w:name="_Toc19788873"/>
      <w:bookmarkStart w:id="1422" w:name="_Toc19794331"/>
      <w:bookmarkStart w:id="1423" w:name="_Toc19873214"/>
      <w:bookmarkStart w:id="1424" w:name="_Toc19788874"/>
      <w:bookmarkStart w:id="1425" w:name="_Toc19794332"/>
      <w:bookmarkStart w:id="1426" w:name="_Toc19873215"/>
      <w:bookmarkStart w:id="1427" w:name="_Toc19788875"/>
      <w:bookmarkStart w:id="1428" w:name="_Toc19794333"/>
      <w:bookmarkStart w:id="1429" w:name="_Toc19873216"/>
      <w:bookmarkStart w:id="1430" w:name="_Toc19788876"/>
      <w:bookmarkStart w:id="1431" w:name="_Toc19794334"/>
      <w:bookmarkStart w:id="1432" w:name="_Toc19873217"/>
      <w:bookmarkStart w:id="1433" w:name="_Toc19788877"/>
      <w:bookmarkStart w:id="1434" w:name="_Toc19794335"/>
      <w:bookmarkStart w:id="1435" w:name="_Toc19873218"/>
      <w:bookmarkStart w:id="1436" w:name="_Toc19788878"/>
      <w:bookmarkStart w:id="1437" w:name="_Toc19794336"/>
      <w:bookmarkStart w:id="1438" w:name="_Toc19873219"/>
      <w:bookmarkStart w:id="1439" w:name="_Toc19788879"/>
      <w:bookmarkStart w:id="1440" w:name="_Toc19794337"/>
      <w:bookmarkStart w:id="1441" w:name="_Toc19873220"/>
      <w:bookmarkStart w:id="1442" w:name="_Toc19788880"/>
      <w:bookmarkStart w:id="1443" w:name="_Toc19794338"/>
      <w:bookmarkStart w:id="1444" w:name="_Toc19873221"/>
      <w:bookmarkStart w:id="1445" w:name="_Toc19788881"/>
      <w:bookmarkStart w:id="1446" w:name="_Toc19794339"/>
      <w:bookmarkStart w:id="1447" w:name="_Toc19873222"/>
      <w:bookmarkStart w:id="1448" w:name="_Toc19788882"/>
      <w:bookmarkStart w:id="1449" w:name="_Toc19794340"/>
      <w:bookmarkStart w:id="1450" w:name="_Toc19873223"/>
      <w:bookmarkStart w:id="1451" w:name="_Toc19788883"/>
      <w:bookmarkStart w:id="1452" w:name="_Toc19794341"/>
      <w:bookmarkStart w:id="1453" w:name="_Toc19873224"/>
      <w:bookmarkStart w:id="1454" w:name="_Toc19788884"/>
      <w:bookmarkStart w:id="1455" w:name="_Toc19794342"/>
      <w:bookmarkStart w:id="1456" w:name="_Toc19873225"/>
      <w:bookmarkStart w:id="1457" w:name="_Toc19788885"/>
      <w:bookmarkStart w:id="1458" w:name="_Toc19794343"/>
      <w:bookmarkStart w:id="1459" w:name="_Toc19873226"/>
      <w:bookmarkStart w:id="1460" w:name="_Toc19788886"/>
      <w:bookmarkStart w:id="1461" w:name="_Toc19794344"/>
      <w:bookmarkStart w:id="1462" w:name="_Toc19873227"/>
      <w:bookmarkStart w:id="1463" w:name="_Toc19788887"/>
      <w:bookmarkStart w:id="1464" w:name="_Toc19794345"/>
      <w:bookmarkStart w:id="1465" w:name="_Toc19873228"/>
      <w:bookmarkStart w:id="1466" w:name="_Toc19788888"/>
      <w:bookmarkStart w:id="1467" w:name="_Toc19794346"/>
      <w:bookmarkStart w:id="1468" w:name="_Toc19873229"/>
      <w:bookmarkStart w:id="1469" w:name="_Toc19788889"/>
      <w:bookmarkStart w:id="1470" w:name="_Toc19794347"/>
      <w:bookmarkStart w:id="1471" w:name="_Toc19873230"/>
      <w:bookmarkStart w:id="1472" w:name="_Toc19788890"/>
      <w:bookmarkStart w:id="1473" w:name="_Toc19794348"/>
      <w:bookmarkStart w:id="1474" w:name="_Toc19873231"/>
      <w:bookmarkStart w:id="1475" w:name="_Toc19788891"/>
      <w:bookmarkStart w:id="1476" w:name="_Toc19794349"/>
      <w:bookmarkStart w:id="1477" w:name="_Toc19873232"/>
      <w:bookmarkStart w:id="1478" w:name="_Toc19788892"/>
      <w:bookmarkStart w:id="1479" w:name="_Toc19794350"/>
      <w:bookmarkStart w:id="1480" w:name="_Toc19873233"/>
      <w:bookmarkStart w:id="1481" w:name="_Toc19788893"/>
      <w:bookmarkStart w:id="1482" w:name="_Toc19794351"/>
      <w:bookmarkStart w:id="1483" w:name="_Toc19873234"/>
      <w:bookmarkStart w:id="1484" w:name="_Toc19788894"/>
      <w:bookmarkStart w:id="1485" w:name="_Toc19794352"/>
      <w:bookmarkStart w:id="1486" w:name="_Toc19873235"/>
      <w:bookmarkStart w:id="1487" w:name="_Toc19788895"/>
      <w:bookmarkStart w:id="1488" w:name="_Toc19794353"/>
      <w:bookmarkStart w:id="1489" w:name="_Toc19873236"/>
      <w:bookmarkStart w:id="1490" w:name="_Toc19788896"/>
      <w:bookmarkStart w:id="1491" w:name="_Toc19794354"/>
      <w:bookmarkStart w:id="1492" w:name="_Toc19873237"/>
      <w:bookmarkStart w:id="1493" w:name="_Toc19788897"/>
      <w:bookmarkStart w:id="1494" w:name="_Toc19794355"/>
      <w:bookmarkStart w:id="1495" w:name="_Toc19873238"/>
      <w:bookmarkStart w:id="1496" w:name="_Toc19788956"/>
      <w:bookmarkStart w:id="1497" w:name="_Toc19794414"/>
      <w:bookmarkStart w:id="1498" w:name="_Toc19873297"/>
      <w:bookmarkStart w:id="1499" w:name="_Toc19788957"/>
      <w:bookmarkStart w:id="1500" w:name="_Toc19794415"/>
      <w:bookmarkStart w:id="1501" w:name="_Toc19873298"/>
      <w:bookmarkStart w:id="1502" w:name="_Toc19788958"/>
      <w:bookmarkStart w:id="1503" w:name="_Toc19794416"/>
      <w:bookmarkStart w:id="1504" w:name="_Toc19873299"/>
      <w:bookmarkStart w:id="1505" w:name="_Toc19788959"/>
      <w:bookmarkStart w:id="1506" w:name="_Toc19794417"/>
      <w:bookmarkStart w:id="1507" w:name="_Toc19873300"/>
      <w:bookmarkStart w:id="1508" w:name="_Toc19788960"/>
      <w:bookmarkStart w:id="1509" w:name="_Toc19794418"/>
      <w:bookmarkStart w:id="1510" w:name="_Toc19873301"/>
      <w:bookmarkStart w:id="1511" w:name="_Toc19788961"/>
      <w:bookmarkStart w:id="1512" w:name="_Toc19794419"/>
      <w:bookmarkStart w:id="1513" w:name="_Toc19873302"/>
      <w:bookmarkStart w:id="1514" w:name="_Toc19788962"/>
      <w:bookmarkStart w:id="1515" w:name="_Toc19794420"/>
      <w:bookmarkStart w:id="1516" w:name="_Toc19873303"/>
      <w:bookmarkStart w:id="1517" w:name="_Toc19788963"/>
      <w:bookmarkStart w:id="1518" w:name="_Toc19794421"/>
      <w:bookmarkStart w:id="1519" w:name="_Toc19873304"/>
      <w:bookmarkStart w:id="1520" w:name="_Toc19788964"/>
      <w:bookmarkStart w:id="1521" w:name="_Toc19794422"/>
      <w:bookmarkStart w:id="1522" w:name="_Toc19873305"/>
      <w:bookmarkStart w:id="1523" w:name="_Toc19788965"/>
      <w:bookmarkStart w:id="1524" w:name="_Toc19794423"/>
      <w:bookmarkStart w:id="1525" w:name="_Toc19873306"/>
      <w:bookmarkStart w:id="1526" w:name="_Toc19788966"/>
      <w:bookmarkStart w:id="1527" w:name="_Toc19794424"/>
      <w:bookmarkStart w:id="1528" w:name="_Toc19873307"/>
      <w:bookmarkStart w:id="1529" w:name="_Toc19788967"/>
      <w:bookmarkStart w:id="1530" w:name="_Toc19794425"/>
      <w:bookmarkStart w:id="1531" w:name="_Toc19873308"/>
      <w:bookmarkStart w:id="1532" w:name="_Toc19788968"/>
      <w:bookmarkStart w:id="1533" w:name="_Toc19794426"/>
      <w:bookmarkStart w:id="1534" w:name="_Toc19873309"/>
      <w:bookmarkStart w:id="1535" w:name="_Toc19788969"/>
      <w:bookmarkStart w:id="1536" w:name="_Toc19794427"/>
      <w:bookmarkStart w:id="1537" w:name="_Toc19873310"/>
      <w:bookmarkStart w:id="1538" w:name="_Toc19788970"/>
      <w:bookmarkStart w:id="1539" w:name="_Toc19794428"/>
      <w:bookmarkStart w:id="1540" w:name="_Toc19873311"/>
      <w:bookmarkStart w:id="1541" w:name="_Toc19788971"/>
      <w:bookmarkStart w:id="1542" w:name="_Toc19794429"/>
      <w:bookmarkStart w:id="1543" w:name="_Toc19873312"/>
      <w:bookmarkStart w:id="1544" w:name="_Toc19788972"/>
      <w:bookmarkStart w:id="1545" w:name="_Toc19794430"/>
      <w:bookmarkStart w:id="1546" w:name="_Toc19873313"/>
      <w:bookmarkStart w:id="1547" w:name="_Toc19788973"/>
      <w:bookmarkStart w:id="1548" w:name="_Toc19794431"/>
      <w:bookmarkStart w:id="1549" w:name="_Toc19873314"/>
      <w:bookmarkStart w:id="1550" w:name="_Toc19788974"/>
      <w:bookmarkStart w:id="1551" w:name="_Toc19794432"/>
      <w:bookmarkStart w:id="1552" w:name="_Toc19873315"/>
      <w:bookmarkStart w:id="1553" w:name="_Toc19788975"/>
      <w:bookmarkStart w:id="1554" w:name="_Toc19794433"/>
      <w:bookmarkStart w:id="1555" w:name="_Toc19873316"/>
      <w:bookmarkStart w:id="1556" w:name="_Toc19788976"/>
      <w:bookmarkStart w:id="1557" w:name="_Toc19794434"/>
      <w:bookmarkStart w:id="1558" w:name="_Toc19873317"/>
      <w:bookmarkStart w:id="1559" w:name="_Toc19788977"/>
      <w:bookmarkStart w:id="1560" w:name="_Toc19794435"/>
      <w:bookmarkStart w:id="1561" w:name="_Toc19873318"/>
      <w:bookmarkStart w:id="1562" w:name="_Toc19788978"/>
      <w:bookmarkStart w:id="1563" w:name="_Toc19794436"/>
      <w:bookmarkStart w:id="1564" w:name="_Toc19873319"/>
      <w:bookmarkStart w:id="1565" w:name="_Toc19788979"/>
      <w:bookmarkStart w:id="1566" w:name="_Toc19794437"/>
      <w:bookmarkStart w:id="1567" w:name="_Toc19873320"/>
      <w:bookmarkStart w:id="1568" w:name="_Toc19788980"/>
      <w:bookmarkStart w:id="1569" w:name="_Toc19794438"/>
      <w:bookmarkStart w:id="1570" w:name="_Toc19873321"/>
      <w:bookmarkStart w:id="1571" w:name="_Toc19788981"/>
      <w:bookmarkStart w:id="1572" w:name="_Toc19794439"/>
      <w:bookmarkStart w:id="1573" w:name="_Toc19873322"/>
      <w:bookmarkStart w:id="1574" w:name="_Toc19788982"/>
      <w:bookmarkStart w:id="1575" w:name="_Toc19794440"/>
      <w:bookmarkStart w:id="1576" w:name="_Toc19873323"/>
      <w:bookmarkStart w:id="1577" w:name="_Toc19788983"/>
      <w:bookmarkStart w:id="1578" w:name="_Toc19794441"/>
      <w:bookmarkStart w:id="1579" w:name="_Toc19873324"/>
      <w:bookmarkStart w:id="1580" w:name="_Toc19788984"/>
      <w:bookmarkStart w:id="1581" w:name="_Toc19794442"/>
      <w:bookmarkStart w:id="1582" w:name="_Toc19873325"/>
      <w:bookmarkStart w:id="1583" w:name="_Toc19788985"/>
      <w:bookmarkStart w:id="1584" w:name="_Toc19794443"/>
      <w:bookmarkStart w:id="1585" w:name="_Toc19873326"/>
      <w:bookmarkStart w:id="1586" w:name="_Toc19788986"/>
      <w:bookmarkStart w:id="1587" w:name="_Toc19794444"/>
      <w:bookmarkStart w:id="1588" w:name="_Toc19873327"/>
      <w:bookmarkStart w:id="1589" w:name="_Toc19789150"/>
      <w:bookmarkStart w:id="1590" w:name="_Toc19794608"/>
      <w:bookmarkStart w:id="1591" w:name="_Toc19873491"/>
      <w:bookmarkStart w:id="1592" w:name="_Toc19789154"/>
      <w:bookmarkStart w:id="1593" w:name="_Toc19794612"/>
      <w:bookmarkStart w:id="1594" w:name="_Toc19873495"/>
      <w:bookmarkStart w:id="1595" w:name="_Toc19789289"/>
      <w:bookmarkStart w:id="1596" w:name="_Toc19794747"/>
      <w:bookmarkStart w:id="1597" w:name="_Toc19873630"/>
      <w:bookmarkStart w:id="1598" w:name="_Toc19789290"/>
      <w:bookmarkStart w:id="1599" w:name="_Toc19794748"/>
      <w:bookmarkStart w:id="1600" w:name="_Toc19873631"/>
      <w:bookmarkStart w:id="1601" w:name="_Toc19789291"/>
      <w:bookmarkStart w:id="1602" w:name="_Toc19794749"/>
      <w:bookmarkStart w:id="1603" w:name="_Toc19873632"/>
      <w:bookmarkStart w:id="1604" w:name="_Toc19789292"/>
      <w:bookmarkStart w:id="1605" w:name="_Toc19794750"/>
      <w:bookmarkStart w:id="1606" w:name="_Toc19873633"/>
      <w:bookmarkStart w:id="1607" w:name="_Toc19789293"/>
      <w:bookmarkStart w:id="1608" w:name="_Toc19794751"/>
      <w:bookmarkStart w:id="1609" w:name="_Toc19873634"/>
      <w:bookmarkStart w:id="1610" w:name="_Toc19789294"/>
      <w:bookmarkStart w:id="1611" w:name="_Toc19794752"/>
      <w:bookmarkStart w:id="1612" w:name="_Toc19873635"/>
      <w:bookmarkStart w:id="1613" w:name="_Toc19789295"/>
      <w:bookmarkStart w:id="1614" w:name="_Toc19794753"/>
      <w:bookmarkStart w:id="1615" w:name="_Toc19873636"/>
      <w:bookmarkStart w:id="1616" w:name="_Toc19789296"/>
      <w:bookmarkStart w:id="1617" w:name="_Toc19794754"/>
      <w:bookmarkStart w:id="1618" w:name="_Toc19873637"/>
      <w:bookmarkStart w:id="1619" w:name="_Toc19789297"/>
      <w:bookmarkStart w:id="1620" w:name="_Toc19794755"/>
      <w:bookmarkStart w:id="1621" w:name="_Toc19873638"/>
      <w:bookmarkStart w:id="1622" w:name="_Toc19789298"/>
      <w:bookmarkStart w:id="1623" w:name="_Toc19794756"/>
      <w:bookmarkStart w:id="1624" w:name="_Toc19873639"/>
      <w:bookmarkStart w:id="1625" w:name="_Toc19789299"/>
      <w:bookmarkStart w:id="1626" w:name="_Toc19794757"/>
      <w:bookmarkStart w:id="1627" w:name="_Toc19873640"/>
      <w:bookmarkStart w:id="1628" w:name="_Toc19789300"/>
      <w:bookmarkStart w:id="1629" w:name="_Toc19794758"/>
      <w:bookmarkStart w:id="1630" w:name="_Toc19873641"/>
      <w:bookmarkStart w:id="1631" w:name="_Toc19789301"/>
      <w:bookmarkStart w:id="1632" w:name="_Toc19794759"/>
      <w:bookmarkStart w:id="1633" w:name="_Toc19873642"/>
      <w:bookmarkStart w:id="1634" w:name="_Toc19789302"/>
      <w:bookmarkStart w:id="1635" w:name="_Toc19794760"/>
      <w:bookmarkStart w:id="1636" w:name="_Toc19873643"/>
      <w:bookmarkStart w:id="1637" w:name="_Toc19789303"/>
      <w:bookmarkStart w:id="1638" w:name="_Toc19794761"/>
      <w:bookmarkStart w:id="1639" w:name="_Toc19873644"/>
      <w:bookmarkStart w:id="1640" w:name="_Toc19789304"/>
      <w:bookmarkStart w:id="1641" w:name="_Toc19794762"/>
      <w:bookmarkStart w:id="1642" w:name="_Toc19873645"/>
      <w:bookmarkStart w:id="1643" w:name="_Toc19789305"/>
      <w:bookmarkStart w:id="1644" w:name="_Toc19794763"/>
      <w:bookmarkStart w:id="1645" w:name="_Toc19873646"/>
      <w:bookmarkStart w:id="1646" w:name="_Toc19789306"/>
      <w:bookmarkStart w:id="1647" w:name="_Toc19794764"/>
      <w:bookmarkStart w:id="1648" w:name="_Toc19873647"/>
      <w:bookmarkStart w:id="1649" w:name="_Toc19789307"/>
      <w:bookmarkStart w:id="1650" w:name="_Toc19794765"/>
      <w:bookmarkStart w:id="1651" w:name="_Toc19873648"/>
      <w:bookmarkStart w:id="1652" w:name="_Toc19789308"/>
      <w:bookmarkStart w:id="1653" w:name="_Toc19794766"/>
      <w:bookmarkStart w:id="1654" w:name="_Toc19873649"/>
      <w:bookmarkStart w:id="1655" w:name="_Toc19789309"/>
      <w:bookmarkStart w:id="1656" w:name="_Toc19794767"/>
      <w:bookmarkStart w:id="1657" w:name="_Toc19873650"/>
      <w:bookmarkStart w:id="1658" w:name="_Toc19789310"/>
      <w:bookmarkStart w:id="1659" w:name="_Toc19794768"/>
      <w:bookmarkStart w:id="1660" w:name="_Toc19873651"/>
      <w:bookmarkStart w:id="1661" w:name="_Toc19789311"/>
      <w:bookmarkStart w:id="1662" w:name="_Toc19794769"/>
      <w:bookmarkStart w:id="1663" w:name="_Toc19873652"/>
      <w:bookmarkStart w:id="1664" w:name="_Toc19789312"/>
      <w:bookmarkStart w:id="1665" w:name="_Toc19794770"/>
      <w:bookmarkStart w:id="1666" w:name="_Toc19873653"/>
      <w:bookmarkStart w:id="1667" w:name="_Toc19789313"/>
      <w:bookmarkStart w:id="1668" w:name="_Toc19794771"/>
      <w:bookmarkStart w:id="1669" w:name="_Toc19873654"/>
      <w:bookmarkStart w:id="1670" w:name="_Toc19789314"/>
      <w:bookmarkStart w:id="1671" w:name="_Toc19794772"/>
      <w:bookmarkStart w:id="1672" w:name="_Toc19873655"/>
      <w:bookmarkStart w:id="1673" w:name="_Toc19789315"/>
      <w:bookmarkStart w:id="1674" w:name="_Toc19794773"/>
      <w:bookmarkStart w:id="1675" w:name="_Toc19873656"/>
      <w:bookmarkStart w:id="1676" w:name="_Toc19789316"/>
      <w:bookmarkStart w:id="1677" w:name="_Toc19794774"/>
      <w:bookmarkStart w:id="1678" w:name="_Toc19873657"/>
      <w:bookmarkStart w:id="1679" w:name="_Toc19789317"/>
      <w:bookmarkStart w:id="1680" w:name="_Toc19794775"/>
      <w:bookmarkStart w:id="1681" w:name="_Toc19873658"/>
      <w:bookmarkStart w:id="1682" w:name="_Toc19789318"/>
      <w:bookmarkStart w:id="1683" w:name="_Toc19794776"/>
      <w:bookmarkStart w:id="1684" w:name="_Toc19873659"/>
      <w:bookmarkStart w:id="1685" w:name="_Toc19789319"/>
      <w:bookmarkStart w:id="1686" w:name="_Toc19794777"/>
      <w:bookmarkStart w:id="1687" w:name="_Toc19873660"/>
      <w:bookmarkStart w:id="1688" w:name="_Toc19789320"/>
      <w:bookmarkStart w:id="1689" w:name="_Toc19794778"/>
      <w:bookmarkStart w:id="1690" w:name="_Toc19873661"/>
      <w:bookmarkStart w:id="1691" w:name="_Toc19789321"/>
      <w:bookmarkStart w:id="1692" w:name="_Toc19794779"/>
      <w:bookmarkStart w:id="1693" w:name="_Toc19873662"/>
      <w:bookmarkStart w:id="1694" w:name="_Toc19789322"/>
      <w:bookmarkStart w:id="1695" w:name="_Toc19794780"/>
      <w:bookmarkStart w:id="1696" w:name="_Toc19873663"/>
      <w:bookmarkStart w:id="1697" w:name="_Toc19789323"/>
      <w:bookmarkStart w:id="1698" w:name="_Toc19794781"/>
      <w:bookmarkStart w:id="1699" w:name="_Toc19873664"/>
      <w:bookmarkStart w:id="1700" w:name="_Toc19789324"/>
      <w:bookmarkStart w:id="1701" w:name="_Toc19794782"/>
      <w:bookmarkStart w:id="1702" w:name="_Toc19873665"/>
      <w:bookmarkStart w:id="1703" w:name="_Toc19789325"/>
      <w:bookmarkStart w:id="1704" w:name="_Toc19794783"/>
      <w:bookmarkStart w:id="1705" w:name="_Toc19873666"/>
      <w:bookmarkStart w:id="1706" w:name="_Toc19789326"/>
      <w:bookmarkStart w:id="1707" w:name="_Toc19794784"/>
      <w:bookmarkStart w:id="1708" w:name="_Toc19873667"/>
      <w:bookmarkStart w:id="1709" w:name="_Toc19789327"/>
      <w:bookmarkStart w:id="1710" w:name="_Toc19794785"/>
      <w:bookmarkStart w:id="1711" w:name="_Toc19873668"/>
      <w:bookmarkStart w:id="1712" w:name="_Toc19789328"/>
      <w:bookmarkStart w:id="1713" w:name="_Toc19794786"/>
      <w:bookmarkStart w:id="1714" w:name="_Toc19873669"/>
      <w:bookmarkStart w:id="1715" w:name="_Toc19789329"/>
      <w:bookmarkStart w:id="1716" w:name="_Toc19794787"/>
      <w:bookmarkStart w:id="1717" w:name="_Toc19873670"/>
      <w:bookmarkStart w:id="1718" w:name="_Toc19789330"/>
      <w:bookmarkStart w:id="1719" w:name="_Toc19794788"/>
      <w:bookmarkStart w:id="1720" w:name="_Toc19873671"/>
      <w:bookmarkStart w:id="1721" w:name="_Toc19789331"/>
      <w:bookmarkStart w:id="1722" w:name="_Toc19794789"/>
      <w:bookmarkStart w:id="1723" w:name="_Toc19873672"/>
      <w:bookmarkStart w:id="1724" w:name="_Toc19789332"/>
      <w:bookmarkStart w:id="1725" w:name="_Toc19794790"/>
      <w:bookmarkStart w:id="1726" w:name="_Toc19873673"/>
      <w:bookmarkStart w:id="1727" w:name="_Toc19789333"/>
      <w:bookmarkStart w:id="1728" w:name="_Toc19794791"/>
      <w:bookmarkStart w:id="1729" w:name="_Toc19873674"/>
      <w:bookmarkStart w:id="1730" w:name="_Toc19789334"/>
      <w:bookmarkStart w:id="1731" w:name="_Toc19794792"/>
      <w:bookmarkStart w:id="1732" w:name="_Toc19873675"/>
      <w:bookmarkStart w:id="1733" w:name="_Toc19789335"/>
      <w:bookmarkStart w:id="1734" w:name="_Toc19794793"/>
      <w:bookmarkStart w:id="1735" w:name="_Toc19873676"/>
      <w:bookmarkStart w:id="1736" w:name="_Toc19789336"/>
      <w:bookmarkStart w:id="1737" w:name="_Toc19794794"/>
      <w:bookmarkStart w:id="1738" w:name="_Toc19873677"/>
      <w:bookmarkStart w:id="1739" w:name="_Toc19789337"/>
      <w:bookmarkStart w:id="1740" w:name="_Toc19794795"/>
      <w:bookmarkStart w:id="1741" w:name="_Toc19873678"/>
      <w:bookmarkStart w:id="1742" w:name="_Toc19789338"/>
      <w:bookmarkStart w:id="1743" w:name="_Toc19794796"/>
      <w:bookmarkStart w:id="1744" w:name="_Toc19873679"/>
      <w:bookmarkStart w:id="1745" w:name="_Toc19789339"/>
      <w:bookmarkStart w:id="1746" w:name="_Toc19794797"/>
      <w:bookmarkStart w:id="1747" w:name="_Toc19873680"/>
      <w:bookmarkStart w:id="1748" w:name="_Toc19789340"/>
      <w:bookmarkStart w:id="1749" w:name="_Toc19794798"/>
      <w:bookmarkStart w:id="1750" w:name="_Toc19873681"/>
      <w:bookmarkStart w:id="1751" w:name="_Toc19789341"/>
      <w:bookmarkStart w:id="1752" w:name="_Toc19794799"/>
      <w:bookmarkStart w:id="1753" w:name="_Toc19873682"/>
      <w:bookmarkStart w:id="1754" w:name="_Toc19789342"/>
      <w:bookmarkStart w:id="1755" w:name="_Toc19794800"/>
      <w:bookmarkStart w:id="1756" w:name="_Toc19873683"/>
      <w:bookmarkStart w:id="1757" w:name="_Toc19789343"/>
      <w:bookmarkStart w:id="1758" w:name="_Toc19794801"/>
      <w:bookmarkStart w:id="1759" w:name="_Toc19873684"/>
      <w:bookmarkStart w:id="1760" w:name="_Toc19789344"/>
      <w:bookmarkStart w:id="1761" w:name="_Toc19794802"/>
      <w:bookmarkStart w:id="1762" w:name="_Toc19873685"/>
      <w:bookmarkStart w:id="1763" w:name="_Toc19789345"/>
      <w:bookmarkStart w:id="1764" w:name="_Toc19794803"/>
      <w:bookmarkStart w:id="1765" w:name="_Toc19873686"/>
      <w:bookmarkStart w:id="1766" w:name="_Toc19789346"/>
      <w:bookmarkStart w:id="1767" w:name="_Toc19794804"/>
      <w:bookmarkStart w:id="1768" w:name="_Toc19873687"/>
      <w:bookmarkStart w:id="1769" w:name="_Toc19789347"/>
      <w:bookmarkStart w:id="1770" w:name="_Toc19794805"/>
      <w:bookmarkStart w:id="1771" w:name="_Toc19873688"/>
      <w:bookmarkStart w:id="1772" w:name="_Toc19789348"/>
      <w:bookmarkStart w:id="1773" w:name="_Toc19794806"/>
      <w:bookmarkStart w:id="1774" w:name="_Toc19873689"/>
      <w:bookmarkStart w:id="1775" w:name="_Toc19789349"/>
      <w:bookmarkStart w:id="1776" w:name="_Toc19794807"/>
      <w:bookmarkStart w:id="1777" w:name="_Toc19873690"/>
      <w:bookmarkStart w:id="1778" w:name="_Toc19789350"/>
      <w:bookmarkStart w:id="1779" w:name="_Toc19794808"/>
      <w:bookmarkStart w:id="1780" w:name="_Toc19873691"/>
      <w:bookmarkStart w:id="1781" w:name="_Toc19789351"/>
      <w:bookmarkStart w:id="1782" w:name="_Toc19794809"/>
      <w:bookmarkStart w:id="1783" w:name="_Toc19873692"/>
      <w:bookmarkStart w:id="1784" w:name="_Toc19789352"/>
      <w:bookmarkStart w:id="1785" w:name="_Toc19794810"/>
      <w:bookmarkStart w:id="1786" w:name="_Toc19873693"/>
      <w:bookmarkStart w:id="1787" w:name="_Toc19789353"/>
      <w:bookmarkStart w:id="1788" w:name="_Toc19794811"/>
      <w:bookmarkStart w:id="1789" w:name="_Toc19873694"/>
      <w:bookmarkStart w:id="1790" w:name="_Toc19789354"/>
      <w:bookmarkStart w:id="1791" w:name="_Toc19794812"/>
      <w:bookmarkStart w:id="1792" w:name="_Toc19873695"/>
      <w:bookmarkStart w:id="1793" w:name="_Toc19789355"/>
      <w:bookmarkStart w:id="1794" w:name="_Toc19794813"/>
      <w:bookmarkStart w:id="1795" w:name="_Toc19873696"/>
      <w:bookmarkStart w:id="1796" w:name="_Toc19789356"/>
      <w:bookmarkStart w:id="1797" w:name="_Toc19794814"/>
      <w:bookmarkStart w:id="1798" w:name="_Toc19873697"/>
      <w:bookmarkStart w:id="1799" w:name="_Toc19789357"/>
      <w:bookmarkStart w:id="1800" w:name="_Toc19794815"/>
      <w:bookmarkStart w:id="1801" w:name="_Toc19873698"/>
      <w:bookmarkStart w:id="1802" w:name="_Toc19789358"/>
      <w:bookmarkStart w:id="1803" w:name="_Toc19794816"/>
      <w:bookmarkStart w:id="1804" w:name="_Toc19873699"/>
      <w:bookmarkStart w:id="1805" w:name="_Toc19789359"/>
      <w:bookmarkStart w:id="1806" w:name="_Toc19794817"/>
      <w:bookmarkStart w:id="1807" w:name="_Toc19873700"/>
      <w:bookmarkStart w:id="1808" w:name="_Toc19789360"/>
      <w:bookmarkStart w:id="1809" w:name="_Toc19794818"/>
      <w:bookmarkStart w:id="1810" w:name="_Toc19873701"/>
      <w:bookmarkStart w:id="1811" w:name="_Toc19789361"/>
      <w:bookmarkStart w:id="1812" w:name="_Toc19794819"/>
      <w:bookmarkStart w:id="1813" w:name="_Toc19873702"/>
      <w:bookmarkStart w:id="1814" w:name="_Toc19789362"/>
      <w:bookmarkStart w:id="1815" w:name="_Toc19794820"/>
      <w:bookmarkStart w:id="1816" w:name="_Toc19873703"/>
      <w:bookmarkStart w:id="1817" w:name="_Toc19789363"/>
      <w:bookmarkStart w:id="1818" w:name="_Toc19794821"/>
      <w:bookmarkStart w:id="1819" w:name="_Toc19873704"/>
      <w:bookmarkStart w:id="1820" w:name="_Toc19789364"/>
      <w:bookmarkStart w:id="1821" w:name="_Toc19794822"/>
      <w:bookmarkStart w:id="1822" w:name="_Toc19873705"/>
      <w:bookmarkStart w:id="1823" w:name="_Toc19789365"/>
      <w:bookmarkStart w:id="1824" w:name="_Toc19794823"/>
      <w:bookmarkStart w:id="1825" w:name="_Toc19873706"/>
      <w:bookmarkStart w:id="1826" w:name="_Toc19789366"/>
      <w:bookmarkStart w:id="1827" w:name="_Toc19794824"/>
      <w:bookmarkStart w:id="1828" w:name="_Toc19873707"/>
      <w:bookmarkStart w:id="1829" w:name="_Toc19789367"/>
      <w:bookmarkStart w:id="1830" w:name="_Toc19794825"/>
      <w:bookmarkStart w:id="1831" w:name="_Toc19873708"/>
      <w:bookmarkStart w:id="1832" w:name="_Toc19789368"/>
      <w:bookmarkStart w:id="1833" w:name="_Toc19794826"/>
      <w:bookmarkStart w:id="1834" w:name="_Toc19873709"/>
      <w:bookmarkStart w:id="1835" w:name="_Toc19789369"/>
      <w:bookmarkStart w:id="1836" w:name="_Toc19794827"/>
      <w:bookmarkStart w:id="1837" w:name="_Toc19873710"/>
      <w:bookmarkStart w:id="1838" w:name="_Toc19789370"/>
      <w:bookmarkStart w:id="1839" w:name="_Toc19794828"/>
      <w:bookmarkStart w:id="1840" w:name="_Toc19873711"/>
      <w:bookmarkStart w:id="1841" w:name="_Toc19789371"/>
      <w:bookmarkStart w:id="1842" w:name="_Toc19794829"/>
      <w:bookmarkStart w:id="1843" w:name="_Toc19873712"/>
      <w:bookmarkStart w:id="1844" w:name="_Toc19789372"/>
      <w:bookmarkStart w:id="1845" w:name="_Toc19794830"/>
      <w:bookmarkStart w:id="1846" w:name="_Toc19873713"/>
      <w:bookmarkStart w:id="1847" w:name="_Toc19789373"/>
      <w:bookmarkStart w:id="1848" w:name="_Toc19794831"/>
      <w:bookmarkStart w:id="1849" w:name="_Toc19873714"/>
      <w:bookmarkStart w:id="1850" w:name="_Toc19789374"/>
      <w:bookmarkStart w:id="1851" w:name="_Toc19794832"/>
      <w:bookmarkStart w:id="1852" w:name="_Toc19873715"/>
      <w:bookmarkStart w:id="1853" w:name="_Toc19789375"/>
      <w:bookmarkStart w:id="1854" w:name="_Toc19794833"/>
      <w:bookmarkStart w:id="1855" w:name="_Toc19873716"/>
      <w:bookmarkStart w:id="1856" w:name="_Toc19789376"/>
      <w:bookmarkStart w:id="1857" w:name="_Toc19794834"/>
      <w:bookmarkStart w:id="1858" w:name="_Toc19873717"/>
      <w:bookmarkStart w:id="1859" w:name="_Toc19789377"/>
      <w:bookmarkStart w:id="1860" w:name="_Toc19794835"/>
      <w:bookmarkStart w:id="1861" w:name="_Toc19873718"/>
      <w:bookmarkStart w:id="1862" w:name="_Toc19789378"/>
      <w:bookmarkStart w:id="1863" w:name="_Toc19794836"/>
      <w:bookmarkStart w:id="1864" w:name="_Toc19873719"/>
      <w:bookmarkStart w:id="1865" w:name="_Toc19789379"/>
      <w:bookmarkStart w:id="1866" w:name="_Toc19794837"/>
      <w:bookmarkStart w:id="1867" w:name="_Toc19873720"/>
      <w:bookmarkStart w:id="1868" w:name="_Toc19789380"/>
      <w:bookmarkStart w:id="1869" w:name="_Toc19794838"/>
      <w:bookmarkStart w:id="1870" w:name="_Toc19873721"/>
      <w:bookmarkStart w:id="1871" w:name="_Toc19789381"/>
      <w:bookmarkStart w:id="1872" w:name="_Toc19794839"/>
      <w:bookmarkStart w:id="1873" w:name="_Toc19873722"/>
      <w:bookmarkStart w:id="1874" w:name="_Toc19789382"/>
      <w:bookmarkStart w:id="1875" w:name="_Toc19794840"/>
      <w:bookmarkStart w:id="1876" w:name="_Toc19873723"/>
      <w:bookmarkStart w:id="1877" w:name="_Toc19789383"/>
      <w:bookmarkStart w:id="1878" w:name="_Toc19794841"/>
      <w:bookmarkStart w:id="1879" w:name="_Toc19873724"/>
      <w:bookmarkStart w:id="1880" w:name="_Toc19789384"/>
      <w:bookmarkStart w:id="1881" w:name="_Toc19794842"/>
      <w:bookmarkStart w:id="1882" w:name="_Toc19873725"/>
      <w:bookmarkStart w:id="1883" w:name="_Toc19789385"/>
      <w:bookmarkStart w:id="1884" w:name="_Toc19794843"/>
      <w:bookmarkStart w:id="1885" w:name="_Toc19873726"/>
      <w:bookmarkStart w:id="1886" w:name="_Toc19789386"/>
      <w:bookmarkStart w:id="1887" w:name="_Toc19794844"/>
      <w:bookmarkStart w:id="1888" w:name="_Toc19873727"/>
      <w:bookmarkStart w:id="1889" w:name="_Toc19789387"/>
      <w:bookmarkStart w:id="1890" w:name="_Toc19794845"/>
      <w:bookmarkStart w:id="1891" w:name="_Toc19873728"/>
      <w:bookmarkStart w:id="1892" w:name="_Toc19789388"/>
      <w:bookmarkStart w:id="1893" w:name="_Toc19794846"/>
      <w:bookmarkStart w:id="1894" w:name="_Toc19873729"/>
      <w:bookmarkStart w:id="1895" w:name="_Toc19789389"/>
      <w:bookmarkStart w:id="1896" w:name="_Toc19794847"/>
      <w:bookmarkStart w:id="1897" w:name="_Toc19873730"/>
      <w:bookmarkStart w:id="1898" w:name="_Toc19789390"/>
      <w:bookmarkStart w:id="1899" w:name="_Toc19794848"/>
      <w:bookmarkStart w:id="1900" w:name="_Toc19873731"/>
      <w:bookmarkStart w:id="1901" w:name="_Toc19789391"/>
      <w:bookmarkStart w:id="1902" w:name="_Toc19794849"/>
      <w:bookmarkStart w:id="1903" w:name="_Toc19873732"/>
      <w:bookmarkStart w:id="1904" w:name="_Toc19789392"/>
      <w:bookmarkStart w:id="1905" w:name="_Toc19794850"/>
      <w:bookmarkStart w:id="1906" w:name="_Toc19873733"/>
      <w:bookmarkStart w:id="1907" w:name="_Toc19789393"/>
      <w:bookmarkStart w:id="1908" w:name="_Toc19794851"/>
      <w:bookmarkStart w:id="1909" w:name="_Toc19873734"/>
      <w:bookmarkStart w:id="1910" w:name="_Toc19789394"/>
      <w:bookmarkStart w:id="1911" w:name="_Toc19794852"/>
      <w:bookmarkStart w:id="1912" w:name="_Toc19873735"/>
      <w:bookmarkStart w:id="1913" w:name="_Toc19789395"/>
      <w:bookmarkStart w:id="1914" w:name="_Toc19794853"/>
      <w:bookmarkStart w:id="1915" w:name="_Toc19873736"/>
      <w:bookmarkStart w:id="1916" w:name="_Toc19789396"/>
      <w:bookmarkStart w:id="1917" w:name="_Toc19794854"/>
      <w:bookmarkStart w:id="1918" w:name="_Toc19873737"/>
      <w:bookmarkStart w:id="1919" w:name="_Toc19789397"/>
      <w:bookmarkStart w:id="1920" w:name="_Toc19794855"/>
      <w:bookmarkStart w:id="1921" w:name="_Toc19873738"/>
      <w:bookmarkStart w:id="1922" w:name="_Toc19789398"/>
      <w:bookmarkStart w:id="1923" w:name="_Toc19794856"/>
      <w:bookmarkStart w:id="1924" w:name="_Toc19873739"/>
      <w:bookmarkStart w:id="1925" w:name="_Toc19789399"/>
      <w:bookmarkStart w:id="1926" w:name="_Toc19794857"/>
      <w:bookmarkStart w:id="1927" w:name="_Toc19873740"/>
      <w:bookmarkStart w:id="1928" w:name="_Toc19789400"/>
      <w:bookmarkStart w:id="1929" w:name="_Toc19794858"/>
      <w:bookmarkStart w:id="1930" w:name="_Toc19873741"/>
      <w:bookmarkStart w:id="1931" w:name="_Toc19789401"/>
      <w:bookmarkStart w:id="1932" w:name="_Toc19794859"/>
      <w:bookmarkStart w:id="1933" w:name="_Toc19873742"/>
      <w:bookmarkStart w:id="1934" w:name="_Toc19789402"/>
      <w:bookmarkStart w:id="1935" w:name="_Toc19794860"/>
      <w:bookmarkStart w:id="1936" w:name="_Toc19873743"/>
      <w:bookmarkStart w:id="1937" w:name="_Toc19789403"/>
      <w:bookmarkStart w:id="1938" w:name="_Toc19794861"/>
      <w:bookmarkStart w:id="1939" w:name="_Toc19873744"/>
      <w:bookmarkStart w:id="1940" w:name="_Toc19789404"/>
      <w:bookmarkStart w:id="1941" w:name="_Toc19794862"/>
      <w:bookmarkStart w:id="1942" w:name="_Toc19873745"/>
      <w:bookmarkStart w:id="1943" w:name="_Toc19789497"/>
      <w:bookmarkStart w:id="1944" w:name="_Toc19794955"/>
      <w:bookmarkStart w:id="1945" w:name="_Toc19873838"/>
      <w:bookmarkStart w:id="1946" w:name="_Toc19789498"/>
      <w:bookmarkStart w:id="1947" w:name="_Toc19794956"/>
      <w:bookmarkStart w:id="1948" w:name="_Toc19873839"/>
      <w:bookmarkStart w:id="1949" w:name="_Toc19789499"/>
      <w:bookmarkStart w:id="1950" w:name="_Toc19794957"/>
      <w:bookmarkStart w:id="1951" w:name="_Toc19873840"/>
      <w:bookmarkStart w:id="1952" w:name="_Toc19789500"/>
      <w:bookmarkStart w:id="1953" w:name="_Toc19794958"/>
      <w:bookmarkStart w:id="1954" w:name="_Toc19873841"/>
      <w:bookmarkStart w:id="1955" w:name="_Toc19789501"/>
      <w:bookmarkStart w:id="1956" w:name="_Toc19794959"/>
      <w:bookmarkStart w:id="1957" w:name="_Toc19873842"/>
      <w:bookmarkStart w:id="1958" w:name="_Toc19789502"/>
      <w:bookmarkStart w:id="1959" w:name="_Toc19794960"/>
      <w:bookmarkStart w:id="1960" w:name="_Toc19873843"/>
      <w:bookmarkStart w:id="1961" w:name="_Toc19789503"/>
      <w:bookmarkStart w:id="1962" w:name="_Toc19794961"/>
      <w:bookmarkStart w:id="1963" w:name="_Toc19873844"/>
      <w:bookmarkStart w:id="1964" w:name="_Toc19789504"/>
      <w:bookmarkStart w:id="1965" w:name="_Toc19794962"/>
      <w:bookmarkStart w:id="1966" w:name="_Toc19873845"/>
      <w:bookmarkStart w:id="1967" w:name="_Toc19789505"/>
      <w:bookmarkStart w:id="1968" w:name="_Toc19794963"/>
      <w:bookmarkStart w:id="1969" w:name="_Toc19873846"/>
      <w:bookmarkStart w:id="1970" w:name="_Toc19789506"/>
      <w:bookmarkStart w:id="1971" w:name="_Toc19794964"/>
      <w:bookmarkStart w:id="1972" w:name="_Toc19873847"/>
      <w:bookmarkStart w:id="1973" w:name="_Toc19789507"/>
      <w:bookmarkStart w:id="1974" w:name="_Toc19794965"/>
      <w:bookmarkStart w:id="1975" w:name="_Toc19873848"/>
      <w:bookmarkStart w:id="1976" w:name="_Toc19789508"/>
      <w:bookmarkStart w:id="1977" w:name="_Toc19794966"/>
      <w:bookmarkStart w:id="1978" w:name="_Toc19873849"/>
      <w:bookmarkStart w:id="1979" w:name="_Toc19789509"/>
      <w:bookmarkStart w:id="1980" w:name="_Toc19794967"/>
      <w:bookmarkStart w:id="1981" w:name="_Toc19873850"/>
      <w:bookmarkStart w:id="1982" w:name="_Toc19789510"/>
      <w:bookmarkStart w:id="1983" w:name="_Toc19794968"/>
      <w:bookmarkStart w:id="1984" w:name="_Toc19873851"/>
      <w:bookmarkStart w:id="1985" w:name="_Toc19789511"/>
      <w:bookmarkStart w:id="1986" w:name="_Toc19794969"/>
      <w:bookmarkStart w:id="1987" w:name="_Toc19873852"/>
      <w:bookmarkStart w:id="1988" w:name="_Toc19789512"/>
      <w:bookmarkStart w:id="1989" w:name="_Toc19794970"/>
      <w:bookmarkStart w:id="1990" w:name="_Toc19873853"/>
      <w:bookmarkStart w:id="1991" w:name="_Toc19789513"/>
      <w:bookmarkStart w:id="1992" w:name="_Toc19794971"/>
      <w:bookmarkStart w:id="1993" w:name="_Toc19873854"/>
      <w:bookmarkStart w:id="1994" w:name="_Toc19789514"/>
      <w:bookmarkStart w:id="1995" w:name="_Toc19794972"/>
      <w:bookmarkStart w:id="1996" w:name="_Toc19873855"/>
      <w:bookmarkStart w:id="1997" w:name="_Toc19789515"/>
      <w:bookmarkStart w:id="1998" w:name="_Toc19794973"/>
      <w:bookmarkStart w:id="1999" w:name="_Toc19873856"/>
      <w:bookmarkStart w:id="2000" w:name="_Toc19789516"/>
      <w:bookmarkStart w:id="2001" w:name="_Toc19794974"/>
      <w:bookmarkStart w:id="2002" w:name="_Toc19873857"/>
      <w:bookmarkStart w:id="2003" w:name="_Toc19789517"/>
      <w:bookmarkStart w:id="2004" w:name="_Toc19794975"/>
      <w:bookmarkStart w:id="2005" w:name="_Toc19873858"/>
      <w:bookmarkStart w:id="2006" w:name="_Toc19789518"/>
      <w:bookmarkStart w:id="2007" w:name="_Toc19794976"/>
      <w:bookmarkStart w:id="2008" w:name="_Toc19873859"/>
      <w:bookmarkStart w:id="2009" w:name="_Toc19789519"/>
      <w:bookmarkStart w:id="2010" w:name="_Toc19794977"/>
      <w:bookmarkStart w:id="2011" w:name="_Toc19873860"/>
      <w:bookmarkStart w:id="2012" w:name="_Toc19789520"/>
      <w:bookmarkStart w:id="2013" w:name="_Toc19794978"/>
      <w:bookmarkStart w:id="2014" w:name="_Toc19873861"/>
      <w:bookmarkStart w:id="2015" w:name="_Toc19789521"/>
      <w:bookmarkStart w:id="2016" w:name="_Toc19794979"/>
      <w:bookmarkStart w:id="2017" w:name="_Toc19873862"/>
      <w:bookmarkStart w:id="2018" w:name="_Toc19789522"/>
      <w:bookmarkStart w:id="2019" w:name="_Toc19794980"/>
      <w:bookmarkStart w:id="2020" w:name="_Toc19873863"/>
      <w:bookmarkStart w:id="2021" w:name="_Toc19789523"/>
      <w:bookmarkStart w:id="2022" w:name="_Toc19794981"/>
      <w:bookmarkStart w:id="2023" w:name="_Toc19873864"/>
      <w:bookmarkStart w:id="2024" w:name="_Toc19789524"/>
      <w:bookmarkStart w:id="2025" w:name="_Toc19794982"/>
      <w:bookmarkStart w:id="2026" w:name="_Toc19873865"/>
      <w:bookmarkStart w:id="2027" w:name="_Toc19789525"/>
      <w:bookmarkStart w:id="2028" w:name="_Toc19794983"/>
      <w:bookmarkStart w:id="2029" w:name="_Toc19873866"/>
      <w:bookmarkStart w:id="2030" w:name="_Toc19789526"/>
      <w:bookmarkStart w:id="2031" w:name="_Toc19794984"/>
      <w:bookmarkStart w:id="2032" w:name="_Toc19873867"/>
      <w:bookmarkStart w:id="2033" w:name="_Toc19789527"/>
      <w:bookmarkStart w:id="2034" w:name="_Toc19794985"/>
      <w:bookmarkStart w:id="2035" w:name="_Toc19873868"/>
      <w:bookmarkStart w:id="2036" w:name="_Toc19789528"/>
      <w:bookmarkStart w:id="2037" w:name="_Toc19794986"/>
      <w:bookmarkStart w:id="2038" w:name="_Toc19873869"/>
      <w:bookmarkStart w:id="2039" w:name="_Toc19789529"/>
      <w:bookmarkStart w:id="2040" w:name="_Toc19794987"/>
      <w:bookmarkStart w:id="2041" w:name="_Toc19873870"/>
      <w:bookmarkStart w:id="2042" w:name="_Toc19789530"/>
      <w:bookmarkStart w:id="2043" w:name="_Toc19794988"/>
      <w:bookmarkStart w:id="2044" w:name="_Toc19873871"/>
      <w:bookmarkStart w:id="2045" w:name="_Toc19789531"/>
      <w:bookmarkStart w:id="2046" w:name="_Toc19794989"/>
      <w:bookmarkStart w:id="2047" w:name="_Toc19873872"/>
      <w:bookmarkStart w:id="2048" w:name="_Toc19789532"/>
      <w:bookmarkStart w:id="2049" w:name="_Toc19794990"/>
      <w:bookmarkStart w:id="2050" w:name="_Toc19873873"/>
      <w:bookmarkStart w:id="2051" w:name="_Toc19789533"/>
      <w:bookmarkStart w:id="2052" w:name="_Toc19794991"/>
      <w:bookmarkStart w:id="2053" w:name="_Toc19873874"/>
      <w:bookmarkStart w:id="2054" w:name="_Toc19789534"/>
      <w:bookmarkStart w:id="2055" w:name="_Toc19794992"/>
      <w:bookmarkStart w:id="2056" w:name="_Toc19873875"/>
      <w:bookmarkStart w:id="2057" w:name="_Toc19789535"/>
      <w:bookmarkStart w:id="2058" w:name="_Toc19794993"/>
      <w:bookmarkStart w:id="2059" w:name="_Toc19873876"/>
      <w:bookmarkStart w:id="2060" w:name="_Toc19789536"/>
      <w:bookmarkStart w:id="2061" w:name="_Toc19794994"/>
      <w:bookmarkStart w:id="2062" w:name="_Toc19873877"/>
      <w:bookmarkStart w:id="2063" w:name="_Toc19789537"/>
      <w:bookmarkStart w:id="2064" w:name="_Toc19794995"/>
      <w:bookmarkStart w:id="2065" w:name="_Toc19873878"/>
      <w:bookmarkStart w:id="2066" w:name="_Toc19789538"/>
      <w:bookmarkStart w:id="2067" w:name="_Toc19794996"/>
      <w:bookmarkStart w:id="2068" w:name="_Toc19873879"/>
      <w:bookmarkStart w:id="2069" w:name="_Toc19789539"/>
      <w:bookmarkStart w:id="2070" w:name="_Toc19794997"/>
      <w:bookmarkStart w:id="2071" w:name="_Toc19873880"/>
      <w:bookmarkStart w:id="2072" w:name="_Toc19789540"/>
      <w:bookmarkStart w:id="2073" w:name="_Toc19794998"/>
      <w:bookmarkStart w:id="2074" w:name="_Toc19873881"/>
      <w:bookmarkStart w:id="2075" w:name="_Toc19789716"/>
      <w:bookmarkStart w:id="2076" w:name="_Toc19795174"/>
      <w:bookmarkStart w:id="2077" w:name="_Toc19874057"/>
      <w:bookmarkStart w:id="2078" w:name="_Toc19789717"/>
      <w:bookmarkStart w:id="2079" w:name="_Toc19795175"/>
      <w:bookmarkStart w:id="2080" w:name="_Toc19874058"/>
      <w:bookmarkStart w:id="2081" w:name="_Toc19789718"/>
      <w:bookmarkStart w:id="2082" w:name="_Toc19795176"/>
      <w:bookmarkStart w:id="2083" w:name="_Toc19874059"/>
      <w:bookmarkStart w:id="2084" w:name="_Toc19789719"/>
      <w:bookmarkStart w:id="2085" w:name="_Toc19795177"/>
      <w:bookmarkStart w:id="2086" w:name="_Toc19874060"/>
      <w:bookmarkStart w:id="2087" w:name="_Toc19789720"/>
      <w:bookmarkStart w:id="2088" w:name="_Toc19795178"/>
      <w:bookmarkStart w:id="2089" w:name="_Toc19874061"/>
      <w:bookmarkStart w:id="2090" w:name="_Toc19789721"/>
      <w:bookmarkStart w:id="2091" w:name="_Toc19795179"/>
      <w:bookmarkStart w:id="2092" w:name="_Toc19874062"/>
      <w:bookmarkStart w:id="2093" w:name="_Toc19789722"/>
      <w:bookmarkStart w:id="2094" w:name="_Toc19795180"/>
      <w:bookmarkStart w:id="2095" w:name="_Toc19874063"/>
      <w:bookmarkStart w:id="2096" w:name="_Toc19789723"/>
      <w:bookmarkStart w:id="2097" w:name="_Toc19795181"/>
      <w:bookmarkStart w:id="2098" w:name="_Toc19874064"/>
      <w:bookmarkStart w:id="2099" w:name="_Toc19789724"/>
      <w:bookmarkStart w:id="2100" w:name="_Toc19795182"/>
      <w:bookmarkStart w:id="2101" w:name="_Toc19874065"/>
      <w:bookmarkStart w:id="2102" w:name="_Toc19789725"/>
      <w:bookmarkStart w:id="2103" w:name="_Toc19795183"/>
      <w:bookmarkStart w:id="2104" w:name="_Toc19874066"/>
      <w:bookmarkStart w:id="2105" w:name="_Toc19789726"/>
      <w:bookmarkStart w:id="2106" w:name="_Toc19795184"/>
      <w:bookmarkStart w:id="2107" w:name="_Toc19874067"/>
      <w:bookmarkStart w:id="2108" w:name="_Toc19789727"/>
      <w:bookmarkStart w:id="2109" w:name="_Toc19795185"/>
      <w:bookmarkStart w:id="2110" w:name="_Toc19874068"/>
      <w:bookmarkStart w:id="2111" w:name="_Toc19789728"/>
      <w:bookmarkStart w:id="2112" w:name="_Toc19795186"/>
      <w:bookmarkStart w:id="2113" w:name="_Toc19874069"/>
      <w:bookmarkStart w:id="2114" w:name="_Toc19789729"/>
      <w:bookmarkStart w:id="2115" w:name="_Toc19795187"/>
      <w:bookmarkStart w:id="2116" w:name="_Toc19874070"/>
      <w:bookmarkStart w:id="2117" w:name="_Toc19789730"/>
      <w:bookmarkStart w:id="2118" w:name="_Toc19795188"/>
      <w:bookmarkStart w:id="2119" w:name="_Toc19874071"/>
      <w:bookmarkStart w:id="2120" w:name="_Toc19789731"/>
      <w:bookmarkStart w:id="2121" w:name="_Toc19795189"/>
      <w:bookmarkStart w:id="2122" w:name="_Toc19874072"/>
      <w:bookmarkStart w:id="2123" w:name="_Toc19789732"/>
      <w:bookmarkStart w:id="2124" w:name="_Toc19795190"/>
      <w:bookmarkStart w:id="2125" w:name="_Toc19874073"/>
      <w:bookmarkStart w:id="2126" w:name="_Toc19789733"/>
      <w:bookmarkStart w:id="2127" w:name="_Toc19795191"/>
      <w:bookmarkStart w:id="2128" w:name="_Toc19874074"/>
      <w:bookmarkStart w:id="2129" w:name="_Toc19789734"/>
      <w:bookmarkStart w:id="2130" w:name="_Toc19795192"/>
      <w:bookmarkStart w:id="2131" w:name="_Toc19874075"/>
      <w:bookmarkStart w:id="2132" w:name="_Toc19789735"/>
      <w:bookmarkStart w:id="2133" w:name="_Toc19795193"/>
      <w:bookmarkStart w:id="2134" w:name="_Toc19874076"/>
      <w:bookmarkStart w:id="2135" w:name="_Toc19789736"/>
      <w:bookmarkStart w:id="2136" w:name="_Toc19795194"/>
      <w:bookmarkStart w:id="2137" w:name="_Toc19874077"/>
      <w:bookmarkStart w:id="2138" w:name="_Toc19789737"/>
      <w:bookmarkStart w:id="2139" w:name="_Toc19795195"/>
      <w:bookmarkStart w:id="2140" w:name="_Toc19874078"/>
      <w:bookmarkStart w:id="2141" w:name="_Toc19789738"/>
      <w:bookmarkStart w:id="2142" w:name="_Toc19795196"/>
      <w:bookmarkStart w:id="2143" w:name="_Toc19874079"/>
      <w:bookmarkStart w:id="2144" w:name="_Toc19789739"/>
      <w:bookmarkStart w:id="2145" w:name="_Toc19795197"/>
      <w:bookmarkStart w:id="2146" w:name="_Toc19874080"/>
      <w:bookmarkStart w:id="2147" w:name="_Toc19789740"/>
      <w:bookmarkStart w:id="2148" w:name="_Toc19795198"/>
      <w:bookmarkStart w:id="2149" w:name="_Toc19874081"/>
      <w:bookmarkStart w:id="2150" w:name="_Toc19789741"/>
      <w:bookmarkStart w:id="2151" w:name="_Toc19795199"/>
      <w:bookmarkStart w:id="2152" w:name="_Toc19874082"/>
      <w:bookmarkStart w:id="2153" w:name="_Toc19789742"/>
      <w:bookmarkStart w:id="2154" w:name="_Toc19795200"/>
      <w:bookmarkStart w:id="2155" w:name="_Toc19874083"/>
      <w:bookmarkStart w:id="2156" w:name="_Toc19789743"/>
      <w:bookmarkStart w:id="2157" w:name="_Toc19795201"/>
      <w:bookmarkStart w:id="2158" w:name="_Toc19874084"/>
      <w:bookmarkStart w:id="2159" w:name="_Toc19789744"/>
      <w:bookmarkStart w:id="2160" w:name="_Toc19795202"/>
      <w:bookmarkStart w:id="2161" w:name="_Toc19874085"/>
      <w:bookmarkStart w:id="2162" w:name="_Toc19789745"/>
      <w:bookmarkStart w:id="2163" w:name="_Toc19795203"/>
      <w:bookmarkStart w:id="2164" w:name="_Toc19874086"/>
      <w:bookmarkStart w:id="2165" w:name="_Toc19789746"/>
      <w:bookmarkStart w:id="2166" w:name="_Toc19795204"/>
      <w:bookmarkStart w:id="2167" w:name="_Toc19874087"/>
      <w:bookmarkStart w:id="2168" w:name="_Toc19789747"/>
      <w:bookmarkStart w:id="2169" w:name="_Toc19795205"/>
      <w:bookmarkStart w:id="2170" w:name="_Toc19874088"/>
      <w:bookmarkStart w:id="2171" w:name="_Toc19789748"/>
      <w:bookmarkStart w:id="2172" w:name="_Toc19795206"/>
      <w:bookmarkStart w:id="2173" w:name="_Toc19874089"/>
      <w:bookmarkStart w:id="2174" w:name="_Toc19789749"/>
      <w:bookmarkStart w:id="2175" w:name="_Toc19795207"/>
      <w:bookmarkStart w:id="2176" w:name="_Toc19874090"/>
      <w:bookmarkStart w:id="2177" w:name="_Toc19789750"/>
      <w:bookmarkStart w:id="2178" w:name="_Toc19795208"/>
      <w:bookmarkStart w:id="2179" w:name="_Toc19874091"/>
      <w:bookmarkStart w:id="2180" w:name="_Toc19789751"/>
      <w:bookmarkStart w:id="2181" w:name="_Toc19795209"/>
      <w:bookmarkStart w:id="2182" w:name="_Toc19874092"/>
      <w:bookmarkStart w:id="2183" w:name="_Toc19789752"/>
      <w:bookmarkStart w:id="2184" w:name="_Toc19795210"/>
      <w:bookmarkStart w:id="2185" w:name="_Toc19874093"/>
      <w:bookmarkStart w:id="2186" w:name="_Toc19789753"/>
      <w:bookmarkStart w:id="2187" w:name="_Toc19795211"/>
      <w:bookmarkStart w:id="2188" w:name="_Toc19874094"/>
      <w:bookmarkStart w:id="2189" w:name="_Toc19789754"/>
      <w:bookmarkStart w:id="2190" w:name="_Toc19795212"/>
      <w:bookmarkStart w:id="2191" w:name="_Toc19874095"/>
      <w:bookmarkStart w:id="2192" w:name="_Toc19789755"/>
      <w:bookmarkStart w:id="2193" w:name="_Toc19795213"/>
      <w:bookmarkStart w:id="2194" w:name="_Toc19874096"/>
      <w:bookmarkStart w:id="2195" w:name="_Toc19789756"/>
      <w:bookmarkStart w:id="2196" w:name="_Toc19795214"/>
      <w:bookmarkStart w:id="2197" w:name="_Toc19874097"/>
      <w:bookmarkStart w:id="2198" w:name="_Toc19789757"/>
      <w:bookmarkStart w:id="2199" w:name="_Toc19795215"/>
      <w:bookmarkStart w:id="2200" w:name="_Toc19874098"/>
      <w:bookmarkStart w:id="2201" w:name="_Toc19789758"/>
      <w:bookmarkStart w:id="2202" w:name="_Toc19795216"/>
      <w:bookmarkStart w:id="2203" w:name="_Toc19874099"/>
      <w:bookmarkStart w:id="2204" w:name="_Toc19789759"/>
      <w:bookmarkStart w:id="2205" w:name="_Toc19795217"/>
      <w:bookmarkStart w:id="2206" w:name="_Toc19874100"/>
      <w:bookmarkStart w:id="2207" w:name="_Toc19789760"/>
      <w:bookmarkStart w:id="2208" w:name="_Toc19795218"/>
      <w:bookmarkStart w:id="2209" w:name="_Toc19874101"/>
      <w:bookmarkStart w:id="2210" w:name="_Toc19789761"/>
      <w:bookmarkStart w:id="2211" w:name="_Toc19795219"/>
      <w:bookmarkStart w:id="2212" w:name="_Toc19874102"/>
      <w:bookmarkStart w:id="2213" w:name="_Toc19789762"/>
      <w:bookmarkStart w:id="2214" w:name="_Toc19795220"/>
      <w:bookmarkStart w:id="2215" w:name="_Toc19874103"/>
      <w:bookmarkStart w:id="2216" w:name="_Toc19789763"/>
      <w:bookmarkStart w:id="2217" w:name="_Toc19795221"/>
      <w:bookmarkStart w:id="2218" w:name="_Toc19874104"/>
      <w:bookmarkStart w:id="2219" w:name="_Toc19789764"/>
      <w:bookmarkStart w:id="2220" w:name="_Toc19795222"/>
      <w:bookmarkStart w:id="2221" w:name="_Toc19874105"/>
      <w:bookmarkStart w:id="2222" w:name="_Toc19789765"/>
      <w:bookmarkStart w:id="2223" w:name="_Toc19795223"/>
      <w:bookmarkStart w:id="2224" w:name="_Toc19874106"/>
      <w:bookmarkStart w:id="2225" w:name="_Toc19789766"/>
      <w:bookmarkStart w:id="2226" w:name="_Toc19795224"/>
      <w:bookmarkStart w:id="2227" w:name="_Toc19874107"/>
      <w:bookmarkStart w:id="2228" w:name="_Toc19789767"/>
      <w:bookmarkStart w:id="2229" w:name="_Toc19795225"/>
      <w:bookmarkStart w:id="2230" w:name="_Toc19874108"/>
      <w:bookmarkStart w:id="2231" w:name="_Toc19789768"/>
      <w:bookmarkStart w:id="2232" w:name="_Toc19795226"/>
      <w:bookmarkStart w:id="2233" w:name="_Toc19874109"/>
      <w:bookmarkStart w:id="2234" w:name="_Toc19789769"/>
      <w:bookmarkStart w:id="2235" w:name="_Toc19795227"/>
      <w:bookmarkStart w:id="2236" w:name="_Toc19874110"/>
      <w:bookmarkStart w:id="2237" w:name="_Toc19789770"/>
      <w:bookmarkStart w:id="2238" w:name="_Toc19795228"/>
      <w:bookmarkStart w:id="2239" w:name="_Toc19874111"/>
      <w:bookmarkStart w:id="2240" w:name="_Toc19789771"/>
      <w:bookmarkStart w:id="2241" w:name="_Toc19795229"/>
      <w:bookmarkStart w:id="2242" w:name="_Toc19874112"/>
      <w:bookmarkStart w:id="2243" w:name="_Toc19789772"/>
      <w:bookmarkStart w:id="2244" w:name="_Toc19795230"/>
      <w:bookmarkStart w:id="2245" w:name="_Toc19874113"/>
      <w:bookmarkStart w:id="2246" w:name="_Toc19789773"/>
      <w:bookmarkStart w:id="2247" w:name="_Toc19795231"/>
      <w:bookmarkStart w:id="2248" w:name="_Toc19874114"/>
      <w:bookmarkStart w:id="2249" w:name="_Toc19789774"/>
      <w:bookmarkStart w:id="2250" w:name="_Toc19795232"/>
      <w:bookmarkStart w:id="2251" w:name="_Toc19874115"/>
      <w:bookmarkStart w:id="2252" w:name="_Toc19789775"/>
      <w:bookmarkStart w:id="2253" w:name="_Toc19795233"/>
      <w:bookmarkStart w:id="2254" w:name="_Toc19874116"/>
      <w:bookmarkStart w:id="2255" w:name="_Toc19789776"/>
      <w:bookmarkStart w:id="2256" w:name="_Toc19795234"/>
      <w:bookmarkStart w:id="2257" w:name="_Toc19874117"/>
      <w:bookmarkStart w:id="2258" w:name="_Toc19789777"/>
      <w:bookmarkStart w:id="2259" w:name="_Toc19795235"/>
      <w:bookmarkStart w:id="2260" w:name="_Toc19874118"/>
      <w:bookmarkStart w:id="2261" w:name="_Toc19789778"/>
      <w:bookmarkStart w:id="2262" w:name="_Toc19795236"/>
      <w:bookmarkStart w:id="2263" w:name="_Toc19874119"/>
      <w:bookmarkStart w:id="2264" w:name="_Toc19789779"/>
      <w:bookmarkStart w:id="2265" w:name="_Toc19795237"/>
      <w:bookmarkStart w:id="2266" w:name="_Toc19874120"/>
      <w:bookmarkStart w:id="2267" w:name="_Toc19789780"/>
      <w:bookmarkStart w:id="2268" w:name="_Toc19795238"/>
      <w:bookmarkStart w:id="2269" w:name="_Toc19874121"/>
      <w:bookmarkStart w:id="2270" w:name="_Toc19789781"/>
      <w:bookmarkStart w:id="2271" w:name="_Toc19795239"/>
      <w:bookmarkStart w:id="2272" w:name="_Toc19874122"/>
      <w:bookmarkStart w:id="2273" w:name="_Toc19789782"/>
      <w:bookmarkStart w:id="2274" w:name="_Toc19795240"/>
      <w:bookmarkStart w:id="2275" w:name="_Toc19874123"/>
      <w:bookmarkStart w:id="2276" w:name="_Toc19789783"/>
      <w:bookmarkStart w:id="2277" w:name="_Toc19795241"/>
      <w:bookmarkStart w:id="2278" w:name="_Toc19874124"/>
      <w:bookmarkStart w:id="2279" w:name="_Toc19789784"/>
      <w:bookmarkStart w:id="2280" w:name="_Toc19795242"/>
      <w:bookmarkStart w:id="2281" w:name="_Toc19874125"/>
      <w:bookmarkStart w:id="2282" w:name="_Toc19789785"/>
      <w:bookmarkStart w:id="2283" w:name="_Toc19795243"/>
      <w:bookmarkStart w:id="2284" w:name="_Toc19874126"/>
      <w:bookmarkStart w:id="2285" w:name="_Toc19789786"/>
      <w:bookmarkStart w:id="2286" w:name="_Toc19795244"/>
      <w:bookmarkStart w:id="2287" w:name="_Toc19874127"/>
      <w:bookmarkStart w:id="2288" w:name="_Toc19789787"/>
      <w:bookmarkStart w:id="2289" w:name="_Toc19795245"/>
      <w:bookmarkStart w:id="2290" w:name="_Toc19874128"/>
      <w:bookmarkStart w:id="2291" w:name="_Toc19789788"/>
      <w:bookmarkStart w:id="2292" w:name="_Toc19795246"/>
      <w:bookmarkStart w:id="2293" w:name="_Toc19874129"/>
      <w:bookmarkStart w:id="2294" w:name="_Toc19789789"/>
      <w:bookmarkStart w:id="2295" w:name="_Toc19795247"/>
      <w:bookmarkStart w:id="2296" w:name="_Toc19874130"/>
      <w:bookmarkStart w:id="2297" w:name="_Toc19789790"/>
      <w:bookmarkStart w:id="2298" w:name="_Toc19795248"/>
      <w:bookmarkStart w:id="2299" w:name="_Toc19874131"/>
      <w:bookmarkStart w:id="2300" w:name="_Toc19789791"/>
      <w:bookmarkStart w:id="2301" w:name="_Toc19795249"/>
      <w:bookmarkStart w:id="2302" w:name="_Toc19874132"/>
      <w:bookmarkStart w:id="2303" w:name="_Toc19789792"/>
      <w:bookmarkStart w:id="2304" w:name="_Toc19795250"/>
      <w:bookmarkStart w:id="2305" w:name="_Toc19874133"/>
      <w:bookmarkStart w:id="2306" w:name="_Toc19789793"/>
      <w:bookmarkStart w:id="2307" w:name="_Toc19795251"/>
      <w:bookmarkStart w:id="2308" w:name="_Toc19874134"/>
      <w:bookmarkStart w:id="2309" w:name="_Toc19789794"/>
      <w:bookmarkStart w:id="2310" w:name="_Toc19795252"/>
      <w:bookmarkStart w:id="2311" w:name="_Toc19874135"/>
      <w:bookmarkStart w:id="2312" w:name="_Toc19789795"/>
      <w:bookmarkStart w:id="2313" w:name="_Toc19795253"/>
      <w:bookmarkStart w:id="2314" w:name="_Toc19874136"/>
      <w:bookmarkStart w:id="2315" w:name="_Toc19789796"/>
      <w:bookmarkStart w:id="2316" w:name="_Toc19795254"/>
      <w:bookmarkStart w:id="2317" w:name="_Toc19874137"/>
      <w:bookmarkStart w:id="2318" w:name="_Toc19789797"/>
      <w:bookmarkStart w:id="2319" w:name="_Toc19795255"/>
      <w:bookmarkStart w:id="2320" w:name="_Toc19874138"/>
      <w:bookmarkStart w:id="2321" w:name="_Toc19789798"/>
      <w:bookmarkStart w:id="2322" w:name="_Toc19795256"/>
      <w:bookmarkStart w:id="2323" w:name="_Toc19874139"/>
      <w:bookmarkStart w:id="2324" w:name="_Toc19789799"/>
      <w:bookmarkStart w:id="2325" w:name="_Toc19795257"/>
      <w:bookmarkStart w:id="2326" w:name="_Toc19874140"/>
      <w:bookmarkStart w:id="2327" w:name="_Toc19789800"/>
      <w:bookmarkStart w:id="2328" w:name="_Toc19795258"/>
      <w:bookmarkStart w:id="2329" w:name="_Toc19874141"/>
      <w:bookmarkStart w:id="2330" w:name="_Toc19789801"/>
      <w:bookmarkStart w:id="2331" w:name="_Toc19795259"/>
      <w:bookmarkStart w:id="2332" w:name="_Toc19874142"/>
      <w:bookmarkStart w:id="2333" w:name="_Toc19789802"/>
      <w:bookmarkStart w:id="2334" w:name="_Toc19795260"/>
      <w:bookmarkStart w:id="2335" w:name="_Toc19874143"/>
      <w:bookmarkStart w:id="2336" w:name="_Toc19789803"/>
      <w:bookmarkStart w:id="2337" w:name="_Toc19795261"/>
      <w:bookmarkStart w:id="2338" w:name="_Toc19874144"/>
      <w:bookmarkStart w:id="2339" w:name="_Toc19789804"/>
      <w:bookmarkStart w:id="2340" w:name="_Toc19795262"/>
      <w:bookmarkStart w:id="2341" w:name="_Toc19874145"/>
      <w:bookmarkStart w:id="2342" w:name="_Toc19789805"/>
      <w:bookmarkStart w:id="2343" w:name="_Toc19795263"/>
      <w:bookmarkStart w:id="2344" w:name="_Toc19874146"/>
      <w:bookmarkStart w:id="2345" w:name="_Toc19789806"/>
      <w:bookmarkStart w:id="2346" w:name="_Toc19795264"/>
      <w:bookmarkStart w:id="2347" w:name="_Toc19874147"/>
      <w:bookmarkStart w:id="2348" w:name="_Toc19789807"/>
      <w:bookmarkStart w:id="2349" w:name="_Toc19795265"/>
      <w:bookmarkStart w:id="2350" w:name="_Toc19874148"/>
      <w:bookmarkStart w:id="2351" w:name="_Toc19789808"/>
      <w:bookmarkStart w:id="2352" w:name="_Toc19795266"/>
      <w:bookmarkStart w:id="2353" w:name="_Toc19874149"/>
      <w:bookmarkStart w:id="2354" w:name="_Toc19789809"/>
      <w:bookmarkStart w:id="2355" w:name="_Toc19795267"/>
      <w:bookmarkStart w:id="2356" w:name="_Toc19874150"/>
      <w:bookmarkStart w:id="2357" w:name="_Toc19789810"/>
      <w:bookmarkStart w:id="2358" w:name="_Toc19795268"/>
      <w:bookmarkStart w:id="2359" w:name="_Toc19874151"/>
      <w:bookmarkStart w:id="2360" w:name="_Toc19789811"/>
      <w:bookmarkStart w:id="2361" w:name="_Toc19795269"/>
      <w:bookmarkStart w:id="2362" w:name="_Toc19874152"/>
      <w:bookmarkStart w:id="2363" w:name="_Toc19789812"/>
      <w:bookmarkStart w:id="2364" w:name="_Toc19795270"/>
      <w:bookmarkStart w:id="2365" w:name="_Toc19874153"/>
      <w:bookmarkStart w:id="2366" w:name="_Toc19789813"/>
      <w:bookmarkStart w:id="2367" w:name="_Toc19795271"/>
      <w:bookmarkStart w:id="2368" w:name="_Toc19874154"/>
      <w:bookmarkStart w:id="2369" w:name="_Toc19789814"/>
      <w:bookmarkStart w:id="2370" w:name="_Toc19795272"/>
      <w:bookmarkStart w:id="2371" w:name="_Toc19874155"/>
      <w:bookmarkStart w:id="2372" w:name="_Toc19789815"/>
      <w:bookmarkStart w:id="2373" w:name="_Toc19795273"/>
      <w:bookmarkStart w:id="2374" w:name="_Toc19874156"/>
      <w:bookmarkStart w:id="2375" w:name="_Toc19789816"/>
      <w:bookmarkStart w:id="2376" w:name="_Toc19795274"/>
      <w:bookmarkStart w:id="2377" w:name="_Toc19874157"/>
      <w:bookmarkStart w:id="2378" w:name="_Toc19789817"/>
      <w:bookmarkStart w:id="2379" w:name="_Toc19795275"/>
      <w:bookmarkStart w:id="2380" w:name="_Toc19874158"/>
      <w:bookmarkStart w:id="2381" w:name="_Toc19789818"/>
      <w:bookmarkStart w:id="2382" w:name="_Toc19795276"/>
      <w:bookmarkStart w:id="2383" w:name="_Toc19874159"/>
      <w:bookmarkStart w:id="2384" w:name="_Toc19789819"/>
      <w:bookmarkStart w:id="2385" w:name="_Toc19795277"/>
      <w:bookmarkStart w:id="2386" w:name="_Toc19874160"/>
      <w:bookmarkStart w:id="2387" w:name="_Toc19789820"/>
      <w:bookmarkStart w:id="2388" w:name="_Toc19795278"/>
      <w:bookmarkStart w:id="2389" w:name="_Toc19874161"/>
      <w:bookmarkStart w:id="2390" w:name="_Toc19789821"/>
      <w:bookmarkStart w:id="2391" w:name="_Toc19795279"/>
      <w:bookmarkStart w:id="2392" w:name="_Toc19874162"/>
      <w:bookmarkStart w:id="2393" w:name="_Toc19789822"/>
      <w:bookmarkStart w:id="2394" w:name="_Toc19795280"/>
      <w:bookmarkStart w:id="2395" w:name="_Toc19874163"/>
      <w:bookmarkStart w:id="2396" w:name="_Toc19789823"/>
      <w:bookmarkStart w:id="2397" w:name="_Toc19795281"/>
      <w:bookmarkStart w:id="2398" w:name="_Toc19874164"/>
      <w:bookmarkStart w:id="2399" w:name="_Toc19789824"/>
      <w:bookmarkStart w:id="2400" w:name="_Toc19795282"/>
      <w:bookmarkStart w:id="2401" w:name="_Toc19874165"/>
      <w:bookmarkStart w:id="2402" w:name="_Toc19789825"/>
      <w:bookmarkStart w:id="2403" w:name="_Toc19795283"/>
      <w:bookmarkStart w:id="2404" w:name="_Toc19874166"/>
      <w:bookmarkStart w:id="2405" w:name="_Toc19789826"/>
      <w:bookmarkStart w:id="2406" w:name="_Toc19795284"/>
      <w:bookmarkStart w:id="2407" w:name="_Toc19874167"/>
      <w:bookmarkStart w:id="2408" w:name="_Toc19789827"/>
      <w:bookmarkStart w:id="2409" w:name="_Toc19795285"/>
      <w:bookmarkStart w:id="2410" w:name="_Toc19874168"/>
      <w:bookmarkStart w:id="2411" w:name="_Toc19789828"/>
      <w:bookmarkStart w:id="2412" w:name="_Toc19795286"/>
      <w:bookmarkStart w:id="2413" w:name="_Toc19874169"/>
      <w:bookmarkStart w:id="2414" w:name="_Toc19789829"/>
      <w:bookmarkStart w:id="2415" w:name="_Toc19795287"/>
      <w:bookmarkStart w:id="2416" w:name="_Toc19874170"/>
      <w:bookmarkStart w:id="2417" w:name="_Toc19789830"/>
      <w:bookmarkStart w:id="2418" w:name="_Toc19795288"/>
      <w:bookmarkStart w:id="2419" w:name="_Toc19874171"/>
      <w:bookmarkStart w:id="2420" w:name="_Toc19789888"/>
      <w:bookmarkStart w:id="2421" w:name="_Toc19795346"/>
      <w:bookmarkStart w:id="2422" w:name="_Toc19874229"/>
      <w:bookmarkStart w:id="2423" w:name="_Toc19789889"/>
      <w:bookmarkStart w:id="2424" w:name="_Toc19795347"/>
      <w:bookmarkStart w:id="2425" w:name="_Toc19874230"/>
      <w:bookmarkStart w:id="2426" w:name="_Toc19789890"/>
      <w:bookmarkStart w:id="2427" w:name="_Toc19795348"/>
      <w:bookmarkStart w:id="2428" w:name="_Toc19874231"/>
      <w:bookmarkStart w:id="2429" w:name="_Toc19789891"/>
      <w:bookmarkStart w:id="2430" w:name="_Toc19795349"/>
      <w:bookmarkStart w:id="2431" w:name="_Toc19874232"/>
      <w:bookmarkStart w:id="2432" w:name="_Toc19789892"/>
      <w:bookmarkStart w:id="2433" w:name="_Toc19795350"/>
      <w:bookmarkStart w:id="2434" w:name="_Toc19874233"/>
      <w:bookmarkStart w:id="2435" w:name="_Toc19789893"/>
      <w:bookmarkStart w:id="2436" w:name="_Toc19795351"/>
      <w:bookmarkStart w:id="2437" w:name="_Toc19874234"/>
      <w:bookmarkStart w:id="2438" w:name="_Toc19789894"/>
      <w:bookmarkStart w:id="2439" w:name="_Toc19795352"/>
      <w:bookmarkStart w:id="2440" w:name="_Toc19874235"/>
      <w:bookmarkStart w:id="2441" w:name="_Toc19789895"/>
      <w:bookmarkStart w:id="2442" w:name="_Toc19795353"/>
      <w:bookmarkStart w:id="2443" w:name="_Toc19874236"/>
      <w:bookmarkStart w:id="2444" w:name="_Toc19789896"/>
      <w:bookmarkStart w:id="2445" w:name="_Toc19795354"/>
      <w:bookmarkStart w:id="2446" w:name="_Toc19874237"/>
      <w:bookmarkStart w:id="2447" w:name="_Toc19789897"/>
      <w:bookmarkStart w:id="2448" w:name="_Toc19795355"/>
      <w:bookmarkStart w:id="2449" w:name="_Toc19874238"/>
      <w:bookmarkStart w:id="2450" w:name="_Toc19789898"/>
      <w:bookmarkStart w:id="2451" w:name="_Toc19795356"/>
      <w:bookmarkStart w:id="2452" w:name="_Toc19874239"/>
      <w:bookmarkStart w:id="2453" w:name="_Toc19789899"/>
      <w:bookmarkStart w:id="2454" w:name="_Toc19795357"/>
      <w:bookmarkStart w:id="2455" w:name="_Toc19874240"/>
      <w:bookmarkStart w:id="2456" w:name="_Toc19789900"/>
      <w:bookmarkStart w:id="2457" w:name="_Toc19795358"/>
      <w:bookmarkStart w:id="2458" w:name="_Toc19874241"/>
      <w:bookmarkStart w:id="2459" w:name="_Toc19789901"/>
      <w:bookmarkStart w:id="2460" w:name="_Toc19795359"/>
      <w:bookmarkStart w:id="2461" w:name="_Toc19874242"/>
      <w:bookmarkStart w:id="2462" w:name="_Toc19789902"/>
      <w:bookmarkStart w:id="2463" w:name="_Toc19795360"/>
      <w:bookmarkStart w:id="2464" w:name="_Toc19874243"/>
      <w:bookmarkStart w:id="2465" w:name="_Toc19789903"/>
      <w:bookmarkStart w:id="2466" w:name="_Toc19795361"/>
      <w:bookmarkStart w:id="2467" w:name="_Toc19874244"/>
      <w:bookmarkStart w:id="2468" w:name="_Toc19789904"/>
      <w:bookmarkStart w:id="2469" w:name="_Toc19795362"/>
      <w:bookmarkStart w:id="2470" w:name="_Toc19874245"/>
      <w:bookmarkStart w:id="2471" w:name="_Toc19789905"/>
      <w:bookmarkStart w:id="2472" w:name="_Toc19795363"/>
      <w:bookmarkStart w:id="2473" w:name="_Toc19874246"/>
      <w:bookmarkStart w:id="2474" w:name="_Toc19789906"/>
      <w:bookmarkStart w:id="2475" w:name="_Toc19795364"/>
      <w:bookmarkStart w:id="2476" w:name="_Toc19874247"/>
      <w:bookmarkStart w:id="2477" w:name="_Toc19789907"/>
      <w:bookmarkStart w:id="2478" w:name="_Toc19795365"/>
      <w:bookmarkStart w:id="2479" w:name="_Toc19874248"/>
      <w:bookmarkStart w:id="2480" w:name="_Toc19789908"/>
      <w:bookmarkStart w:id="2481" w:name="_Toc19795366"/>
      <w:bookmarkStart w:id="2482" w:name="_Toc19874249"/>
      <w:bookmarkStart w:id="2483" w:name="_Toc19789909"/>
      <w:bookmarkStart w:id="2484" w:name="_Toc19795367"/>
      <w:bookmarkStart w:id="2485" w:name="_Toc19874250"/>
      <w:bookmarkStart w:id="2486" w:name="_Toc19789910"/>
      <w:bookmarkStart w:id="2487" w:name="_Toc19795368"/>
      <w:bookmarkStart w:id="2488" w:name="_Toc19874251"/>
      <w:bookmarkStart w:id="2489" w:name="_Toc19789911"/>
      <w:bookmarkStart w:id="2490" w:name="_Toc19795369"/>
      <w:bookmarkStart w:id="2491" w:name="_Toc19874252"/>
      <w:bookmarkStart w:id="2492" w:name="_Toc19789912"/>
      <w:bookmarkStart w:id="2493" w:name="_Toc19795370"/>
      <w:bookmarkStart w:id="2494" w:name="_Toc19874253"/>
      <w:bookmarkStart w:id="2495" w:name="_Toc19789913"/>
      <w:bookmarkStart w:id="2496" w:name="_Toc19795371"/>
      <w:bookmarkStart w:id="2497" w:name="_Toc19874254"/>
      <w:bookmarkStart w:id="2498" w:name="_Toc19789914"/>
      <w:bookmarkStart w:id="2499" w:name="_Toc19795372"/>
      <w:bookmarkStart w:id="2500" w:name="_Toc19874255"/>
      <w:bookmarkStart w:id="2501" w:name="_Toc19789915"/>
      <w:bookmarkStart w:id="2502" w:name="_Toc19795373"/>
      <w:bookmarkStart w:id="2503" w:name="_Toc19874256"/>
      <w:bookmarkStart w:id="2504" w:name="_Toc19789916"/>
      <w:bookmarkStart w:id="2505" w:name="_Toc19795374"/>
      <w:bookmarkStart w:id="2506" w:name="_Toc19874257"/>
      <w:bookmarkStart w:id="2507" w:name="_Toc19789917"/>
      <w:bookmarkStart w:id="2508" w:name="_Toc19795375"/>
      <w:bookmarkStart w:id="2509" w:name="_Toc19874258"/>
      <w:bookmarkStart w:id="2510" w:name="_Toc19789918"/>
      <w:bookmarkStart w:id="2511" w:name="_Toc19795376"/>
      <w:bookmarkStart w:id="2512" w:name="_Toc19874259"/>
      <w:bookmarkStart w:id="2513" w:name="_Toc19789919"/>
      <w:bookmarkStart w:id="2514" w:name="_Toc19795377"/>
      <w:bookmarkStart w:id="2515" w:name="_Toc19874260"/>
      <w:bookmarkStart w:id="2516" w:name="_Toc19789920"/>
      <w:bookmarkStart w:id="2517" w:name="_Toc19795378"/>
      <w:bookmarkStart w:id="2518" w:name="_Toc19874261"/>
      <w:bookmarkStart w:id="2519" w:name="_Toc19789921"/>
      <w:bookmarkStart w:id="2520" w:name="_Toc19795379"/>
      <w:bookmarkStart w:id="2521" w:name="_Toc19874262"/>
      <w:bookmarkStart w:id="2522" w:name="_Toc19789922"/>
      <w:bookmarkStart w:id="2523" w:name="_Toc19795380"/>
      <w:bookmarkStart w:id="2524" w:name="_Toc19874263"/>
      <w:bookmarkStart w:id="2525" w:name="_Toc19789923"/>
      <w:bookmarkStart w:id="2526" w:name="_Toc19795381"/>
      <w:bookmarkStart w:id="2527" w:name="_Toc19874264"/>
      <w:bookmarkStart w:id="2528" w:name="_Toc19789924"/>
      <w:bookmarkStart w:id="2529" w:name="_Toc19795382"/>
      <w:bookmarkStart w:id="2530" w:name="_Toc19874265"/>
      <w:bookmarkStart w:id="2531" w:name="_Toc19789925"/>
      <w:bookmarkStart w:id="2532" w:name="_Toc19795383"/>
      <w:bookmarkStart w:id="2533" w:name="_Toc19874266"/>
      <w:bookmarkStart w:id="2534" w:name="_Toc19789926"/>
      <w:bookmarkStart w:id="2535" w:name="_Toc19795384"/>
      <w:bookmarkStart w:id="2536" w:name="_Toc19874267"/>
      <w:bookmarkStart w:id="2537" w:name="_Toc19789927"/>
      <w:bookmarkStart w:id="2538" w:name="_Toc19795385"/>
      <w:bookmarkStart w:id="2539" w:name="_Toc19874268"/>
      <w:bookmarkStart w:id="2540" w:name="_Toc19789928"/>
      <w:bookmarkStart w:id="2541" w:name="_Toc19795386"/>
      <w:bookmarkStart w:id="2542" w:name="_Toc19874269"/>
      <w:bookmarkStart w:id="2543" w:name="_Toc19789929"/>
      <w:bookmarkStart w:id="2544" w:name="_Toc19795387"/>
      <w:bookmarkStart w:id="2545" w:name="_Toc19874270"/>
      <w:bookmarkStart w:id="2546" w:name="_Toc19789930"/>
      <w:bookmarkStart w:id="2547" w:name="_Toc19795388"/>
      <w:bookmarkStart w:id="2548" w:name="_Toc19874271"/>
      <w:bookmarkStart w:id="2549" w:name="_Toc19789931"/>
      <w:bookmarkStart w:id="2550" w:name="_Toc19795389"/>
      <w:bookmarkStart w:id="2551" w:name="_Toc19874272"/>
      <w:bookmarkStart w:id="2552" w:name="_Toc19789932"/>
      <w:bookmarkStart w:id="2553" w:name="_Toc19795390"/>
      <w:bookmarkStart w:id="2554" w:name="_Toc19874273"/>
      <w:bookmarkStart w:id="2555" w:name="_Toc19789933"/>
      <w:bookmarkStart w:id="2556" w:name="_Toc19795391"/>
      <w:bookmarkStart w:id="2557" w:name="_Toc19874274"/>
      <w:bookmarkStart w:id="2558" w:name="_Toc19789934"/>
      <w:bookmarkStart w:id="2559" w:name="_Toc19795392"/>
      <w:bookmarkStart w:id="2560" w:name="_Toc19874275"/>
      <w:bookmarkStart w:id="2561" w:name="_Toc19789935"/>
      <w:bookmarkStart w:id="2562" w:name="_Toc19795393"/>
      <w:bookmarkStart w:id="2563" w:name="_Toc19874276"/>
      <w:bookmarkStart w:id="2564" w:name="_Toc19789936"/>
      <w:bookmarkStart w:id="2565" w:name="_Toc19795394"/>
      <w:bookmarkStart w:id="2566" w:name="_Toc19874277"/>
      <w:bookmarkStart w:id="2567" w:name="_Toc19789937"/>
      <w:bookmarkStart w:id="2568" w:name="_Toc19795395"/>
      <w:bookmarkStart w:id="2569" w:name="_Toc19874278"/>
      <w:bookmarkStart w:id="2570" w:name="_Toc19789938"/>
      <w:bookmarkStart w:id="2571" w:name="_Toc19795396"/>
      <w:bookmarkStart w:id="2572" w:name="_Toc19874279"/>
      <w:bookmarkStart w:id="2573" w:name="_Toc19789939"/>
      <w:bookmarkStart w:id="2574" w:name="_Toc19795397"/>
      <w:bookmarkStart w:id="2575" w:name="_Toc19874280"/>
      <w:bookmarkStart w:id="2576" w:name="_Toc19789940"/>
      <w:bookmarkStart w:id="2577" w:name="_Toc19795398"/>
      <w:bookmarkStart w:id="2578" w:name="_Toc19874281"/>
      <w:bookmarkStart w:id="2579" w:name="_Toc19789941"/>
      <w:bookmarkStart w:id="2580" w:name="_Toc19795399"/>
      <w:bookmarkStart w:id="2581" w:name="_Toc19874282"/>
      <w:bookmarkStart w:id="2582" w:name="_Toc19789942"/>
      <w:bookmarkStart w:id="2583" w:name="_Toc19795400"/>
      <w:bookmarkStart w:id="2584" w:name="_Toc19874283"/>
      <w:bookmarkStart w:id="2585" w:name="_Toc19789943"/>
      <w:bookmarkStart w:id="2586" w:name="_Toc19795401"/>
      <w:bookmarkStart w:id="2587" w:name="_Toc19874284"/>
      <w:bookmarkStart w:id="2588" w:name="_Toc19789944"/>
      <w:bookmarkStart w:id="2589" w:name="_Toc19795402"/>
      <w:bookmarkStart w:id="2590" w:name="_Toc19874285"/>
      <w:bookmarkStart w:id="2591" w:name="_Toc19789945"/>
      <w:bookmarkStart w:id="2592" w:name="_Toc19795403"/>
      <w:bookmarkStart w:id="2593" w:name="_Toc19874286"/>
      <w:bookmarkStart w:id="2594" w:name="_Toc19789946"/>
      <w:bookmarkStart w:id="2595" w:name="_Toc19795404"/>
      <w:bookmarkStart w:id="2596" w:name="_Toc19874287"/>
      <w:bookmarkStart w:id="2597" w:name="_Toc19789947"/>
      <w:bookmarkStart w:id="2598" w:name="_Toc19795405"/>
      <w:bookmarkStart w:id="2599" w:name="_Toc19874288"/>
      <w:bookmarkStart w:id="2600" w:name="_Toc19789948"/>
      <w:bookmarkStart w:id="2601" w:name="_Toc19795406"/>
      <w:bookmarkStart w:id="2602" w:name="_Toc19874289"/>
      <w:bookmarkStart w:id="2603" w:name="_Toc19789949"/>
      <w:bookmarkStart w:id="2604" w:name="_Toc19795407"/>
      <w:bookmarkStart w:id="2605" w:name="_Toc19874290"/>
      <w:bookmarkStart w:id="2606" w:name="_Toc19789950"/>
      <w:bookmarkStart w:id="2607" w:name="_Toc19795408"/>
      <w:bookmarkStart w:id="2608" w:name="_Toc19874291"/>
      <w:bookmarkStart w:id="2609" w:name="_Toc19789951"/>
      <w:bookmarkStart w:id="2610" w:name="_Toc19795409"/>
      <w:bookmarkStart w:id="2611" w:name="_Toc19874292"/>
      <w:bookmarkStart w:id="2612" w:name="_Toc19789952"/>
      <w:bookmarkStart w:id="2613" w:name="_Toc19795410"/>
      <w:bookmarkStart w:id="2614" w:name="_Toc19874293"/>
      <w:bookmarkStart w:id="2615" w:name="_Toc19789953"/>
      <w:bookmarkStart w:id="2616" w:name="_Toc19795411"/>
      <w:bookmarkStart w:id="2617" w:name="_Toc19874294"/>
      <w:bookmarkStart w:id="2618" w:name="_Toc19789954"/>
      <w:bookmarkStart w:id="2619" w:name="_Toc19795412"/>
      <w:bookmarkStart w:id="2620" w:name="_Toc19874295"/>
      <w:bookmarkStart w:id="2621" w:name="_Toc19789955"/>
      <w:bookmarkStart w:id="2622" w:name="_Toc19795413"/>
      <w:bookmarkStart w:id="2623" w:name="_Toc19874296"/>
      <w:bookmarkStart w:id="2624" w:name="_Toc19789956"/>
      <w:bookmarkStart w:id="2625" w:name="_Toc19795414"/>
      <w:bookmarkStart w:id="2626" w:name="_Toc19874297"/>
      <w:bookmarkStart w:id="2627" w:name="_Toc19789957"/>
      <w:bookmarkStart w:id="2628" w:name="_Toc19795415"/>
      <w:bookmarkStart w:id="2629" w:name="_Toc19874298"/>
      <w:bookmarkStart w:id="2630" w:name="_Toc19789958"/>
      <w:bookmarkStart w:id="2631" w:name="_Toc19795416"/>
      <w:bookmarkStart w:id="2632" w:name="_Toc19874299"/>
      <w:bookmarkStart w:id="2633" w:name="_Toc19789959"/>
      <w:bookmarkStart w:id="2634" w:name="_Toc19795417"/>
      <w:bookmarkStart w:id="2635" w:name="_Toc19874300"/>
      <w:bookmarkStart w:id="2636" w:name="_Toc19789960"/>
      <w:bookmarkStart w:id="2637" w:name="_Toc19795418"/>
      <w:bookmarkStart w:id="2638" w:name="_Toc19874301"/>
      <w:bookmarkStart w:id="2639" w:name="_Toc19789961"/>
      <w:bookmarkStart w:id="2640" w:name="_Toc19795419"/>
      <w:bookmarkStart w:id="2641" w:name="_Toc19874302"/>
      <w:bookmarkStart w:id="2642" w:name="_Toc19789962"/>
      <w:bookmarkStart w:id="2643" w:name="_Toc19795420"/>
      <w:bookmarkStart w:id="2644" w:name="_Toc19874303"/>
      <w:bookmarkStart w:id="2645" w:name="_Toc19789963"/>
      <w:bookmarkStart w:id="2646" w:name="_Toc19795421"/>
      <w:bookmarkStart w:id="2647" w:name="_Toc19874304"/>
      <w:bookmarkStart w:id="2648" w:name="_Toc19789964"/>
      <w:bookmarkStart w:id="2649" w:name="_Toc19795422"/>
      <w:bookmarkStart w:id="2650" w:name="_Toc19874305"/>
      <w:bookmarkStart w:id="2651" w:name="_Toc19789965"/>
      <w:bookmarkStart w:id="2652" w:name="_Toc19795423"/>
      <w:bookmarkStart w:id="2653" w:name="_Toc19874306"/>
      <w:bookmarkStart w:id="2654" w:name="_Toc19789966"/>
      <w:bookmarkStart w:id="2655" w:name="_Toc19795424"/>
      <w:bookmarkStart w:id="2656" w:name="_Toc19874307"/>
      <w:bookmarkStart w:id="2657" w:name="_Toc19789967"/>
      <w:bookmarkStart w:id="2658" w:name="_Toc19795425"/>
      <w:bookmarkStart w:id="2659" w:name="_Toc19874308"/>
      <w:bookmarkStart w:id="2660" w:name="_Toc19789968"/>
      <w:bookmarkStart w:id="2661" w:name="_Toc19795426"/>
      <w:bookmarkStart w:id="2662" w:name="_Toc19874309"/>
      <w:bookmarkStart w:id="2663" w:name="_Toc19789969"/>
      <w:bookmarkStart w:id="2664" w:name="_Toc19795427"/>
      <w:bookmarkStart w:id="2665" w:name="_Toc19874310"/>
      <w:bookmarkStart w:id="2666" w:name="_Toc19789970"/>
      <w:bookmarkStart w:id="2667" w:name="_Toc19795428"/>
      <w:bookmarkStart w:id="2668" w:name="_Toc19874311"/>
      <w:bookmarkStart w:id="2669" w:name="_Toc19789971"/>
      <w:bookmarkStart w:id="2670" w:name="_Toc19795429"/>
      <w:bookmarkStart w:id="2671" w:name="_Toc19874312"/>
      <w:bookmarkStart w:id="2672" w:name="_Toc19789972"/>
      <w:bookmarkStart w:id="2673" w:name="_Toc19795430"/>
      <w:bookmarkStart w:id="2674" w:name="_Toc19874313"/>
      <w:bookmarkStart w:id="2675" w:name="_Toc19789973"/>
      <w:bookmarkStart w:id="2676" w:name="_Toc19795431"/>
      <w:bookmarkStart w:id="2677" w:name="_Toc19874314"/>
      <w:bookmarkStart w:id="2678" w:name="_Toc19789974"/>
      <w:bookmarkStart w:id="2679" w:name="_Toc19795432"/>
      <w:bookmarkStart w:id="2680" w:name="_Toc19874315"/>
      <w:bookmarkStart w:id="2681" w:name="_Toc19789975"/>
      <w:bookmarkStart w:id="2682" w:name="_Toc19795433"/>
      <w:bookmarkStart w:id="2683" w:name="_Toc19874316"/>
      <w:bookmarkStart w:id="2684" w:name="_Toc19789976"/>
      <w:bookmarkStart w:id="2685" w:name="_Toc19795434"/>
      <w:bookmarkStart w:id="2686" w:name="_Toc19874317"/>
      <w:bookmarkStart w:id="2687" w:name="_Toc19789977"/>
      <w:bookmarkStart w:id="2688" w:name="_Toc19795435"/>
      <w:bookmarkStart w:id="2689" w:name="_Toc19874318"/>
      <w:bookmarkStart w:id="2690" w:name="_Toc19789978"/>
      <w:bookmarkStart w:id="2691" w:name="_Toc19795436"/>
      <w:bookmarkStart w:id="2692" w:name="_Toc19874319"/>
      <w:bookmarkStart w:id="2693" w:name="_Toc19789979"/>
      <w:bookmarkStart w:id="2694" w:name="_Toc19795437"/>
      <w:bookmarkStart w:id="2695" w:name="_Toc19874320"/>
      <w:bookmarkStart w:id="2696" w:name="_Toc19789980"/>
      <w:bookmarkStart w:id="2697" w:name="_Toc19795438"/>
      <w:bookmarkStart w:id="2698" w:name="_Toc19874321"/>
      <w:bookmarkStart w:id="2699" w:name="_Toc19789981"/>
      <w:bookmarkStart w:id="2700" w:name="_Toc19795439"/>
      <w:bookmarkStart w:id="2701" w:name="_Toc19874322"/>
      <w:bookmarkStart w:id="2702" w:name="_Toc19789982"/>
      <w:bookmarkStart w:id="2703" w:name="_Toc19795440"/>
      <w:bookmarkStart w:id="2704" w:name="_Toc19874323"/>
      <w:bookmarkStart w:id="2705" w:name="_Toc19789983"/>
      <w:bookmarkStart w:id="2706" w:name="_Toc19795441"/>
      <w:bookmarkStart w:id="2707" w:name="_Toc19874324"/>
      <w:bookmarkStart w:id="2708" w:name="_Toc19789984"/>
      <w:bookmarkStart w:id="2709" w:name="_Toc19795442"/>
      <w:bookmarkStart w:id="2710" w:name="_Toc19874325"/>
      <w:bookmarkStart w:id="2711" w:name="_Toc19789985"/>
      <w:bookmarkStart w:id="2712" w:name="_Toc19795443"/>
      <w:bookmarkStart w:id="2713" w:name="_Toc19874326"/>
      <w:bookmarkStart w:id="2714" w:name="_Toc19789986"/>
      <w:bookmarkStart w:id="2715" w:name="_Toc19795444"/>
      <w:bookmarkStart w:id="2716" w:name="_Toc19874327"/>
      <w:bookmarkStart w:id="2717" w:name="_Toc19789987"/>
      <w:bookmarkStart w:id="2718" w:name="_Toc19795445"/>
      <w:bookmarkStart w:id="2719" w:name="_Toc19874328"/>
      <w:bookmarkStart w:id="2720" w:name="_Toc19789988"/>
      <w:bookmarkStart w:id="2721" w:name="_Toc19795446"/>
      <w:bookmarkStart w:id="2722" w:name="_Toc19874329"/>
      <w:bookmarkStart w:id="2723" w:name="_Toc19789989"/>
      <w:bookmarkStart w:id="2724" w:name="_Toc19795447"/>
      <w:bookmarkStart w:id="2725" w:name="_Toc19874330"/>
      <w:bookmarkStart w:id="2726" w:name="_Toc19789990"/>
      <w:bookmarkStart w:id="2727" w:name="_Toc19795448"/>
      <w:bookmarkStart w:id="2728" w:name="_Toc19874331"/>
      <w:bookmarkStart w:id="2729" w:name="_Toc19789991"/>
      <w:bookmarkStart w:id="2730" w:name="_Toc19795449"/>
      <w:bookmarkStart w:id="2731" w:name="_Toc19874332"/>
      <w:bookmarkStart w:id="2732" w:name="_Toc19789992"/>
      <w:bookmarkStart w:id="2733" w:name="_Toc19795450"/>
      <w:bookmarkStart w:id="2734" w:name="_Toc19874333"/>
      <w:bookmarkStart w:id="2735" w:name="_Toc19789993"/>
      <w:bookmarkStart w:id="2736" w:name="_Toc19795451"/>
      <w:bookmarkStart w:id="2737" w:name="_Toc19874334"/>
      <w:bookmarkStart w:id="2738" w:name="_Toc19789994"/>
      <w:bookmarkStart w:id="2739" w:name="_Toc19795452"/>
      <w:bookmarkStart w:id="2740" w:name="_Toc19874335"/>
      <w:bookmarkStart w:id="2741" w:name="_Toc19789995"/>
      <w:bookmarkStart w:id="2742" w:name="_Toc19795453"/>
      <w:bookmarkStart w:id="2743" w:name="_Toc19874336"/>
      <w:bookmarkStart w:id="2744" w:name="_Toc19789996"/>
      <w:bookmarkStart w:id="2745" w:name="_Toc19795454"/>
      <w:bookmarkStart w:id="2746" w:name="_Toc19874337"/>
      <w:bookmarkStart w:id="2747" w:name="_Toc19789997"/>
      <w:bookmarkStart w:id="2748" w:name="_Toc19795455"/>
      <w:bookmarkStart w:id="2749" w:name="_Toc19874338"/>
      <w:bookmarkStart w:id="2750" w:name="_Toc19789998"/>
      <w:bookmarkStart w:id="2751" w:name="_Toc19795456"/>
      <w:bookmarkStart w:id="2752" w:name="_Toc19874339"/>
      <w:bookmarkStart w:id="2753" w:name="_Toc19789999"/>
      <w:bookmarkStart w:id="2754" w:name="_Toc19795457"/>
      <w:bookmarkStart w:id="2755" w:name="_Toc19874340"/>
      <w:bookmarkStart w:id="2756" w:name="_Toc19790000"/>
      <w:bookmarkStart w:id="2757" w:name="_Toc19795458"/>
      <w:bookmarkStart w:id="2758" w:name="_Toc19874341"/>
      <w:bookmarkStart w:id="2759" w:name="_Toc19790001"/>
      <w:bookmarkStart w:id="2760" w:name="_Toc19795459"/>
      <w:bookmarkStart w:id="2761" w:name="_Toc19874342"/>
      <w:bookmarkStart w:id="2762" w:name="_Toc19790002"/>
      <w:bookmarkStart w:id="2763" w:name="_Toc19795460"/>
      <w:bookmarkStart w:id="2764" w:name="_Toc19874343"/>
      <w:bookmarkStart w:id="2765" w:name="_Toc19790003"/>
      <w:bookmarkStart w:id="2766" w:name="_Toc19795461"/>
      <w:bookmarkStart w:id="2767" w:name="_Toc19874344"/>
      <w:bookmarkStart w:id="2768" w:name="_Toc19790004"/>
      <w:bookmarkStart w:id="2769" w:name="_Toc19795462"/>
      <w:bookmarkStart w:id="2770" w:name="_Toc19874345"/>
      <w:bookmarkStart w:id="2771" w:name="_Toc19790005"/>
      <w:bookmarkStart w:id="2772" w:name="_Toc19795463"/>
      <w:bookmarkStart w:id="2773" w:name="_Toc19874346"/>
      <w:bookmarkStart w:id="2774" w:name="_Toc19790006"/>
      <w:bookmarkStart w:id="2775" w:name="_Toc19795464"/>
      <w:bookmarkStart w:id="2776" w:name="_Toc19874347"/>
      <w:bookmarkStart w:id="2777" w:name="_Toc19790007"/>
      <w:bookmarkStart w:id="2778" w:name="_Toc19795465"/>
      <w:bookmarkStart w:id="2779" w:name="_Toc19874348"/>
      <w:bookmarkStart w:id="2780" w:name="_Toc19790008"/>
      <w:bookmarkStart w:id="2781" w:name="_Toc19795466"/>
      <w:bookmarkStart w:id="2782" w:name="_Toc19874349"/>
      <w:bookmarkStart w:id="2783" w:name="_Toc19790009"/>
      <w:bookmarkStart w:id="2784" w:name="_Toc19795467"/>
      <w:bookmarkStart w:id="2785" w:name="_Toc19874350"/>
      <w:bookmarkStart w:id="2786" w:name="_Toc19790010"/>
      <w:bookmarkStart w:id="2787" w:name="_Toc19795468"/>
      <w:bookmarkStart w:id="2788" w:name="_Toc19874351"/>
      <w:bookmarkStart w:id="2789" w:name="_Toc19790011"/>
      <w:bookmarkStart w:id="2790" w:name="_Toc19795469"/>
      <w:bookmarkStart w:id="2791" w:name="_Toc19874352"/>
      <w:bookmarkStart w:id="2792" w:name="_Toc19790012"/>
      <w:bookmarkStart w:id="2793" w:name="_Toc19795470"/>
      <w:bookmarkStart w:id="2794" w:name="_Toc19874353"/>
      <w:bookmarkStart w:id="2795" w:name="_Toc19790013"/>
      <w:bookmarkStart w:id="2796" w:name="_Toc19795471"/>
      <w:bookmarkStart w:id="2797" w:name="_Toc19874354"/>
      <w:bookmarkStart w:id="2798" w:name="_Toc19790014"/>
      <w:bookmarkStart w:id="2799" w:name="_Toc19795472"/>
      <w:bookmarkStart w:id="2800" w:name="_Toc19874355"/>
      <w:bookmarkStart w:id="2801" w:name="_Toc19790015"/>
      <w:bookmarkStart w:id="2802" w:name="_Toc19795473"/>
      <w:bookmarkStart w:id="2803" w:name="_Toc19874356"/>
      <w:bookmarkStart w:id="2804" w:name="_Toc19790016"/>
      <w:bookmarkStart w:id="2805" w:name="_Toc19795474"/>
      <w:bookmarkStart w:id="2806" w:name="_Toc19874357"/>
      <w:bookmarkStart w:id="2807" w:name="_Toc19790017"/>
      <w:bookmarkStart w:id="2808" w:name="_Toc19795475"/>
      <w:bookmarkStart w:id="2809" w:name="_Toc19874358"/>
      <w:bookmarkStart w:id="2810" w:name="_Toc19790018"/>
      <w:bookmarkStart w:id="2811" w:name="_Toc19795476"/>
      <w:bookmarkStart w:id="2812" w:name="_Toc19874359"/>
      <w:bookmarkStart w:id="2813" w:name="_Toc19790019"/>
      <w:bookmarkStart w:id="2814" w:name="_Toc19795477"/>
      <w:bookmarkStart w:id="2815" w:name="_Toc19874360"/>
      <w:bookmarkStart w:id="2816" w:name="_Toc19790020"/>
      <w:bookmarkStart w:id="2817" w:name="_Toc19795478"/>
      <w:bookmarkStart w:id="2818" w:name="_Toc19874361"/>
      <w:bookmarkStart w:id="2819" w:name="_Toc19790021"/>
      <w:bookmarkStart w:id="2820" w:name="_Toc19795479"/>
      <w:bookmarkStart w:id="2821" w:name="_Toc19874362"/>
      <w:bookmarkStart w:id="2822" w:name="_Toc19790022"/>
      <w:bookmarkStart w:id="2823" w:name="_Toc19795480"/>
      <w:bookmarkStart w:id="2824" w:name="_Toc19874363"/>
      <w:bookmarkStart w:id="2825" w:name="_Toc19790023"/>
      <w:bookmarkStart w:id="2826" w:name="_Toc19795481"/>
      <w:bookmarkStart w:id="2827" w:name="_Toc19874364"/>
      <w:bookmarkStart w:id="2828" w:name="_Toc19790024"/>
      <w:bookmarkStart w:id="2829" w:name="_Toc19795482"/>
      <w:bookmarkStart w:id="2830" w:name="_Toc19874365"/>
      <w:bookmarkStart w:id="2831" w:name="_Toc19790025"/>
      <w:bookmarkStart w:id="2832" w:name="_Toc19795483"/>
      <w:bookmarkStart w:id="2833" w:name="_Toc19874366"/>
      <w:bookmarkStart w:id="2834" w:name="_Toc19790026"/>
      <w:bookmarkStart w:id="2835" w:name="_Toc19795484"/>
      <w:bookmarkStart w:id="2836" w:name="_Toc19874367"/>
      <w:bookmarkStart w:id="2837" w:name="_Toc19790027"/>
      <w:bookmarkStart w:id="2838" w:name="_Toc19795485"/>
      <w:bookmarkStart w:id="2839" w:name="_Toc19874368"/>
      <w:bookmarkStart w:id="2840" w:name="_Toc19790028"/>
      <w:bookmarkStart w:id="2841" w:name="_Toc19795486"/>
      <w:bookmarkStart w:id="2842" w:name="_Toc19874369"/>
      <w:bookmarkStart w:id="2843" w:name="_Toc19790029"/>
      <w:bookmarkStart w:id="2844" w:name="_Toc19795487"/>
      <w:bookmarkStart w:id="2845" w:name="_Toc19874370"/>
      <w:bookmarkStart w:id="2846" w:name="_Toc19790030"/>
      <w:bookmarkStart w:id="2847" w:name="_Toc19795488"/>
      <w:bookmarkStart w:id="2848" w:name="_Toc19874371"/>
      <w:bookmarkStart w:id="2849" w:name="_Toc19790031"/>
      <w:bookmarkStart w:id="2850" w:name="_Toc19795489"/>
      <w:bookmarkStart w:id="2851" w:name="_Toc19874372"/>
      <w:bookmarkStart w:id="2852" w:name="_Toc19790032"/>
      <w:bookmarkStart w:id="2853" w:name="_Toc19795490"/>
      <w:bookmarkStart w:id="2854" w:name="_Toc19874373"/>
      <w:bookmarkStart w:id="2855" w:name="_Toc19790033"/>
      <w:bookmarkStart w:id="2856" w:name="_Toc19795491"/>
      <w:bookmarkStart w:id="2857" w:name="_Toc19874374"/>
      <w:bookmarkStart w:id="2858" w:name="_Toc19790034"/>
      <w:bookmarkStart w:id="2859" w:name="_Toc19795492"/>
      <w:bookmarkStart w:id="2860" w:name="_Toc19874375"/>
      <w:bookmarkStart w:id="2861" w:name="_Toc19790035"/>
      <w:bookmarkStart w:id="2862" w:name="_Toc19795493"/>
      <w:bookmarkStart w:id="2863" w:name="_Toc19874376"/>
      <w:bookmarkStart w:id="2864" w:name="_Toc19790036"/>
      <w:bookmarkStart w:id="2865" w:name="_Toc19795494"/>
      <w:bookmarkStart w:id="2866" w:name="_Toc19874377"/>
      <w:bookmarkStart w:id="2867" w:name="_Toc19790037"/>
      <w:bookmarkStart w:id="2868" w:name="_Toc19795495"/>
      <w:bookmarkStart w:id="2869" w:name="_Toc19874378"/>
      <w:bookmarkStart w:id="2870" w:name="_Toc19790038"/>
      <w:bookmarkStart w:id="2871" w:name="_Toc19795496"/>
      <w:bookmarkStart w:id="2872" w:name="_Toc19874379"/>
      <w:bookmarkStart w:id="2873" w:name="_Toc19790039"/>
      <w:bookmarkStart w:id="2874" w:name="_Toc19795497"/>
      <w:bookmarkStart w:id="2875" w:name="_Toc19874380"/>
      <w:bookmarkStart w:id="2876" w:name="_Toc19790040"/>
      <w:bookmarkStart w:id="2877" w:name="_Toc19795498"/>
      <w:bookmarkStart w:id="2878" w:name="_Toc19874381"/>
      <w:bookmarkStart w:id="2879" w:name="_Toc19790041"/>
      <w:bookmarkStart w:id="2880" w:name="_Toc19795499"/>
      <w:bookmarkStart w:id="2881" w:name="_Toc19874382"/>
      <w:bookmarkStart w:id="2882" w:name="_Toc19790042"/>
      <w:bookmarkStart w:id="2883" w:name="_Toc19795500"/>
      <w:bookmarkStart w:id="2884" w:name="_Toc19874383"/>
      <w:bookmarkStart w:id="2885" w:name="_Toc19790043"/>
      <w:bookmarkStart w:id="2886" w:name="_Toc19795501"/>
      <w:bookmarkStart w:id="2887" w:name="_Toc19874384"/>
      <w:bookmarkStart w:id="2888" w:name="_Toc19790044"/>
      <w:bookmarkStart w:id="2889" w:name="_Toc19795502"/>
      <w:bookmarkStart w:id="2890" w:name="_Toc19874385"/>
      <w:bookmarkStart w:id="2891" w:name="_Toc19790045"/>
      <w:bookmarkStart w:id="2892" w:name="_Toc19795503"/>
      <w:bookmarkStart w:id="2893" w:name="_Toc19874386"/>
      <w:bookmarkStart w:id="2894" w:name="_Toc19790046"/>
      <w:bookmarkStart w:id="2895" w:name="_Toc19795504"/>
      <w:bookmarkStart w:id="2896" w:name="_Toc19874387"/>
      <w:bookmarkStart w:id="2897" w:name="_Toc19790047"/>
      <w:bookmarkStart w:id="2898" w:name="_Toc19795505"/>
      <w:bookmarkStart w:id="2899" w:name="_Toc19874388"/>
      <w:bookmarkStart w:id="2900" w:name="_Toc19790048"/>
      <w:bookmarkStart w:id="2901" w:name="_Toc19795506"/>
      <w:bookmarkStart w:id="2902" w:name="_Toc19874389"/>
      <w:bookmarkStart w:id="2903" w:name="_Toc19790049"/>
      <w:bookmarkStart w:id="2904" w:name="_Toc19795507"/>
      <w:bookmarkStart w:id="2905" w:name="_Toc19874390"/>
      <w:bookmarkStart w:id="2906" w:name="_Toc19790050"/>
      <w:bookmarkStart w:id="2907" w:name="_Toc19795508"/>
      <w:bookmarkStart w:id="2908" w:name="_Toc19874391"/>
      <w:bookmarkStart w:id="2909" w:name="_Toc19790051"/>
      <w:bookmarkStart w:id="2910" w:name="_Toc19795509"/>
      <w:bookmarkStart w:id="2911" w:name="_Toc19874392"/>
      <w:bookmarkStart w:id="2912" w:name="_Toc19790052"/>
      <w:bookmarkStart w:id="2913" w:name="_Toc19795510"/>
      <w:bookmarkStart w:id="2914" w:name="_Toc19874393"/>
      <w:bookmarkStart w:id="2915" w:name="_Toc19790053"/>
      <w:bookmarkStart w:id="2916" w:name="_Toc19795511"/>
      <w:bookmarkStart w:id="2917" w:name="_Toc19874394"/>
      <w:bookmarkStart w:id="2918" w:name="_Toc19790054"/>
      <w:bookmarkStart w:id="2919" w:name="_Toc19795512"/>
      <w:bookmarkStart w:id="2920" w:name="_Toc19874395"/>
      <w:bookmarkStart w:id="2921" w:name="_Toc19790055"/>
      <w:bookmarkStart w:id="2922" w:name="_Toc19795513"/>
      <w:bookmarkStart w:id="2923" w:name="_Toc19874396"/>
      <w:bookmarkStart w:id="2924" w:name="_Toc19790056"/>
      <w:bookmarkStart w:id="2925" w:name="_Toc19795514"/>
      <w:bookmarkStart w:id="2926" w:name="_Toc19874397"/>
      <w:bookmarkStart w:id="2927" w:name="_Toc19790057"/>
      <w:bookmarkStart w:id="2928" w:name="_Toc19795515"/>
      <w:bookmarkStart w:id="2929" w:name="_Toc19874398"/>
      <w:bookmarkStart w:id="2930" w:name="_Toc19790058"/>
      <w:bookmarkStart w:id="2931" w:name="_Toc19795516"/>
      <w:bookmarkStart w:id="2932" w:name="_Toc19874399"/>
      <w:bookmarkStart w:id="2933" w:name="_Toc19790059"/>
      <w:bookmarkStart w:id="2934" w:name="_Toc19795517"/>
      <w:bookmarkStart w:id="2935" w:name="_Toc19874400"/>
      <w:bookmarkStart w:id="2936" w:name="_Toc19790060"/>
      <w:bookmarkStart w:id="2937" w:name="_Toc19795518"/>
      <w:bookmarkStart w:id="2938" w:name="_Toc19874401"/>
      <w:bookmarkStart w:id="2939" w:name="_Toc19790061"/>
      <w:bookmarkStart w:id="2940" w:name="_Toc19795519"/>
      <w:bookmarkStart w:id="2941" w:name="_Toc19874402"/>
      <w:bookmarkStart w:id="2942" w:name="_Toc19790062"/>
      <w:bookmarkStart w:id="2943" w:name="_Toc19795520"/>
      <w:bookmarkStart w:id="2944" w:name="_Toc19874403"/>
      <w:bookmarkStart w:id="2945" w:name="_Toc19790063"/>
      <w:bookmarkStart w:id="2946" w:name="_Toc19795521"/>
      <w:bookmarkStart w:id="2947" w:name="_Toc19874404"/>
      <w:bookmarkStart w:id="2948" w:name="_Toc19790064"/>
      <w:bookmarkStart w:id="2949" w:name="_Toc19795522"/>
      <w:bookmarkStart w:id="2950" w:name="_Toc19874405"/>
      <w:bookmarkStart w:id="2951" w:name="_Toc19790065"/>
      <w:bookmarkStart w:id="2952" w:name="_Toc19795523"/>
      <w:bookmarkStart w:id="2953" w:name="_Toc19874406"/>
      <w:bookmarkStart w:id="2954" w:name="_Toc19790066"/>
      <w:bookmarkStart w:id="2955" w:name="_Toc19795524"/>
      <w:bookmarkStart w:id="2956" w:name="_Toc19874407"/>
      <w:bookmarkStart w:id="2957" w:name="_Toc19790067"/>
      <w:bookmarkStart w:id="2958" w:name="_Toc19795525"/>
      <w:bookmarkStart w:id="2959" w:name="_Toc19874408"/>
      <w:bookmarkStart w:id="2960" w:name="_Toc19790068"/>
      <w:bookmarkStart w:id="2961" w:name="_Toc19795526"/>
      <w:bookmarkStart w:id="2962" w:name="_Toc19874409"/>
      <w:bookmarkStart w:id="2963" w:name="_Toc19790069"/>
      <w:bookmarkStart w:id="2964" w:name="_Toc19795527"/>
      <w:bookmarkStart w:id="2965" w:name="_Toc19874410"/>
      <w:bookmarkStart w:id="2966" w:name="_Toc19790070"/>
      <w:bookmarkStart w:id="2967" w:name="_Toc19795528"/>
      <w:bookmarkStart w:id="2968" w:name="_Toc19874411"/>
      <w:bookmarkStart w:id="2969" w:name="_Toc19790071"/>
      <w:bookmarkStart w:id="2970" w:name="_Toc19795529"/>
      <w:bookmarkStart w:id="2971" w:name="_Toc19874412"/>
      <w:bookmarkStart w:id="2972" w:name="_Toc19790072"/>
      <w:bookmarkStart w:id="2973" w:name="_Toc19795530"/>
      <w:bookmarkStart w:id="2974" w:name="_Toc19874413"/>
      <w:bookmarkStart w:id="2975" w:name="_Toc19790073"/>
      <w:bookmarkStart w:id="2976" w:name="_Toc19795531"/>
      <w:bookmarkStart w:id="2977" w:name="_Toc19874414"/>
      <w:bookmarkStart w:id="2978" w:name="_Toc19790074"/>
      <w:bookmarkStart w:id="2979" w:name="_Toc19795532"/>
      <w:bookmarkStart w:id="2980" w:name="_Toc19874415"/>
      <w:bookmarkStart w:id="2981" w:name="_Toc19790075"/>
      <w:bookmarkStart w:id="2982" w:name="_Toc19795533"/>
      <w:bookmarkStart w:id="2983" w:name="_Toc19874416"/>
      <w:bookmarkStart w:id="2984" w:name="_Toc19790076"/>
      <w:bookmarkStart w:id="2985" w:name="_Toc19795534"/>
      <w:bookmarkStart w:id="2986" w:name="_Toc19874417"/>
      <w:bookmarkStart w:id="2987" w:name="_Toc19790077"/>
      <w:bookmarkStart w:id="2988" w:name="_Toc19795535"/>
      <w:bookmarkStart w:id="2989" w:name="_Toc19874418"/>
      <w:bookmarkStart w:id="2990" w:name="_Toc19790078"/>
      <w:bookmarkStart w:id="2991" w:name="_Toc19795536"/>
      <w:bookmarkStart w:id="2992" w:name="_Toc19874419"/>
      <w:bookmarkStart w:id="2993" w:name="_Toc19790079"/>
      <w:bookmarkStart w:id="2994" w:name="_Toc19795537"/>
      <w:bookmarkStart w:id="2995" w:name="_Toc19874420"/>
      <w:bookmarkStart w:id="2996" w:name="_Toc19790080"/>
      <w:bookmarkStart w:id="2997" w:name="_Toc19795538"/>
      <w:bookmarkStart w:id="2998" w:name="_Toc19874421"/>
      <w:bookmarkStart w:id="2999" w:name="_Toc19790081"/>
      <w:bookmarkStart w:id="3000" w:name="_Toc19795539"/>
      <w:bookmarkStart w:id="3001" w:name="_Toc19874422"/>
      <w:bookmarkStart w:id="3002" w:name="_Toc19790082"/>
      <w:bookmarkStart w:id="3003" w:name="_Toc19795540"/>
      <w:bookmarkStart w:id="3004" w:name="_Toc19874423"/>
      <w:bookmarkStart w:id="3005" w:name="_Toc19790083"/>
      <w:bookmarkStart w:id="3006" w:name="_Toc19795541"/>
      <w:bookmarkStart w:id="3007" w:name="_Toc19874424"/>
      <w:bookmarkStart w:id="3008" w:name="_Toc19790084"/>
      <w:bookmarkStart w:id="3009" w:name="_Toc19795542"/>
      <w:bookmarkStart w:id="3010" w:name="_Toc19874425"/>
      <w:bookmarkStart w:id="3011" w:name="_Toc19790085"/>
      <w:bookmarkStart w:id="3012" w:name="_Toc19795543"/>
      <w:bookmarkStart w:id="3013" w:name="_Toc19874426"/>
      <w:bookmarkStart w:id="3014" w:name="_Toc19790086"/>
      <w:bookmarkStart w:id="3015" w:name="_Toc19795544"/>
      <w:bookmarkStart w:id="3016" w:name="_Toc19874427"/>
      <w:bookmarkStart w:id="3017" w:name="_Toc19790087"/>
      <w:bookmarkStart w:id="3018" w:name="_Toc19795545"/>
      <w:bookmarkStart w:id="3019" w:name="_Toc19874428"/>
      <w:bookmarkStart w:id="3020" w:name="_Toc19790088"/>
      <w:bookmarkStart w:id="3021" w:name="_Toc19795546"/>
      <w:bookmarkStart w:id="3022" w:name="_Toc19874429"/>
      <w:bookmarkStart w:id="3023" w:name="_Toc19790089"/>
      <w:bookmarkStart w:id="3024" w:name="_Toc19795547"/>
      <w:bookmarkStart w:id="3025" w:name="_Toc19874430"/>
      <w:bookmarkStart w:id="3026" w:name="_Toc19790090"/>
      <w:bookmarkStart w:id="3027" w:name="_Toc19795548"/>
      <w:bookmarkStart w:id="3028" w:name="_Toc19874431"/>
      <w:bookmarkStart w:id="3029" w:name="_Toc19790091"/>
      <w:bookmarkStart w:id="3030" w:name="_Toc19795549"/>
      <w:bookmarkStart w:id="3031" w:name="_Toc19874432"/>
      <w:bookmarkStart w:id="3032" w:name="_Toc19790092"/>
      <w:bookmarkStart w:id="3033" w:name="_Toc19795550"/>
      <w:bookmarkStart w:id="3034" w:name="_Toc19874433"/>
      <w:bookmarkStart w:id="3035" w:name="_Toc19790093"/>
      <w:bookmarkStart w:id="3036" w:name="_Toc19795551"/>
      <w:bookmarkStart w:id="3037" w:name="_Toc19874434"/>
      <w:bookmarkStart w:id="3038" w:name="_Toc19790094"/>
      <w:bookmarkStart w:id="3039" w:name="_Toc19795552"/>
      <w:bookmarkStart w:id="3040" w:name="_Toc19874435"/>
      <w:bookmarkStart w:id="3041" w:name="_Toc19790095"/>
      <w:bookmarkStart w:id="3042" w:name="_Toc19795553"/>
      <w:bookmarkStart w:id="3043" w:name="_Toc19874436"/>
      <w:bookmarkStart w:id="3044" w:name="_Toc19790096"/>
      <w:bookmarkStart w:id="3045" w:name="_Toc19795554"/>
      <w:bookmarkStart w:id="3046" w:name="_Toc19874437"/>
      <w:bookmarkStart w:id="3047" w:name="_Toc19790097"/>
      <w:bookmarkStart w:id="3048" w:name="_Toc19795555"/>
      <w:bookmarkStart w:id="3049" w:name="_Toc19874438"/>
      <w:bookmarkStart w:id="3050" w:name="_Toc19790098"/>
      <w:bookmarkStart w:id="3051" w:name="_Toc19795556"/>
      <w:bookmarkStart w:id="3052" w:name="_Toc19874439"/>
      <w:bookmarkStart w:id="3053" w:name="_Toc19790099"/>
      <w:bookmarkStart w:id="3054" w:name="_Toc19795557"/>
      <w:bookmarkStart w:id="3055" w:name="_Toc19874440"/>
      <w:bookmarkStart w:id="3056" w:name="_Toc19790100"/>
      <w:bookmarkStart w:id="3057" w:name="_Toc19795558"/>
      <w:bookmarkStart w:id="3058" w:name="_Toc19874441"/>
      <w:bookmarkStart w:id="3059" w:name="_Toc19790101"/>
      <w:bookmarkStart w:id="3060" w:name="_Toc19795559"/>
      <w:bookmarkStart w:id="3061" w:name="_Toc19874442"/>
      <w:bookmarkStart w:id="3062" w:name="_Toc19790102"/>
      <w:bookmarkStart w:id="3063" w:name="_Toc19795560"/>
      <w:bookmarkStart w:id="3064" w:name="_Toc19874443"/>
      <w:bookmarkStart w:id="3065" w:name="_Toc19790103"/>
      <w:bookmarkStart w:id="3066" w:name="_Toc19795561"/>
      <w:bookmarkStart w:id="3067" w:name="_Toc19874444"/>
      <w:bookmarkStart w:id="3068" w:name="_Toc19790104"/>
      <w:bookmarkStart w:id="3069" w:name="_Toc19795562"/>
      <w:bookmarkStart w:id="3070" w:name="_Toc19874445"/>
      <w:bookmarkStart w:id="3071" w:name="_Toc19790105"/>
      <w:bookmarkStart w:id="3072" w:name="_Toc19795563"/>
      <w:bookmarkStart w:id="3073" w:name="_Toc19874446"/>
      <w:bookmarkStart w:id="3074" w:name="_Toc19790106"/>
      <w:bookmarkStart w:id="3075" w:name="_Toc19795564"/>
      <w:bookmarkStart w:id="3076" w:name="_Toc19874447"/>
      <w:bookmarkStart w:id="3077" w:name="_Toc19790107"/>
      <w:bookmarkStart w:id="3078" w:name="_Toc19795565"/>
      <w:bookmarkStart w:id="3079" w:name="_Toc19874448"/>
      <w:bookmarkStart w:id="3080" w:name="_Toc19790108"/>
      <w:bookmarkStart w:id="3081" w:name="_Toc19795566"/>
      <w:bookmarkStart w:id="3082" w:name="_Toc19874449"/>
      <w:bookmarkStart w:id="3083" w:name="_Toc19790109"/>
      <w:bookmarkStart w:id="3084" w:name="_Toc19795567"/>
      <w:bookmarkStart w:id="3085" w:name="_Toc19874450"/>
      <w:bookmarkStart w:id="3086" w:name="_Toc19790110"/>
      <w:bookmarkStart w:id="3087" w:name="_Toc19795568"/>
      <w:bookmarkStart w:id="3088" w:name="_Toc19874451"/>
      <w:bookmarkStart w:id="3089" w:name="_Toc19790111"/>
      <w:bookmarkStart w:id="3090" w:name="_Toc19795569"/>
      <w:bookmarkStart w:id="3091" w:name="_Toc19874452"/>
      <w:bookmarkStart w:id="3092" w:name="_Toc19790112"/>
      <w:bookmarkStart w:id="3093" w:name="_Toc19795570"/>
      <w:bookmarkStart w:id="3094" w:name="_Toc19874453"/>
      <w:bookmarkStart w:id="3095" w:name="_Toc19790113"/>
      <w:bookmarkStart w:id="3096" w:name="_Toc19795571"/>
      <w:bookmarkStart w:id="3097" w:name="_Toc19874454"/>
      <w:bookmarkStart w:id="3098" w:name="_Toc19790114"/>
      <w:bookmarkStart w:id="3099" w:name="_Toc19795572"/>
      <w:bookmarkStart w:id="3100" w:name="_Toc19874455"/>
      <w:bookmarkStart w:id="3101" w:name="_Toc19790115"/>
      <w:bookmarkStart w:id="3102" w:name="_Toc19795573"/>
      <w:bookmarkStart w:id="3103" w:name="_Toc19874456"/>
      <w:bookmarkStart w:id="3104" w:name="_Toc19790116"/>
      <w:bookmarkStart w:id="3105" w:name="_Toc19795574"/>
      <w:bookmarkStart w:id="3106" w:name="_Toc19874457"/>
      <w:bookmarkStart w:id="3107" w:name="_Toc19790117"/>
      <w:bookmarkStart w:id="3108" w:name="_Toc19795575"/>
      <w:bookmarkStart w:id="3109" w:name="_Toc19874458"/>
      <w:bookmarkStart w:id="3110" w:name="_Toc19790118"/>
      <w:bookmarkStart w:id="3111" w:name="_Toc19795576"/>
      <w:bookmarkStart w:id="3112" w:name="_Toc19874459"/>
      <w:bookmarkStart w:id="3113" w:name="_Toc19790119"/>
      <w:bookmarkStart w:id="3114" w:name="_Toc19795577"/>
      <w:bookmarkStart w:id="3115" w:name="_Toc19874460"/>
      <w:bookmarkStart w:id="3116" w:name="_Toc19790120"/>
      <w:bookmarkStart w:id="3117" w:name="_Toc19795578"/>
      <w:bookmarkStart w:id="3118" w:name="_Toc19874461"/>
      <w:bookmarkStart w:id="3119" w:name="_Toc19790121"/>
      <w:bookmarkStart w:id="3120" w:name="_Toc19795579"/>
      <w:bookmarkStart w:id="3121" w:name="_Toc19874462"/>
      <w:bookmarkStart w:id="3122" w:name="_Toc19790122"/>
      <w:bookmarkStart w:id="3123" w:name="_Toc19795580"/>
      <w:bookmarkStart w:id="3124" w:name="_Toc19874463"/>
      <w:bookmarkStart w:id="3125" w:name="_Toc19790123"/>
      <w:bookmarkStart w:id="3126" w:name="_Toc19795581"/>
      <w:bookmarkStart w:id="3127" w:name="_Toc19874464"/>
      <w:bookmarkStart w:id="3128" w:name="_Toc19790124"/>
      <w:bookmarkStart w:id="3129" w:name="_Toc19795582"/>
      <w:bookmarkStart w:id="3130" w:name="_Toc19874465"/>
      <w:bookmarkStart w:id="3131" w:name="_Toc19790125"/>
      <w:bookmarkStart w:id="3132" w:name="_Toc19795583"/>
      <w:bookmarkStart w:id="3133" w:name="_Toc19874466"/>
      <w:bookmarkStart w:id="3134" w:name="_Toc19790126"/>
      <w:bookmarkStart w:id="3135" w:name="_Toc19795584"/>
      <w:bookmarkStart w:id="3136" w:name="_Toc19874467"/>
      <w:bookmarkStart w:id="3137" w:name="_Toc19790127"/>
      <w:bookmarkStart w:id="3138" w:name="_Toc19795585"/>
      <w:bookmarkStart w:id="3139" w:name="_Toc19874468"/>
      <w:bookmarkStart w:id="3140" w:name="_Toc19790128"/>
      <w:bookmarkStart w:id="3141" w:name="_Toc19795586"/>
      <w:bookmarkStart w:id="3142" w:name="_Toc19874469"/>
      <w:bookmarkStart w:id="3143" w:name="_Toc19790129"/>
      <w:bookmarkStart w:id="3144" w:name="_Toc19795587"/>
      <w:bookmarkStart w:id="3145" w:name="_Toc19874470"/>
      <w:bookmarkStart w:id="3146" w:name="_Toc19790130"/>
      <w:bookmarkStart w:id="3147" w:name="_Toc19795588"/>
      <w:bookmarkStart w:id="3148" w:name="_Toc19874471"/>
      <w:bookmarkStart w:id="3149" w:name="_Toc19790131"/>
      <w:bookmarkStart w:id="3150" w:name="_Toc19795589"/>
      <w:bookmarkStart w:id="3151" w:name="_Toc19874472"/>
      <w:bookmarkStart w:id="3152" w:name="_Toc19790132"/>
      <w:bookmarkStart w:id="3153" w:name="_Toc19795590"/>
      <w:bookmarkStart w:id="3154" w:name="_Toc19874473"/>
      <w:bookmarkStart w:id="3155" w:name="_Toc19790133"/>
      <w:bookmarkStart w:id="3156" w:name="_Toc19795591"/>
      <w:bookmarkStart w:id="3157" w:name="_Toc19874474"/>
      <w:bookmarkStart w:id="3158" w:name="_Toc19790134"/>
      <w:bookmarkStart w:id="3159" w:name="_Toc19795592"/>
      <w:bookmarkStart w:id="3160" w:name="_Toc19874475"/>
      <w:bookmarkStart w:id="3161" w:name="_Toc19790135"/>
      <w:bookmarkStart w:id="3162" w:name="_Toc19795593"/>
      <w:bookmarkStart w:id="3163" w:name="_Toc19874476"/>
      <w:bookmarkStart w:id="3164" w:name="_Toc19790136"/>
      <w:bookmarkStart w:id="3165" w:name="_Toc19795594"/>
      <w:bookmarkStart w:id="3166" w:name="_Toc19874477"/>
      <w:bookmarkStart w:id="3167" w:name="_Toc19790137"/>
      <w:bookmarkStart w:id="3168" w:name="_Toc19795595"/>
      <w:bookmarkStart w:id="3169" w:name="_Toc19874478"/>
      <w:bookmarkStart w:id="3170" w:name="_Toc19790138"/>
      <w:bookmarkStart w:id="3171" w:name="_Toc19795596"/>
      <w:bookmarkStart w:id="3172" w:name="_Toc19874479"/>
      <w:bookmarkStart w:id="3173" w:name="_Toc19790139"/>
      <w:bookmarkStart w:id="3174" w:name="_Toc19795597"/>
      <w:bookmarkStart w:id="3175" w:name="_Toc19874480"/>
      <w:bookmarkStart w:id="3176" w:name="_Toc19790140"/>
      <w:bookmarkStart w:id="3177" w:name="_Toc19795598"/>
      <w:bookmarkStart w:id="3178" w:name="_Toc19874481"/>
      <w:bookmarkStart w:id="3179" w:name="_Toc19790141"/>
      <w:bookmarkStart w:id="3180" w:name="_Toc19795599"/>
      <w:bookmarkStart w:id="3181" w:name="_Toc19874482"/>
      <w:bookmarkStart w:id="3182" w:name="_Toc19790142"/>
      <w:bookmarkStart w:id="3183" w:name="_Toc19795600"/>
      <w:bookmarkStart w:id="3184" w:name="_Toc19874483"/>
      <w:bookmarkStart w:id="3185" w:name="_Toc19790143"/>
      <w:bookmarkStart w:id="3186" w:name="_Toc19795601"/>
      <w:bookmarkStart w:id="3187" w:name="_Toc19874484"/>
      <w:bookmarkStart w:id="3188" w:name="_Toc19790144"/>
      <w:bookmarkStart w:id="3189" w:name="_Toc19795602"/>
      <w:bookmarkStart w:id="3190" w:name="_Toc19874485"/>
      <w:bookmarkStart w:id="3191" w:name="_Toc19790145"/>
      <w:bookmarkStart w:id="3192" w:name="_Toc19795603"/>
      <w:bookmarkStart w:id="3193" w:name="_Toc19874486"/>
      <w:bookmarkStart w:id="3194" w:name="_Toc19790146"/>
      <w:bookmarkStart w:id="3195" w:name="_Toc19795604"/>
      <w:bookmarkStart w:id="3196" w:name="_Toc19874487"/>
      <w:bookmarkStart w:id="3197" w:name="_Toc19790147"/>
      <w:bookmarkStart w:id="3198" w:name="_Toc19795605"/>
      <w:bookmarkStart w:id="3199" w:name="_Toc19874488"/>
      <w:bookmarkStart w:id="3200" w:name="_Toc19790148"/>
      <w:bookmarkStart w:id="3201" w:name="_Toc19795606"/>
      <w:bookmarkStart w:id="3202" w:name="_Toc19874489"/>
      <w:bookmarkStart w:id="3203" w:name="_Toc19790149"/>
      <w:bookmarkStart w:id="3204" w:name="_Toc19795607"/>
      <w:bookmarkStart w:id="3205" w:name="_Toc19874490"/>
      <w:bookmarkStart w:id="3206" w:name="_Toc19790150"/>
      <w:bookmarkStart w:id="3207" w:name="_Toc19795608"/>
      <w:bookmarkStart w:id="3208" w:name="_Toc19874491"/>
      <w:bookmarkStart w:id="3209" w:name="_Toc19790151"/>
      <w:bookmarkStart w:id="3210" w:name="_Toc19795609"/>
      <w:bookmarkStart w:id="3211" w:name="_Toc19874492"/>
      <w:bookmarkStart w:id="3212" w:name="_Toc19790152"/>
      <w:bookmarkStart w:id="3213" w:name="_Toc19795610"/>
      <w:bookmarkStart w:id="3214" w:name="_Toc19874493"/>
      <w:bookmarkStart w:id="3215" w:name="_Toc19790153"/>
      <w:bookmarkStart w:id="3216" w:name="_Toc19795611"/>
      <w:bookmarkStart w:id="3217" w:name="_Toc19874494"/>
      <w:bookmarkStart w:id="3218" w:name="_Toc19790154"/>
      <w:bookmarkStart w:id="3219" w:name="_Toc19795612"/>
      <w:bookmarkStart w:id="3220" w:name="_Toc19874495"/>
      <w:bookmarkStart w:id="3221" w:name="_Toc19790155"/>
      <w:bookmarkStart w:id="3222" w:name="_Toc19795613"/>
      <w:bookmarkStart w:id="3223" w:name="_Toc19874496"/>
      <w:bookmarkStart w:id="3224" w:name="_Toc19790156"/>
      <w:bookmarkStart w:id="3225" w:name="_Toc19795614"/>
      <w:bookmarkStart w:id="3226" w:name="_Toc19874497"/>
      <w:bookmarkStart w:id="3227" w:name="_Toc19790157"/>
      <w:bookmarkStart w:id="3228" w:name="_Toc19795615"/>
      <w:bookmarkStart w:id="3229" w:name="_Toc19874498"/>
      <w:bookmarkStart w:id="3230" w:name="_Toc19790158"/>
      <w:bookmarkStart w:id="3231" w:name="_Toc19795616"/>
      <w:bookmarkStart w:id="3232" w:name="_Toc19874499"/>
      <w:bookmarkStart w:id="3233" w:name="_Toc19790159"/>
      <w:bookmarkStart w:id="3234" w:name="_Toc19795617"/>
      <w:bookmarkStart w:id="3235" w:name="_Toc19874500"/>
      <w:bookmarkStart w:id="3236" w:name="_Toc19790160"/>
      <w:bookmarkStart w:id="3237" w:name="_Toc19795618"/>
      <w:bookmarkStart w:id="3238" w:name="_Toc19874501"/>
      <w:bookmarkStart w:id="3239" w:name="_Toc19790161"/>
      <w:bookmarkStart w:id="3240" w:name="_Toc19795619"/>
      <w:bookmarkStart w:id="3241" w:name="_Toc19874502"/>
      <w:bookmarkStart w:id="3242" w:name="_Toc19790162"/>
      <w:bookmarkStart w:id="3243" w:name="_Toc19795620"/>
      <w:bookmarkStart w:id="3244" w:name="_Toc19874503"/>
      <w:bookmarkStart w:id="3245" w:name="_Toc19790163"/>
      <w:bookmarkStart w:id="3246" w:name="_Toc19795621"/>
      <w:bookmarkStart w:id="3247" w:name="_Toc19874504"/>
      <w:bookmarkStart w:id="3248" w:name="_Toc19790164"/>
      <w:bookmarkStart w:id="3249" w:name="_Toc19795622"/>
      <w:bookmarkStart w:id="3250" w:name="_Toc19874505"/>
      <w:bookmarkStart w:id="3251" w:name="_Toc19790165"/>
      <w:bookmarkStart w:id="3252" w:name="_Toc19795623"/>
      <w:bookmarkStart w:id="3253" w:name="_Toc19874506"/>
      <w:bookmarkStart w:id="3254" w:name="_Toc19790166"/>
      <w:bookmarkStart w:id="3255" w:name="_Toc19795624"/>
      <w:bookmarkStart w:id="3256" w:name="_Toc19874507"/>
      <w:bookmarkStart w:id="3257" w:name="_Toc19790167"/>
      <w:bookmarkStart w:id="3258" w:name="_Toc19795625"/>
      <w:bookmarkStart w:id="3259" w:name="_Toc19874508"/>
      <w:bookmarkStart w:id="3260" w:name="_Toc19790168"/>
      <w:bookmarkStart w:id="3261" w:name="_Toc19795626"/>
      <w:bookmarkStart w:id="3262" w:name="_Toc19874509"/>
      <w:bookmarkStart w:id="3263" w:name="_Toc19790169"/>
      <w:bookmarkStart w:id="3264" w:name="_Toc19795627"/>
      <w:bookmarkStart w:id="3265" w:name="_Toc19874510"/>
      <w:bookmarkStart w:id="3266" w:name="_Toc19790170"/>
      <w:bookmarkStart w:id="3267" w:name="_Toc19795628"/>
      <w:bookmarkStart w:id="3268" w:name="_Toc19874511"/>
      <w:bookmarkStart w:id="3269" w:name="_Toc19790171"/>
      <w:bookmarkStart w:id="3270" w:name="_Toc19795629"/>
      <w:bookmarkStart w:id="3271" w:name="_Toc19874512"/>
      <w:bookmarkStart w:id="3272" w:name="_Toc19790172"/>
      <w:bookmarkStart w:id="3273" w:name="_Toc19795630"/>
      <w:bookmarkStart w:id="3274" w:name="_Toc19874513"/>
      <w:bookmarkStart w:id="3275" w:name="_Toc19790173"/>
      <w:bookmarkStart w:id="3276" w:name="_Toc19795631"/>
      <w:bookmarkStart w:id="3277" w:name="_Toc19874514"/>
      <w:bookmarkStart w:id="3278" w:name="_Toc19790174"/>
      <w:bookmarkStart w:id="3279" w:name="_Toc19795632"/>
      <w:bookmarkStart w:id="3280" w:name="_Toc19874515"/>
      <w:bookmarkStart w:id="3281" w:name="_Toc19790175"/>
      <w:bookmarkStart w:id="3282" w:name="_Toc19795633"/>
      <w:bookmarkStart w:id="3283" w:name="_Toc19874516"/>
      <w:bookmarkStart w:id="3284" w:name="_Toc19790176"/>
      <w:bookmarkStart w:id="3285" w:name="_Toc19795634"/>
      <w:bookmarkStart w:id="3286" w:name="_Toc19874517"/>
      <w:bookmarkStart w:id="3287" w:name="_Toc19790177"/>
      <w:bookmarkStart w:id="3288" w:name="_Toc19795635"/>
      <w:bookmarkStart w:id="3289" w:name="_Toc19874518"/>
      <w:bookmarkStart w:id="3290" w:name="_Toc19790178"/>
      <w:bookmarkStart w:id="3291" w:name="_Toc19795636"/>
      <w:bookmarkStart w:id="3292" w:name="_Toc19874519"/>
      <w:bookmarkStart w:id="3293" w:name="_Toc19790179"/>
      <w:bookmarkStart w:id="3294" w:name="_Toc19795637"/>
      <w:bookmarkStart w:id="3295" w:name="_Toc19874520"/>
      <w:bookmarkStart w:id="3296" w:name="_Toc19790180"/>
      <w:bookmarkStart w:id="3297" w:name="_Toc19795638"/>
      <w:bookmarkStart w:id="3298" w:name="_Toc19874521"/>
      <w:bookmarkStart w:id="3299" w:name="_Toc19790181"/>
      <w:bookmarkStart w:id="3300" w:name="_Toc19795639"/>
      <w:bookmarkStart w:id="3301" w:name="_Toc19874522"/>
      <w:bookmarkStart w:id="3302" w:name="_Toc19790182"/>
      <w:bookmarkStart w:id="3303" w:name="_Toc19795640"/>
      <w:bookmarkStart w:id="3304" w:name="_Toc19874523"/>
      <w:bookmarkStart w:id="3305" w:name="_Toc19790183"/>
      <w:bookmarkStart w:id="3306" w:name="_Toc19795641"/>
      <w:bookmarkStart w:id="3307" w:name="_Toc19874524"/>
      <w:bookmarkStart w:id="3308" w:name="_Toc19790184"/>
      <w:bookmarkStart w:id="3309" w:name="_Toc19795642"/>
      <w:bookmarkStart w:id="3310" w:name="_Toc19874525"/>
      <w:bookmarkStart w:id="3311" w:name="_Toc19790185"/>
      <w:bookmarkStart w:id="3312" w:name="_Toc19795643"/>
      <w:bookmarkStart w:id="3313" w:name="_Toc19874526"/>
      <w:bookmarkStart w:id="3314" w:name="_Toc19790186"/>
      <w:bookmarkStart w:id="3315" w:name="_Toc19795644"/>
      <w:bookmarkStart w:id="3316" w:name="_Toc19874527"/>
      <w:bookmarkStart w:id="3317" w:name="_Toc19790187"/>
      <w:bookmarkStart w:id="3318" w:name="_Toc19795645"/>
      <w:bookmarkStart w:id="3319" w:name="_Toc19874528"/>
      <w:bookmarkStart w:id="3320" w:name="_Toc19790188"/>
      <w:bookmarkStart w:id="3321" w:name="_Toc19795646"/>
      <w:bookmarkStart w:id="3322" w:name="_Toc19874529"/>
      <w:bookmarkStart w:id="3323" w:name="_Toc19790189"/>
      <w:bookmarkStart w:id="3324" w:name="_Toc19795647"/>
      <w:bookmarkStart w:id="3325" w:name="_Toc19874530"/>
      <w:bookmarkStart w:id="3326" w:name="_Toc19790190"/>
      <w:bookmarkStart w:id="3327" w:name="_Toc19795648"/>
      <w:bookmarkStart w:id="3328" w:name="_Toc19874531"/>
      <w:bookmarkStart w:id="3329" w:name="_Toc19790191"/>
      <w:bookmarkStart w:id="3330" w:name="_Toc19795649"/>
      <w:bookmarkStart w:id="3331" w:name="_Toc19874532"/>
      <w:bookmarkStart w:id="3332" w:name="_Toc19790192"/>
      <w:bookmarkStart w:id="3333" w:name="_Toc19795650"/>
      <w:bookmarkStart w:id="3334" w:name="_Toc19874533"/>
      <w:bookmarkStart w:id="3335" w:name="_Toc19790193"/>
      <w:bookmarkStart w:id="3336" w:name="_Toc19795651"/>
      <w:bookmarkStart w:id="3337" w:name="_Toc19874534"/>
      <w:bookmarkStart w:id="3338" w:name="_Toc19790194"/>
      <w:bookmarkStart w:id="3339" w:name="_Toc19795652"/>
      <w:bookmarkStart w:id="3340" w:name="_Toc19874535"/>
      <w:bookmarkStart w:id="3341" w:name="_Toc19790195"/>
      <w:bookmarkStart w:id="3342" w:name="_Toc19795653"/>
      <w:bookmarkStart w:id="3343" w:name="_Toc19874536"/>
      <w:bookmarkStart w:id="3344" w:name="_Toc19790196"/>
      <w:bookmarkStart w:id="3345" w:name="_Toc19795654"/>
      <w:bookmarkStart w:id="3346" w:name="_Toc19874537"/>
      <w:bookmarkStart w:id="3347" w:name="_Toc19790197"/>
      <w:bookmarkStart w:id="3348" w:name="_Toc19795655"/>
      <w:bookmarkStart w:id="3349" w:name="_Toc19874538"/>
      <w:bookmarkStart w:id="3350" w:name="_Toc19790198"/>
      <w:bookmarkStart w:id="3351" w:name="_Toc19795656"/>
      <w:bookmarkStart w:id="3352" w:name="_Toc19874539"/>
      <w:bookmarkStart w:id="3353" w:name="_Toc19790199"/>
      <w:bookmarkStart w:id="3354" w:name="_Toc19795657"/>
      <w:bookmarkStart w:id="3355" w:name="_Toc19874540"/>
      <w:bookmarkStart w:id="3356" w:name="_Toc19790200"/>
      <w:bookmarkStart w:id="3357" w:name="_Toc19795658"/>
      <w:bookmarkStart w:id="3358" w:name="_Toc19874541"/>
      <w:bookmarkStart w:id="3359" w:name="_Toc19790201"/>
      <w:bookmarkStart w:id="3360" w:name="_Toc19795659"/>
      <w:bookmarkStart w:id="3361" w:name="_Toc19874542"/>
      <w:bookmarkStart w:id="3362" w:name="_Toc19790202"/>
      <w:bookmarkStart w:id="3363" w:name="_Toc19795660"/>
      <w:bookmarkStart w:id="3364" w:name="_Toc19874543"/>
      <w:bookmarkStart w:id="3365" w:name="_Toc19790203"/>
      <w:bookmarkStart w:id="3366" w:name="_Toc19795661"/>
      <w:bookmarkStart w:id="3367" w:name="_Toc19874544"/>
      <w:bookmarkStart w:id="3368" w:name="_Toc19790204"/>
      <w:bookmarkStart w:id="3369" w:name="_Toc19795662"/>
      <w:bookmarkStart w:id="3370" w:name="_Toc19874545"/>
      <w:bookmarkStart w:id="3371" w:name="_Toc19790205"/>
      <w:bookmarkStart w:id="3372" w:name="_Toc19795663"/>
      <w:bookmarkStart w:id="3373" w:name="_Toc19874546"/>
      <w:bookmarkStart w:id="3374" w:name="_Toc19790206"/>
      <w:bookmarkStart w:id="3375" w:name="_Toc19795664"/>
      <w:bookmarkStart w:id="3376" w:name="_Toc19874547"/>
      <w:bookmarkStart w:id="3377" w:name="_Toc19790207"/>
      <w:bookmarkStart w:id="3378" w:name="_Toc19795665"/>
      <w:bookmarkStart w:id="3379" w:name="_Toc19874548"/>
      <w:bookmarkStart w:id="3380" w:name="_Toc19790208"/>
      <w:bookmarkStart w:id="3381" w:name="_Toc19795666"/>
      <w:bookmarkStart w:id="3382" w:name="_Toc19874549"/>
      <w:bookmarkStart w:id="3383" w:name="_Toc19790209"/>
      <w:bookmarkStart w:id="3384" w:name="_Toc19795667"/>
      <w:bookmarkStart w:id="3385" w:name="_Toc19874550"/>
      <w:bookmarkStart w:id="3386" w:name="_Toc19790210"/>
      <w:bookmarkStart w:id="3387" w:name="_Toc19795668"/>
      <w:bookmarkStart w:id="3388" w:name="_Toc19874551"/>
      <w:bookmarkStart w:id="3389" w:name="_Toc19790211"/>
      <w:bookmarkStart w:id="3390" w:name="_Toc19795669"/>
      <w:bookmarkStart w:id="3391" w:name="_Toc19874552"/>
      <w:bookmarkStart w:id="3392" w:name="_Toc19790212"/>
      <w:bookmarkStart w:id="3393" w:name="_Toc19795670"/>
      <w:bookmarkStart w:id="3394" w:name="_Toc19874553"/>
      <w:bookmarkStart w:id="3395" w:name="_Toc19790213"/>
      <w:bookmarkStart w:id="3396" w:name="_Toc19795671"/>
      <w:bookmarkStart w:id="3397" w:name="_Toc19874554"/>
      <w:bookmarkStart w:id="3398" w:name="_Toc19790214"/>
      <w:bookmarkStart w:id="3399" w:name="_Toc19795672"/>
      <w:bookmarkStart w:id="3400" w:name="_Toc19874555"/>
      <w:bookmarkStart w:id="3401" w:name="_Toc19790215"/>
      <w:bookmarkStart w:id="3402" w:name="_Toc19795673"/>
      <w:bookmarkStart w:id="3403" w:name="_Toc19874556"/>
      <w:bookmarkStart w:id="3404" w:name="_Toc19790216"/>
      <w:bookmarkStart w:id="3405" w:name="_Toc19795674"/>
      <w:bookmarkStart w:id="3406" w:name="_Toc19874557"/>
      <w:bookmarkStart w:id="3407" w:name="_Toc19790217"/>
      <w:bookmarkStart w:id="3408" w:name="_Toc19795675"/>
      <w:bookmarkStart w:id="3409" w:name="_Toc19874558"/>
      <w:bookmarkStart w:id="3410" w:name="_Toc19790218"/>
      <w:bookmarkStart w:id="3411" w:name="_Toc19795676"/>
      <w:bookmarkStart w:id="3412" w:name="_Toc19874559"/>
      <w:bookmarkStart w:id="3413" w:name="_Toc19790219"/>
      <w:bookmarkStart w:id="3414" w:name="_Toc19795677"/>
      <w:bookmarkStart w:id="3415" w:name="_Toc19874560"/>
      <w:bookmarkStart w:id="3416" w:name="_Toc19790220"/>
      <w:bookmarkStart w:id="3417" w:name="_Toc19795678"/>
      <w:bookmarkStart w:id="3418" w:name="_Toc19874561"/>
      <w:bookmarkStart w:id="3419" w:name="_Toc19790221"/>
      <w:bookmarkStart w:id="3420" w:name="_Toc19795679"/>
      <w:bookmarkStart w:id="3421" w:name="_Toc19874562"/>
      <w:bookmarkStart w:id="3422" w:name="_Toc19790222"/>
      <w:bookmarkStart w:id="3423" w:name="_Toc19795680"/>
      <w:bookmarkStart w:id="3424" w:name="_Toc19874563"/>
      <w:bookmarkStart w:id="3425" w:name="_Toc19790223"/>
      <w:bookmarkStart w:id="3426" w:name="_Toc19795681"/>
      <w:bookmarkStart w:id="3427" w:name="_Toc19874564"/>
      <w:bookmarkStart w:id="3428" w:name="_Toc19790224"/>
      <w:bookmarkStart w:id="3429" w:name="_Toc19795682"/>
      <w:bookmarkStart w:id="3430" w:name="_Toc19874565"/>
      <w:bookmarkStart w:id="3431" w:name="_Toc19790225"/>
      <w:bookmarkStart w:id="3432" w:name="_Toc19795683"/>
      <w:bookmarkStart w:id="3433" w:name="_Toc19874566"/>
      <w:bookmarkStart w:id="3434" w:name="_Toc19790226"/>
      <w:bookmarkStart w:id="3435" w:name="_Toc19795684"/>
      <w:bookmarkStart w:id="3436" w:name="_Toc19874567"/>
      <w:bookmarkStart w:id="3437" w:name="_Toc19790227"/>
      <w:bookmarkStart w:id="3438" w:name="_Toc19795685"/>
      <w:bookmarkStart w:id="3439" w:name="_Toc19874568"/>
      <w:bookmarkStart w:id="3440" w:name="_Toc19790228"/>
      <w:bookmarkStart w:id="3441" w:name="_Toc19795686"/>
      <w:bookmarkStart w:id="3442" w:name="_Toc19874569"/>
      <w:bookmarkStart w:id="3443" w:name="_Toc19790229"/>
      <w:bookmarkStart w:id="3444" w:name="_Toc19795687"/>
      <w:bookmarkStart w:id="3445" w:name="_Toc19874570"/>
      <w:bookmarkStart w:id="3446" w:name="_Toc19790230"/>
      <w:bookmarkStart w:id="3447" w:name="_Toc19795688"/>
      <w:bookmarkStart w:id="3448" w:name="_Toc19874571"/>
      <w:bookmarkStart w:id="3449" w:name="_Toc19790231"/>
      <w:bookmarkStart w:id="3450" w:name="_Toc19795689"/>
      <w:bookmarkStart w:id="3451" w:name="_Toc19874572"/>
      <w:bookmarkStart w:id="3452" w:name="_Toc19790232"/>
      <w:bookmarkStart w:id="3453" w:name="_Toc19795690"/>
      <w:bookmarkStart w:id="3454" w:name="_Toc19874573"/>
      <w:bookmarkStart w:id="3455" w:name="_Toc19790233"/>
      <w:bookmarkStart w:id="3456" w:name="_Toc19795691"/>
      <w:bookmarkStart w:id="3457" w:name="_Toc19874574"/>
      <w:bookmarkStart w:id="3458" w:name="_Toc19790234"/>
      <w:bookmarkStart w:id="3459" w:name="_Toc19795692"/>
      <w:bookmarkStart w:id="3460" w:name="_Toc19874575"/>
      <w:bookmarkStart w:id="3461" w:name="_Toc19790235"/>
      <w:bookmarkStart w:id="3462" w:name="_Toc19795693"/>
      <w:bookmarkStart w:id="3463" w:name="_Toc19874576"/>
      <w:bookmarkStart w:id="3464" w:name="_Toc19790236"/>
      <w:bookmarkStart w:id="3465" w:name="_Toc19795694"/>
      <w:bookmarkStart w:id="3466" w:name="_Toc19874577"/>
      <w:bookmarkStart w:id="3467" w:name="_Toc19790237"/>
      <w:bookmarkStart w:id="3468" w:name="_Toc19795695"/>
      <w:bookmarkStart w:id="3469" w:name="_Toc19874578"/>
      <w:bookmarkStart w:id="3470" w:name="_Toc19790238"/>
      <w:bookmarkStart w:id="3471" w:name="_Toc19795696"/>
      <w:bookmarkStart w:id="3472" w:name="_Toc19874579"/>
      <w:bookmarkStart w:id="3473" w:name="_Toc19790239"/>
      <w:bookmarkStart w:id="3474" w:name="_Toc19795697"/>
      <w:bookmarkStart w:id="3475" w:name="_Toc19874580"/>
      <w:bookmarkStart w:id="3476" w:name="_Toc19790240"/>
      <w:bookmarkStart w:id="3477" w:name="_Toc19795698"/>
      <w:bookmarkStart w:id="3478" w:name="_Toc19874581"/>
      <w:bookmarkStart w:id="3479" w:name="_Toc19790241"/>
      <w:bookmarkStart w:id="3480" w:name="_Toc19795699"/>
      <w:bookmarkStart w:id="3481" w:name="_Toc19874582"/>
      <w:bookmarkStart w:id="3482" w:name="_Toc19790255"/>
      <w:bookmarkStart w:id="3483" w:name="_Toc19795713"/>
      <w:bookmarkStart w:id="3484" w:name="_Toc19874596"/>
      <w:bookmarkStart w:id="3485" w:name="_Toc19790256"/>
      <w:bookmarkStart w:id="3486" w:name="_Toc19795714"/>
      <w:bookmarkStart w:id="3487" w:name="_Toc19874597"/>
      <w:bookmarkStart w:id="3488" w:name="_Toc19790257"/>
      <w:bookmarkStart w:id="3489" w:name="_Toc19795715"/>
      <w:bookmarkStart w:id="3490" w:name="_Toc19874598"/>
      <w:bookmarkStart w:id="3491" w:name="_Toc19790258"/>
      <w:bookmarkStart w:id="3492" w:name="_Toc19795716"/>
      <w:bookmarkStart w:id="3493" w:name="_Toc19874599"/>
      <w:bookmarkStart w:id="3494" w:name="_Toc19790259"/>
      <w:bookmarkStart w:id="3495" w:name="_Toc19795717"/>
      <w:bookmarkStart w:id="3496" w:name="_Toc19874600"/>
      <w:bookmarkStart w:id="3497" w:name="_Toc19790260"/>
      <w:bookmarkStart w:id="3498" w:name="_Toc19795718"/>
      <w:bookmarkStart w:id="3499" w:name="_Toc19874601"/>
      <w:bookmarkStart w:id="3500" w:name="_Toc19790261"/>
      <w:bookmarkStart w:id="3501" w:name="_Toc19795719"/>
      <w:bookmarkStart w:id="3502" w:name="_Toc19874602"/>
      <w:bookmarkStart w:id="3503" w:name="_Toc19790262"/>
      <w:bookmarkStart w:id="3504" w:name="_Toc19795720"/>
      <w:bookmarkStart w:id="3505" w:name="_Toc19874603"/>
      <w:bookmarkStart w:id="3506" w:name="_Toc19790263"/>
      <w:bookmarkStart w:id="3507" w:name="_Toc19795721"/>
      <w:bookmarkStart w:id="3508" w:name="_Toc19874604"/>
      <w:bookmarkStart w:id="3509" w:name="_Toc19790264"/>
      <w:bookmarkStart w:id="3510" w:name="_Toc19795722"/>
      <w:bookmarkStart w:id="3511" w:name="_Toc19874605"/>
      <w:bookmarkStart w:id="3512" w:name="_Toc19790265"/>
      <w:bookmarkStart w:id="3513" w:name="_Toc19795723"/>
      <w:bookmarkStart w:id="3514" w:name="_Toc19874606"/>
      <w:bookmarkStart w:id="3515" w:name="_Toc19790266"/>
      <w:bookmarkStart w:id="3516" w:name="_Toc19795724"/>
      <w:bookmarkStart w:id="3517" w:name="_Toc19874607"/>
      <w:bookmarkStart w:id="3518" w:name="_Toc19790267"/>
      <w:bookmarkStart w:id="3519" w:name="_Toc19795725"/>
      <w:bookmarkStart w:id="3520" w:name="_Toc19874608"/>
      <w:bookmarkStart w:id="3521" w:name="_Toc19790268"/>
      <w:bookmarkStart w:id="3522" w:name="_Toc19795726"/>
      <w:bookmarkStart w:id="3523" w:name="_Toc19874609"/>
      <w:bookmarkStart w:id="3524" w:name="_Toc19790269"/>
      <w:bookmarkStart w:id="3525" w:name="_Toc19795727"/>
      <w:bookmarkStart w:id="3526" w:name="_Toc19874610"/>
      <w:bookmarkStart w:id="3527" w:name="_Toc19790270"/>
      <w:bookmarkStart w:id="3528" w:name="_Toc19795728"/>
      <w:bookmarkStart w:id="3529" w:name="_Toc19874611"/>
      <w:bookmarkStart w:id="3530" w:name="_Toc19790271"/>
      <w:bookmarkStart w:id="3531" w:name="_Toc19795729"/>
      <w:bookmarkStart w:id="3532" w:name="_Toc19874612"/>
      <w:bookmarkStart w:id="3533" w:name="_Toc19790272"/>
      <w:bookmarkStart w:id="3534" w:name="_Toc19795730"/>
      <w:bookmarkStart w:id="3535" w:name="_Toc19874613"/>
      <w:bookmarkStart w:id="3536" w:name="_Toc19790273"/>
      <w:bookmarkStart w:id="3537" w:name="_Toc19795731"/>
      <w:bookmarkStart w:id="3538" w:name="_Toc19874614"/>
      <w:bookmarkStart w:id="3539" w:name="_Toc19790274"/>
      <w:bookmarkStart w:id="3540" w:name="_Toc19795732"/>
      <w:bookmarkStart w:id="3541" w:name="_Toc19874615"/>
      <w:bookmarkStart w:id="3542" w:name="_Toc19790275"/>
      <w:bookmarkStart w:id="3543" w:name="_Toc19795733"/>
      <w:bookmarkStart w:id="3544" w:name="_Toc19874616"/>
      <w:bookmarkStart w:id="3545" w:name="_Toc19790276"/>
      <w:bookmarkStart w:id="3546" w:name="_Toc19795734"/>
      <w:bookmarkStart w:id="3547" w:name="_Toc19874617"/>
      <w:bookmarkStart w:id="3548" w:name="_Toc19790277"/>
      <w:bookmarkStart w:id="3549" w:name="_Toc19795735"/>
      <w:bookmarkStart w:id="3550" w:name="_Toc19874618"/>
      <w:bookmarkStart w:id="3551" w:name="_Toc19790278"/>
      <w:bookmarkStart w:id="3552" w:name="_Toc19795736"/>
      <w:bookmarkStart w:id="3553" w:name="_Toc19874619"/>
      <w:bookmarkStart w:id="3554" w:name="_Toc19790279"/>
      <w:bookmarkStart w:id="3555" w:name="_Toc19795737"/>
      <w:bookmarkStart w:id="3556" w:name="_Toc19874620"/>
      <w:bookmarkStart w:id="3557" w:name="_Toc19790280"/>
      <w:bookmarkStart w:id="3558" w:name="_Toc19795738"/>
      <w:bookmarkStart w:id="3559" w:name="_Toc19874621"/>
      <w:bookmarkStart w:id="3560" w:name="_Toc19790281"/>
      <w:bookmarkStart w:id="3561" w:name="_Toc19795739"/>
      <w:bookmarkStart w:id="3562" w:name="_Toc19874622"/>
      <w:bookmarkStart w:id="3563" w:name="_Toc19790282"/>
      <w:bookmarkStart w:id="3564" w:name="_Toc19795740"/>
      <w:bookmarkStart w:id="3565" w:name="_Toc19874623"/>
      <w:bookmarkStart w:id="3566" w:name="_Toc19790283"/>
      <w:bookmarkStart w:id="3567" w:name="_Toc19795741"/>
      <w:bookmarkStart w:id="3568" w:name="_Toc19874624"/>
      <w:bookmarkStart w:id="3569" w:name="_Toc19790284"/>
      <w:bookmarkStart w:id="3570" w:name="_Toc19795742"/>
      <w:bookmarkStart w:id="3571" w:name="_Toc19874625"/>
      <w:bookmarkStart w:id="3572" w:name="_Toc19790285"/>
      <w:bookmarkStart w:id="3573" w:name="_Toc19795743"/>
      <w:bookmarkStart w:id="3574" w:name="_Toc19874626"/>
      <w:bookmarkStart w:id="3575" w:name="_Toc19790286"/>
      <w:bookmarkStart w:id="3576" w:name="_Toc19795744"/>
      <w:bookmarkStart w:id="3577" w:name="_Toc19874627"/>
      <w:bookmarkStart w:id="3578" w:name="_Toc19790287"/>
      <w:bookmarkStart w:id="3579" w:name="_Toc19795745"/>
      <w:bookmarkStart w:id="3580" w:name="_Toc19874628"/>
      <w:bookmarkStart w:id="3581" w:name="_Toc19790288"/>
      <w:bookmarkStart w:id="3582" w:name="_Toc19795746"/>
      <w:bookmarkStart w:id="3583" w:name="_Toc19874629"/>
      <w:bookmarkStart w:id="3584" w:name="_Toc19790289"/>
      <w:bookmarkStart w:id="3585" w:name="_Toc19795747"/>
      <w:bookmarkStart w:id="3586" w:name="_Toc19874630"/>
      <w:bookmarkStart w:id="3587" w:name="_Toc19790290"/>
      <w:bookmarkStart w:id="3588" w:name="_Toc19795748"/>
      <w:bookmarkStart w:id="3589" w:name="_Toc19874631"/>
      <w:bookmarkStart w:id="3590" w:name="_Toc19790291"/>
      <w:bookmarkStart w:id="3591" w:name="_Toc19795749"/>
      <w:bookmarkStart w:id="3592" w:name="_Toc19874632"/>
      <w:bookmarkStart w:id="3593" w:name="_Toc19790292"/>
      <w:bookmarkStart w:id="3594" w:name="_Toc19795750"/>
      <w:bookmarkStart w:id="3595" w:name="_Toc19874633"/>
      <w:bookmarkStart w:id="3596" w:name="_Toc19790293"/>
      <w:bookmarkStart w:id="3597" w:name="_Toc19795751"/>
      <w:bookmarkStart w:id="3598" w:name="_Toc19874634"/>
      <w:bookmarkStart w:id="3599" w:name="_Toc19790312"/>
      <w:bookmarkStart w:id="3600" w:name="_Toc19795770"/>
      <w:bookmarkStart w:id="3601" w:name="_Toc19874653"/>
      <w:bookmarkStart w:id="3602" w:name="_Toc19790313"/>
      <w:bookmarkStart w:id="3603" w:name="_Toc19795771"/>
      <w:bookmarkStart w:id="3604" w:name="_Toc19874654"/>
      <w:bookmarkStart w:id="3605" w:name="_Toc19790314"/>
      <w:bookmarkStart w:id="3606" w:name="_Toc19795772"/>
      <w:bookmarkStart w:id="3607" w:name="_Toc19874655"/>
      <w:bookmarkStart w:id="3608" w:name="_Toc19790315"/>
      <w:bookmarkStart w:id="3609" w:name="_Toc19795773"/>
      <w:bookmarkStart w:id="3610" w:name="_Toc19874656"/>
      <w:bookmarkStart w:id="3611" w:name="_Toc19790316"/>
      <w:bookmarkStart w:id="3612" w:name="_Toc19795774"/>
      <w:bookmarkStart w:id="3613" w:name="_Toc19874657"/>
      <w:bookmarkStart w:id="3614" w:name="_Toc19790317"/>
      <w:bookmarkStart w:id="3615" w:name="_Toc19795775"/>
      <w:bookmarkStart w:id="3616" w:name="_Toc19874658"/>
      <w:bookmarkStart w:id="3617" w:name="_Toc19790318"/>
      <w:bookmarkStart w:id="3618" w:name="_Toc19795776"/>
      <w:bookmarkStart w:id="3619" w:name="_Toc19874659"/>
      <w:bookmarkStart w:id="3620" w:name="_Toc19790319"/>
      <w:bookmarkStart w:id="3621" w:name="_Toc19795777"/>
      <w:bookmarkStart w:id="3622" w:name="_Toc19874660"/>
      <w:bookmarkStart w:id="3623" w:name="_Toc19790320"/>
      <w:bookmarkStart w:id="3624" w:name="_Toc19795778"/>
      <w:bookmarkStart w:id="3625" w:name="_Toc19874661"/>
      <w:bookmarkStart w:id="3626" w:name="_Toc19790321"/>
      <w:bookmarkStart w:id="3627" w:name="_Toc19795779"/>
      <w:bookmarkStart w:id="3628" w:name="_Toc19874662"/>
      <w:bookmarkStart w:id="3629" w:name="_Toc19790322"/>
      <w:bookmarkStart w:id="3630" w:name="_Toc19795780"/>
      <w:bookmarkStart w:id="3631" w:name="_Toc19874663"/>
      <w:bookmarkStart w:id="3632" w:name="_Toc19790323"/>
      <w:bookmarkStart w:id="3633" w:name="_Toc19795781"/>
      <w:bookmarkStart w:id="3634" w:name="_Toc19874664"/>
      <w:bookmarkStart w:id="3635" w:name="_Toc19790324"/>
      <w:bookmarkStart w:id="3636" w:name="_Toc19795782"/>
      <w:bookmarkStart w:id="3637" w:name="_Toc19874665"/>
      <w:bookmarkStart w:id="3638" w:name="_Toc19790325"/>
      <w:bookmarkStart w:id="3639" w:name="_Toc19795783"/>
      <w:bookmarkStart w:id="3640" w:name="_Toc19874666"/>
      <w:bookmarkStart w:id="3641" w:name="_Toc19790326"/>
      <w:bookmarkStart w:id="3642" w:name="_Toc19795784"/>
      <w:bookmarkStart w:id="3643" w:name="_Toc19874667"/>
      <w:bookmarkStart w:id="3644" w:name="_Toc19790327"/>
      <w:bookmarkStart w:id="3645" w:name="_Toc19795785"/>
      <w:bookmarkStart w:id="3646" w:name="_Toc19874668"/>
      <w:bookmarkStart w:id="3647" w:name="_Toc19790328"/>
      <w:bookmarkStart w:id="3648" w:name="_Toc19795786"/>
      <w:bookmarkStart w:id="3649" w:name="_Toc19874669"/>
      <w:bookmarkStart w:id="3650" w:name="_Toc19790329"/>
      <w:bookmarkStart w:id="3651" w:name="_Toc19795787"/>
      <w:bookmarkStart w:id="3652" w:name="_Toc19874670"/>
      <w:bookmarkStart w:id="3653" w:name="_Toc19790330"/>
      <w:bookmarkStart w:id="3654" w:name="_Toc19795788"/>
      <w:bookmarkStart w:id="3655" w:name="_Toc19874671"/>
      <w:bookmarkStart w:id="3656" w:name="_Toc19790331"/>
      <w:bookmarkStart w:id="3657" w:name="_Toc19795789"/>
      <w:bookmarkStart w:id="3658" w:name="_Toc19874672"/>
      <w:bookmarkStart w:id="3659" w:name="_Toc19790332"/>
      <w:bookmarkStart w:id="3660" w:name="_Toc19795790"/>
      <w:bookmarkStart w:id="3661" w:name="_Toc19874673"/>
      <w:bookmarkStart w:id="3662" w:name="_Toc19790333"/>
      <w:bookmarkStart w:id="3663" w:name="_Toc19795791"/>
      <w:bookmarkStart w:id="3664" w:name="_Toc19874674"/>
      <w:bookmarkStart w:id="3665" w:name="_Toc19790334"/>
      <w:bookmarkStart w:id="3666" w:name="_Toc19795792"/>
      <w:bookmarkStart w:id="3667" w:name="_Toc19874675"/>
      <w:bookmarkStart w:id="3668" w:name="_Toc19790335"/>
      <w:bookmarkStart w:id="3669" w:name="_Toc19795793"/>
      <w:bookmarkStart w:id="3670" w:name="_Toc19874676"/>
      <w:bookmarkStart w:id="3671" w:name="_Toc19790336"/>
      <w:bookmarkStart w:id="3672" w:name="_Toc19795794"/>
      <w:bookmarkStart w:id="3673" w:name="_Toc19874677"/>
      <w:bookmarkStart w:id="3674" w:name="_Toc19790337"/>
      <w:bookmarkStart w:id="3675" w:name="_Toc19795795"/>
      <w:bookmarkStart w:id="3676" w:name="_Toc19874678"/>
      <w:bookmarkStart w:id="3677" w:name="_Toc19790338"/>
      <w:bookmarkStart w:id="3678" w:name="_Toc19795796"/>
      <w:bookmarkStart w:id="3679" w:name="_Toc19874679"/>
      <w:bookmarkStart w:id="3680" w:name="_Toc19790339"/>
      <w:bookmarkStart w:id="3681" w:name="_Toc19795797"/>
      <w:bookmarkStart w:id="3682" w:name="_Toc19874680"/>
      <w:bookmarkStart w:id="3683" w:name="_Toc19790340"/>
      <w:bookmarkStart w:id="3684" w:name="_Toc19795798"/>
      <w:bookmarkStart w:id="3685" w:name="_Toc19874681"/>
      <w:bookmarkStart w:id="3686" w:name="_Toc19790341"/>
      <w:bookmarkStart w:id="3687" w:name="_Toc19795799"/>
      <w:bookmarkStart w:id="3688" w:name="_Toc19874682"/>
      <w:bookmarkStart w:id="3689" w:name="_Toc19790342"/>
      <w:bookmarkStart w:id="3690" w:name="_Toc19795800"/>
      <w:bookmarkStart w:id="3691" w:name="_Toc19874683"/>
      <w:bookmarkStart w:id="3692" w:name="_Toc19790343"/>
      <w:bookmarkStart w:id="3693" w:name="_Toc19795801"/>
      <w:bookmarkStart w:id="3694" w:name="_Toc19874684"/>
      <w:bookmarkStart w:id="3695" w:name="_Toc19790344"/>
      <w:bookmarkStart w:id="3696" w:name="_Toc19795802"/>
      <w:bookmarkStart w:id="3697" w:name="_Toc19874685"/>
      <w:bookmarkStart w:id="3698" w:name="_Toc19790345"/>
      <w:bookmarkStart w:id="3699" w:name="_Toc19795803"/>
      <w:bookmarkStart w:id="3700" w:name="_Toc19874686"/>
      <w:bookmarkStart w:id="3701" w:name="_Toc19790346"/>
      <w:bookmarkStart w:id="3702" w:name="_Toc19795804"/>
      <w:bookmarkStart w:id="3703" w:name="_Toc19874687"/>
      <w:bookmarkStart w:id="3704" w:name="_Toc19790347"/>
      <w:bookmarkStart w:id="3705" w:name="_Toc19795805"/>
      <w:bookmarkStart w:id="3706" w:name="_Toc19874688"/>
      <w:bookmarkStart w:id="3707" w:name="_Toc19790348"/>
      <w:bookmarkStart w:id="3708" w:name="_Toc19795806"/>
      <w:bookmarkStart w:id="3709" w:name="_Toc19874689"/>
      <w:bookmarkStart w:id="3710" w:name="_Toc19790349"/>
      <w:bookmarkStart w:id="3711" w:name="_Toc19795807"/>
      <w:bookmarkStart w:id="3712" w:name="_Toc19874690"/>
      <w:bookmarkStart w:id="3713" w:name="_Toc19790350"/>
      <w:bookmarkStart w:id="3714" w:name="_Toc19795808"/>
      <w:bookmarkStart w:id="3715" w:name="_Toc19874691"/>
      <w:bookmarkStart w:id="3716" w:name="_Toc19790351"/>
      <w:bookmarkStart w:id="3717" w:name="_Toc19795809"/>
      <w:bookmarkStart w:id="3718" w:name="_Toc19874692"/>
      <w:bookmarkStart w:id="3719" w:name="_Toc19790352"/>
      <w:bookmarkStart w:id="3720" w:name="_Toc19795810"/>
      <w:bookmarkStart w:id="3721" w:name="_Toc19874693"/>
      <w:bookmarkStart w:id="3722" w:name="_Toc19790353"/>
      <w:bookmarkStart w:id="3723" w:name="_Toc19795811"/>
      <w:bookmarkStart w:id="3724" w:name="_Toc19874694"/>
      <w:bookmarkStart w:id="3725" w:name="_Toc19790354"/>
      <w:bookmarkStart w:id="3726" w:name="_Toc19795812"/>
      <w:bookmarkStart w:id="3727" w:name="_Toc19874695"/>
      <w:bookmarkStart w:id="3728" w:name="_Toc19790355"/>
      <w:bookmarkStart w:id="3729" w:name="_Toc19795813"/>
      <w:bookmarkStart w:id="3730" w:name="_Toc19874696"/>
      <w:bookmarkStart w:id="3731" w:name="_Toc19790356"/>
      <w:bookmarkStart w:id="3732" w:name="_Toc19795814"/>
      <w:bookmarkStart w:id="3733" w:name="_Toc19874697"/>
      <w:bookmarkStart w:id="3734" w:name="_Toc19790357"/>
      <w:bookmarkStart w:id="3735" w:name="_Toc19795815"/>
      <w:bookmarkStart w:id="3736" w:name="_Toc19874698"/>
      <w:bookmarkStart w:id="3737" w:name="_Toc19790358"/>
      <w:bookmarkStart w:id="3738" w:name="_Toc19795816"/>
      <w:bookmarkStart w:id="3739" w:name="_Toc19874699"/>
      <w:bookmarkStart w:id="3740" w:name="_Toc19790359"/>
      <w:bookmarkStart w:id="3741" w:name="_Toc19795817"/>
      <w:bookmarkStart w:id="3742" w:name="_Toc19874700"/>
      <w:bookmarkStart w:id="3743" w:name="_Toc19790360"/>
      <w:bookmarkStart w:id="3744" w:name="_Toc19795818"/>
      <w:bookmarkStart w:id="3745" w:name="_Toc19874701"/>
      <w:bookmarkStart w:id="3746" w:name="_Toc19790361"/>
      <w:bookmarkStart w:id="3747" w:name="_Toc19795819"/>
      <w:bookmarkStart w:id="3748" w:name="_Toc19874702"/>
      <w:bookmarkStart w:id="3749" w:name="_Toc19790362"/>
      <w:bookmarkStart w:id="3750" w:name="_Toc19795820"/>
      <w:bookmarkStart w:id="3751" w:name="_Toc19874703"/>
      <w:bookmarkStart w:id="3752" w:name="_Toc19790363"/>
      <w:bookmarkStart w:id="3753" w:name="_Toc19795821"/>
      <w:bookmarkStart w:id="3754" w:name="_Toc19874704"/>
      <w:bookmarkStart w:id="3755" w:name="_Toc19790364"/>
      <w:bookmarkStart w:id="3756" w:name="_Toc19795822"/>
      <w:bookmarkStart w:id="3757" w:name="_Toc19874705"/>
      <w:bookmarkStart w:id="3758" w:name="_Toc19790365"/>
      <w:bookmarkStart w:id="3759" w:name="_Toc19795823"/>
      <w:bookmarkStart w:id="3760" w:name="_Toc19874706"/>
      <w:bookmarkStart w:id="3761" w:name="_Toc19790366"/>
      <w:bookmarkStart w:id="3762" w:name="_Toc19795824"/>
      <w:bookmarkStart w:id="3763" w:name="_Toc19874707"/>
      <w:bookmarkStart w:id="3764" w:name="_Toc19790367"/>
      <w:bookmarkStart w:id="3765" w:name="_Toc19795825"/>
      <w:bookmarkStart w:id="3766" w:name="_Toc19874708"/>
      <w:bookmarkStart w:id="3767" w:name="_Toc19790368"/>
      <w:bookmarkStart w:id="3768" w:name="_Toc19795826"/>
      <w:bookmarkStart w:id="3769" w:name="_Toc19874709"/>
      <w:bookmarkStart w:id="3770" w:name="_Toc19790369"/>
      <w:bookmarkStart w:id="3771" w:name="_Toc19795827"/>
      <w:bookmarkStart w:id="3772" w:name="_Toc19874710"/>
      <w:bookmarkStart w:id="3773" w:name="_Toc19790370"/>
      <w:bookmarkStart w:id="3774" w:name="_Toc19795828"/>
      <w:bookmarkStart w:id="3775" w:name="_Toc19874711"/>
      <w:bookmarkStart w:id="3776" w:name="_Toc19790371"/>
      <w:bookmarkStart w:id="3777" w:name="_Toc19795829"/>
      <w:bookmarkStart w:id="3778" w:name="_Toc19874712"/>
      <w:bookmarkStart w:id="3779" w:name="_Toc19790372"/>
      <w:bookmarkStart w:id="3780" w:name="_Toc19795830"/>
      <w:bookmarkStart w:id="3781" w:name="_Toc19874713"/>
      <w:bookmarkStart w:id="3782" w:name="_Toc19790373"/>
      <w:bookmarkStart w:id="3783" w:name="_Toc19795831"/>
      <w:bookmarkStart w:id="3784" w:name="_Toc19874714"/>
      <w:bookmarkStart w:id="3785" w:name="_Toc19790374"/>
      <w:bookmarkStart w:id="3786" w:name="_Toc19795832"/>
      <w:bookmarkStart w:id="3787" w:name="_Toc19874715"/>
      <w:bookmarkStart w:id="3788" w:name="_Toc19790375"/>
      <w:bookmarkStart w:id="3789" w:name="_Toc19795833"/>
      <w:bookmarkStart w:id="3790" w:name="_Toc19874716"/>
      <w:bookmarkStart w:id="3791" w:name="_Toc19790376"/>
      <w:bookmarkStart w:id="3792" w:name="_Toc19795834"/>
      <w:bookmarkStart w:id="3793" w:name="_Toc19874717"/>
      <w:bookmarkStart w:id="3794" w:name="_Toc19790377"/>
      <w:bookmarkStart w:id="3795" w:name="_Toc19795835"/>
      <w:bookmarkStart w:id="3796" w:name="_Toc19874718"/>
      <w:bookmarkStart w:id="3797" w:name="_Toc19790378"/>
      <w:bookmarkStart w:id="3798" w:name="_Toc19795836"/>
      <w:bookmarkStart w:id="3799" w:name="_Toc19874719"/>
      <w:bookmarkStart w:id="3800" w:name="_Toc19790379"/>
      <w:bookmarkStart w:id="3801" w:name="_Toc19795837"/>
      <w:bookmarkStart w:id="3802" w:name="_Toc19874720"/>
      <w:bookmarkStart w:id="3803" w:name="_Toc19790380"/>
      <w:bookmarkStart w:id="3804" w:name="_Toc19795838"/>
      <w:bookmarkStart w:id="3805" w:name="_Toc19874721"/>
      <w:bookmarkStart w:id="3806" w:name="_Toc19790381"/>
      <w:bookmarkStart w:id="3807" w:name="_Toc19795839"/>
      <w:bookmarkStart w:id="3808" w:name="_Toc19874722"/>
      <w:bookmarkStart w:id="3809" w:name="_Toc19790382"/>
      <w:bookmarkStart w:id="3810" w:name="_Toc19795840"/>
      <w:bookmarkStart w:id="3811" w:name="_Toc19874723"/>
      <w:bookmarkStart w:id="3812" w:name="_Toc19790383"/>
      <w:bookmarkStart w:id="3813" w:name="_Toc19795841"/>
      <w:bookmarkStart w:id="3814" w:name="_Toc19874724"/>
      <w:bookmarkStart w:id="3815" w:name="_Toc19790384"/>
      <w:bookmarkStart w:id="3816" w:name="_Toc19795842"/>
      <w:bookmarkStart w:id="3817" w:name="_Toc19874725"/>
      <w:bookmarkStart w:id="3818" w:name="_Toc19790385"/>
      <w:bookmarkStart w:id="3819" w:name="_Toc19795843"/>
      <w:bookmarkStart w:id="3820" w:name="_Toc19874726"/>
      <w:bookmarkStart w:id="3821" w:name="_Toc19790386"/>
      <w:bookmarkStart w:id="3822" w:name="_Toc19795844"/>
      <w:bookmarkStart w:id="3823" w:name="_Toc19874727"/>
      <w:bookmarkStart w:id="3824" w:name="_Toc19790387"/>
      <w:bookmarkStart w:id="3825" w:name="_Toc19795845"/>
      <w:bookmarkStart w:id="3826" w:name="_Toc19874728"/>
      <w:bookmarkStart w:id="3827" w:name="_Toc19790388"/>
      <w:bookmarkStart w:id="3828" w:name="_Toc19795846"/>
      <w:bookmarkStart w:id="3829" w:name="_Toc19874729"/>
      <w:bookmarkStart w:id="3830" w:name="_Toc19790389"/>
      <w:bookmarkStart w:id="3831" w:name="_Toc19795847"/>
      <w:bookmarkStart w:id="3832" w:name="_Toc19874730"/>
      <w:bookmarkStart w:id="3833" w:name="_Toc19790390"/>
      <w:bookmarkStart w:id="3834" w:name="_Toc19795848"/>
      <w:bookmarkStart w:id="3835" w:name="_Toc19874731"/>
      <w:bookmarkStart w:id="3836" w:name="_Toc19790391"/>
      <w:bookmarkStart w:id="3837" w:name="_Toc19795849"/>
      <w:bookmarkStart w:id="3838" w:name="_Toc19874732"/>
      <w:bookmarkStart w:id="3839" w:name="_Toc19790392"/>
      <w:bookmarkStart w:id="3840" w:name="_Toc19795850"/>
      <w:bookmarkStart w:id="3841" w:name="_Toc19874733"/>
      <w:bookmarkStart w:id="3842" w:name="_Toc19790393"/>
      <w:bookmarkStart w:id="3843" w:name="_Toc19795851"/>
      <w:bookmarkStart w:id="3844" w:name="_Toc19874734"/>
      <w:bookmarkStart w:id="3845" w:name="_Toc19790394"/>
      <w:bookmarkStart w:id="3846" w:name="_Toc19795852"/>
      <w:bookmarkStart w:id="3847" w:name="_Toc19874735"/>
      <w:bookmarkStart w:id="3848" w:name="_Toc19790395"/>
      <w:bookmarkStart w:id="3849" w:name="_Toc19795853"/>
      <w:bookmarkStart w:id="3850" w:name="_Toc19874736"/>
      <w:bookmarkStart w:id="3851" w:name="_Toc19790396"/>
      <w:bookmarkStart w:id="3852" w:name="_Toc19795854"/>
      <w:bookmarkStart w:id="3853" w:name="_Toc19874737"/>
      <w:bookmarkStart w:id="3854" w:name="_Toc19790397"/>
      <w:bookmarkStart w:id="3855" w:name="_Toc19795855"/>
      <w:bookmarkStart w:id="3856" w:name="_Toc19874738"/>
      <w:bookmarkStart w:id="3857" w:name="_Toc19790398"/>
      <w:bookmarkStart w:id="3858" w:name="_Toc19795856"/>
      <w:bookmarkStart w:id="3859" w:name="_Toc19874739"/>
      <w:bookmarkStart w:id="3860" w:name="_Toc19790399"/>
      <w:bookmarkStart w:id="3861" w:name="_Toc19795857"/>
      <w:bookmarkStart w:id="3862" w:name="_Toc19874740"/>
      <w:bookmarkStart w:id="3863" w:name="_Toc19790400"/>
      <w:bookmarkStart w:id="3864" w:name="_Toc19795858"/>
      <w:bookmarkStart w:id="3865" w:name="_Toc19874741"/>
      <w:bookmarkStart w:id="3866" w:name="_Toc19790401"/>
      <w:bookmarkStart w:id="3867" w:name="_Toc19795859"/>
      <w:bookmarkStart w:id="3868" w:name="_Toc19874742"/>
      <w:bookmarkStart w:id="3869" w:name="_Toc19790402"/>
      <w:bookmarkStart w:id="3870" w:name="_Toc19795860"/>
      <w:bookmarkStart w:id="3871" w:name="_Toc19874743"/>
      <w:bookmarkStart w:id="3872" w:name="_Toc19790403"/>
      <w:bookmarkStart w:id="3873" w:name="_Toc19795861"/>
      <w:bookmarkStart w:id="3874" w:name="_Toc19874744"/>
      <w:bookmarkStart w:id="3875" w:name="_Toc19790404"/>
      <w:bookmarkStart w:id="3876" w:name="_Toc19795862"/>
      <w:bookmarkStart w:id="3877" w:name="_Toc19874745"/>
      <w:bookmarkStart w:id="3878" w:name="_Toc19790405"/>
      <w:bookmarkStart w:id="3879" w:name="_Toc19795863"/>
      <w:bookmarkStart w:id="3880" w:name="_Toc19874746"/>
      <w:bookmarkStart w:id="3881" w:name="_Toc19790406"/>
      <w:bookmarkStart w:id="3882" w:name="_Toc19795864"/>
      <w:bookmarkStart w:id="3883" w:name="_Toc19874747"/>
      <w:bookmarkStart w:id="3884" w:name="_Toc19790407"/>
      <w:bookmarkStart w:id="3885" w:name="_Toc19795865"/>
      <w:bookmarkStart w:id="3886" w:name="_Toc19874748"/>
      <w:bookmarkStart w:id="3887" w:name="_Toc19790408"/>
      <w:bookmarkStart w:id="3888" w:name="_Toc19795866"/>
      <w:bookmarkStart w:id="3889" w:name="_Toc19874749"/>
      <w:bookmarkStart w:id="3890" w:name="_Toc19790409"/>
      <w:bookmarkStart w:id="3891" w:name="_Toc19795867"/>
      <w:bookmarkStart w:id="3892" w:name="_Toc19874750"/>
      <w:bookmarkStart w:id="3893" w:name="_Toc19790410"/>
      <w:bookmarkStart w:id="3894" w:name="_Toc19795868"/>
      <w:bookmarkStart w:id="3895" w:name="_Toc19874751"/>
      <w:bookmarkStart w:id="3896" w:name="_Toc19790411"/>
      <w:bookmarkStart w:id="3897" w:name="_Toc19795869"/>
      <w:bookmarkStart w:id="3898" w:name="_Toc19874752"/>
      <w:bookmarkStart w:id="3899" w:name="_Toc19790412"/>
      <w:bookmarkStart w:id="3900" w:name="_Toc19795870"/>
      <w:bookmarkStart w:id="3901" w:name="_Toc19874753"/>
      <w:bookmarkStart w:id="3902" w:name="_Toc19790413"/>
      <w:bookmarkStart w:id="3903" w:name="_Toc19795871"/>
      <w:bookmarkStart w:id="3904" w:name="_Toc19874754"/>
      <w:bookmarkStart w:id="3905" w:name="_Toc19790414"/>
      <w:bookmarkStart w:id="3906" w:name="_Toc19795872"/>
      <w:bookmarkStart w:id="3907" w:name="_Toc19874755"/>
      <w:bookmarkStart w:id="3908" w:name="_Toc19790415"/>
      <w:bookmarkStart w:id="3909" w:name="_Toc19795873"/>
      <w:bookmarkStart w:id="3910" w:name="_Toc19874756"/>
      <w:bookmarkStart w:id="3911" w:name="_Toc19790416"/>
      <w:bookmarkStart w:id="3912" w:name="_Toc19795874"/>
      <w:bookmarkStart w:id="3913" w:name="_Toc19874757"/>
      <w:bookmarkStart w:id="3914" w:name="_Toc19790417"/>
      <w:bookmarkStart w:id="3915" w:name="_Toc19795875"/>
      <w:bookmarkStart w:id="3916" w:name="_Toc19874758"/>
      <w:bookmarkStart w:id="3917" w:name="_Toc19790418"/>
      <w:bookmarkStart w:id="3918" w:name="_Toc19795876"/>
      <w:bookmarkStart w:id="3919" w:name="_Toc19874759"/>
      <w:bookmarkStart w:id="3920" w:name="_Toc19790419"/>
      <w:bookmarkStart w:id="3921" w:name="_Toc19795877"/>
      <w:bookmarkStart w:id="3922" w:name="_Toc19874760"/>
      <w:bookmarkStart w:id="3923" w:name="_Toc19790420"/>
      <w:bookmarkStart w:id="3924" w:name="_Toc19795878"/>
      <w:bookmarkStart w:id="3925" w:name="_Toc19874761"/>
      <w:bookmarkStart w:id="3926" w:name="_Toc19790421"/>
      <w:bookmarkStart w:id="3927" w:name="_Toc19795879"/>
      <w:bookmarkStart w:id="3928" w:name="_Toc19874762"/>
      <w:bookmarkStart w:id="3929" w:name="_Toc19790422"/>
      <w:bookmarkStart w:id="3930" w:name="_Toc19795880"/>
      <w:bookmarkStart w:id="3931" w:name="_Toc19874763"/>
      <w:bookmarkStart w:id="3932" w:name="_Toc19790423"/>
      <w:bookmarkStart w:id="3933" w:name="_Toc19795881"/>
      <w:bookmarkStart w:id="3934" w:name="_Toc19874764"/>
      <w:bookmarkStart w:id="3935" w:name="_Toc19790424"/>
      <w:bookmarkStart w:id="3936" w:name="_Toc19795882"/>
      <w:bookmarkStart w:id="3937" w:name="_Toc19874765"/>
      <w:bookmarkStart w:id="3938" w:name="_Toc19790425"/>
      <w:bookmarkStart w:id="3939" w:name="_Toc19795883"/>
      <w:bookmarkStart w:id="3940" w:name="_Toc19874766"/>
      <w:bookmarkStart w:id="3941" w:name="_Toc19790426"/>
      <w:bookmarkStart w:id="3942" w:name="_Toc19795884"/>
      <w:bookmarkStart w:id="3943" w:name="_Toc19874767"/>
      <w:bookmarkStart w:id="3944" w:name="_Toc19790427"/>
      <w:bookmarkStart w:id="3945" w:name="_Toc19795885"/>
      <w:bookmarkStart w:id="3946" w:name="_Toc19874768"/>
      <w:bookmarkStart w:id="3947" w:name="_Toc19790428"/>
      <w:bookmarkStart w:id="3948" w:name="_Toc19795886"/>
      <w:bookmarkStart w:id="3949" w:name="_Toc19874769"/>
      <w:bookmarkStart w:id="3950" w:name="_Toc19790429"/>
      <w:bookmarkStart w:id="3951" w:name="_Toc19795887"/>
      <w:bookmarkStart w:id="3952" w:name="_Toc19874770"/>
      <w:bookmarkStart w:id="3953" w:name="_Toc19790430"/>
      <w:bookmarkStart w:id="3954" w:name="_Toc19795888"/>
      <w:bookmarkStart w:id="3955" w:name="_Toc19874771"/>
      <w:bookmarkStart w:id="3956" w:name="_Toc19790431"/>
      <w:bookmarkStart w:id="3957" w:name="_Toc19795889"/>
      <w:bookmarkStart w:id="3958" w:name="_Toc19874772"/>
      <w:bookmarkStart w:id="3959" w:name="_Toc19790432"/>
      <w:bookmarkStart w:id="3960" w:name="_Toc19795890"/>
      <w:bookmarkStart w:id="3961" w:name="_Toc19874773"/>
      <w:bookmarkStart w:id="3962" w:name="_Toc19790433"/>
      <w:bookmarkStart w:id="3963" w:name="_Toc19795891"/>
      <w:bookmarkStart w:id="3964" w:name="_Toc19874774"/>
      <w:bookmarkStart w:id="3965" w:name="_Toc19790434"/>
      <w:bookmarkStart w:id="3966" w:name="_Toc19795892"/>
      <w:bookmarkStart w:id="3967" w:name="_Toc19874775"/>
      <w:bookmarkStart w:id="3968" w:name="_Toc19790435"/>
      <w:bookmarkStart w:id="3969" w:name="_Toc19795893"/>
      <w:bookmarkStart w:id="3970" w:name="_Toc19874776"/>
      <w:bookmarkStart w:id="3971" w:name="_Toc19790436"/>
      <w:bookmarkStart w:id="3972" w:name="_Toc19795894"/>
      <w:bookmarkStart w:id="3973" w:name="_Toc19874777"/>
      <w:bookmarkStart w:id="3974" w:name="_Toc19790437"/>
      <w:bookmarkStart w:id="3975" w:name="_Toc19795895"/>
      <w:bookmarkStart w:id="3976" w:name="_Toc19874778"/>
      <w:bookmarkStart w:id="3977" w:name="_Toc19790438"/>
      <w:bookmarkStart w:id="3978" w:name="_Toc19795896"/>
      <w:bookmarkStart w:id="3979" w:name="_Toc19874779"/>
      <w:bookmarkStart w:id="3980" w:name="_Toc19790439"/>
      <w:bookmarkStart w:id="3981" w:name="_Toc19795897"/>
      <w:bookmarkStart w:id="3982" w:name="_Toc19874780"/>
      <w:bookmarkStart w:id="3983" w:name="_Toc19790440"/>
      <w:bookmarkStart w:id="3984" w:name="_Toc19795898"/>
      <w:bookmarkStart w:id="3985" w:name="_Toc19874781"/>
      <w:bookmarkStart w:id="3986" w:name="_Toc19790441"/>
      <w:bookmarkStart w:id="3987" w:name="_Toc19795899"/>
      <w:bookmarkStart w:id="3988" w:name="_Toc19874782"/>
      <w:bookmarkStart w:id="3989" w:name="_Toc19790442"/>
      <w:bookmarkStart w:id="3990" w:name="_Toc19795900"/>
      <w:bookmarkStart w:id="3991" w:name="_Toc19874783"/>
      <w:bookmarkStart w:id="3992" w:name="_Toc19790443"/>
      <w:bookmarkStart w:id="3993" w:name="_Toc19795901"/>
      <w:bookmarkStart w:id="3994" w:name="_Toc19874784"/>
      <w:bookmarkStart w:id="3995" w:name="_Toc19790444"/>
      <w:bookmarkStart w:id="3996" w:name="_Toc19795902"/>
      <w:bookmarkStart w:id="3997" w:name="_Toc19874785"/>
      <w:bookmarkStart w:id="3998" w:name="_Toc19790445"/>
      <w:bookmarkStart w:id="3999" w:name="_Toc19795903"/>
      <w:bookmarkStart w:id="4000" w:name="_Toc19874786"/>
      <w:bookmarkStart w:id="4001" w:name="_Toc19790446"/>
      <w:bookmarkStart w:id="4002" w:name="_Toc19795904"/>
      <w:bookmarkStart w:id="4003" w:name="_Toc19874787"/>
      <w:bookmarkStart w:id="4004" w:name="_Toc19790447"/>
      <w:bookmarkStart w:id="4005" w:name="_Toc19795905"/>
      <w:bookmarkStart w:id="4006" w:name="_Toc19874788"/>
      <w:bookmarkStart w:id="4007" w:name="_Toc19790448"/>
      <w:bookmarkStart w:id="4008" w:name="_Toc19795906"/>
      <w:bookmarkStart w:id="4009" w:name="_Toc19874789"/>
      <w:bookmarkStart w:id="4010" w:name="_Toc19790449"/>
      <w:bookmarkStart w:id="4011" w:name="_Toc19795907"/>
      <w:bookmarkStart w:id="4012" w:name="_Toc19874790"/>
      <w:bookmarkStart w:id="4013" w:name="_Toc19790450"/>
      <w:bookmarkStart w:id="4014" w:name="_Toc19795908"/>
      <w:bookmarkStart w:id="4015" w:name="_Toc19874791"/>
      <w:bookmarkStart w:id="4016" w:name="_Toc19790451"/>
      <w:bookmarkStart w:id="4017" w:name="_Toc19795909"/>
      <w:bookmarkStart w:id="4018" w:name="_Toc19874792"/>
      <w:bookmarkStart w:id="4019" w:name="_Toc19790452"/>
      <w:bookmarkStart w:id="4020" w:name="_Toc19795910"/>
      <w:bookmarkStart w:id="4021" w:name="_Toc19874793"/>
      <w:bookmarkStart w:id="4022" w:name="_Toc19790453"/>
      <w:bookmarkStart w:id="4023" w:name="_Toc19795911"/>
      <w:bookmarkStart w:id="4024" w:name="_Toc19874794"/>
      <w:bookmarkStart w:id="4025" w:name="_Toc19790454"/>
      <w:bookmarkStart w:id="4026" w:name="_Toc19795912"/>
      <w:bookmarkStart w:id="4027" w:name="_Toc19874795"/>
      <w:bookmarkStart w:id="4028" w:name="_Toc19790455"/>
      <w:bookmarkStart w:id="4029" w:name="_Toc19795913"/>
      <w:bookmarkStart w:id="4030" w:name="_Toc19874796"/>
      <w:bookmarkStart w:id="4031" w:name="_Toc19790456"/>
      <w:bookmarkStart w:id="4032" w:name="_Toc19795914"/>
      <w:bookmarkStart w:id="4033" w:name="_Toc19874797"/>
      <w:bookmarkStart w:id="4034" w:name="_Toc19790457"/>
      <w:bookmarkStart w:id="4035" w:name="_Toc19795915"/>
      <w:bookmarkStart w:id="4036" w:name="_Toc19874798"/>
      <w:bookmarkStart w:id="4037" w:name="_Toc19790458"/>
      <w:bookmarkStart w:id="4038" w:name="_Toc19795916"/>
      <w:bookmarkStart w:id="4039" w:name="_Toc19874799"/>
      <w:bookmarkStart w:id="4040" w:name="_Toc19790459"/>
      <w:bookmarkStart w:id="4041" w:name="_Toc19795917"/>
      <w:bookmarkStart w:id="4042" w:name="_Toc19874800"/>
      <w:bookmarkStart w:id="4043" w:name="_Toc19790460"/>
      <w:bookmarkStart w:id="4044" w:name="_Toc19795918"/>
      <w:bookmarkStart w:id="4045" w:name="_Toc19874801"/>
      <w:bookmarkStart w:id="4046" w:name="_Toc19790461"/>
      <w:bookmarkStart w:id="4047" w:name="_Toc19795919"/>
      <w:bookmarkStart w:id="4048" w:name="_Toc19874802"/>
      <w:bookmarkStart w:id="4049" w:name="_Toc19790462"/>
      <w:bookmarkStart w:id="4050" w:name="_Toc19795920"/>
      <w:bookmarkStart w:id="4051" w:name="_Toc19874803"/>
      <w:bookmarkStart w:id="4052" w:name="_Toc19790463"/>
      <w:bookmarkStart w:id="4053" w:name="_Toc19795921"/>
      <w:bookmarkStart w:id="4054" w:name="_Toc19874804"/>
      <w:bookmarkStart w:id="4055" w:name="_Toc19790464"/>
      <w:bookmarkStart w:id="4056" w:name="_Toc19795922"/>
      <w:bookmarkStart w:id="4057" w:name="_Toc19874805"/>
      <w:bookmarkStart w:id="4058" w:name="_Toc19790465"/>
      <w:bookmarkStart w:id="4059" w:name="_Toc19795923"/>
      <w:bookmarkStart w:id="4060" w:name="_Toc19874806"/>
      <w:bookmarkStart w:id="4061" w:name="_Toc19790466"/>
      <w:bookmarkStart w:id="4062" w:name="_Toc19795924"/>
      <w:bookmarkStart w:id="4063" w:name="_Toc19874807"/>
      <w:bookmarkStart w:id="4064" w:name="_Toc19790467"/>
      <w:bookmarkStart w:id="4065" w:name="_Toc19795925"/>
      <w:bookmarkStart w:id="4066" w:name="_Toc19874808"/>
      <w:bookmarkStart w:id="4067" w:name="_Toc19790468"/>
      <w:bookmarkStart w:id="4068" w:name="_Toc19795926"/>
      <w:bookmarkStart w:id="4069" w:name="_Toc19874809"/>
      <w:bookmarkStart w:id="4070" w:name="_Toc19790469"/>
      <w:bookmarkStart w:id="4071" w:name="_Toc19795927"/>
      <w:bookmarkStart w:id="4072" w:name="_Toc19874810"/>
      <w:bookmarkStart w:id="4073" w:name="_Toc19790470"/>
      <w:bookmarkStart w:id="4074" w:name="_Toc19795928"/>
      <w:bookmarkStart w:id="4075" w:name="_Toc19874811"/>
      <w:bookmarkStart w:id="4076" w:name="_Toc19790471"/>
      <w:bookmarkStart w:id="4077" w:name="_Toc19795929"/>
      <w:bookmarkStart w:id="4078" w:name="_Toc19874812"/>
      <w:bookmarkStart w:id="4079" w:name="_Toc19790472"/>
      <w:bookmarkStart w:id="4080" w:name="_Toc19795930"/>
      <w:bookmarkStart w:id="4081" w:name="_Toc19874813"/>
      <w:bookmarkStart w:id="4082" w:name="_Toc19790473"/>
      <w:bookmarkStart w:id="4083" w:name="_Toc19795931"/>
      <w:bookmarkStart w:id="4084" w:name="_Toc19874814"/>
      <w:bookmarkStart w:id="4085" w:name="_Toc19790474"/>
      <w:bookmarkStart w:id="4086" w:name="_Toc19795932"/>
      <w:bookmarkStart w:id="4087" w:name="_Toc19874815"/>
      <w:bookmarkStart w:id="4088" w:name="_Toc19790475"/>
      <w:bookmarkStart w:id="4089" w:name="_Toc19795933"/>
      <w:bookmarkStart w:id="4090" w:name="_Toc19874816"/>
      <w:bookmarkStart w:id="4091" w:name="_Toc19790476"/>
      <w:bookmarkStart w:id="4092" w:name="_Toc19795934"/>
      <w:bookmarkStart w:id="4093" w:name="_Toc19874817"/>
      <w:bookmarkStart w:id="4094" w:name="_Toc19790477"/>
      <w:bookmarkStart w:id="4095" w:name="_Toc19795935"/>
      <w:bookmarkStart w:id="4096" w:name="_Toc19874818"/>
      <w:bookmarkStart w:id="4097" w:name="_Toc19790478"/>
      <w:bookmarkStart w:id="4098" w:name="_Toc19795936"/>
      <w:bookmarkStart w:id="4099" w:name="_Toc19874819"/>
      <w:bookmarkStart w:id="4100" w:name="_Toc19790479"/>
      <w:bookmarkStart w:id="4101" w:name="_Toc19795937"/>
      <w:bookmarkStart w:id="4102" w:name="_Toc19874820"/>
      <w:bookmarkStart w:id="4103" w:name="_Toc19790480"/>
      <w:bookmarkStart w:id="4104" w:name="_Toc19795938"/>
      <w:bookmarkStart w:id="4105" w:name="_Toc19874821"/>
      <w:bookmarkStart w:id="4106" w:name="_Toc19790481"/>
      <w:bookmarkStart w:id="4107" w:name="_Toc19795939"/>
      <w:bookmarkStart w:id="4108" w:name="_Toc19874822"/>
      <w:bookmarkStart w:id="4109" w:name="_Toc19790482"/>
      <w:bookmarkStart w:id="4110" w:name="_Toc19795940"/>
      <w:bookmarkStart w:id="4111" w:name="_Toc19874823"/>
      <w:bookmarkStart w:id="4112" w:name="_Toc19790483"/>
      <w:bookmarkStart w:id="4113" w:name="_Toc19795941"/>
      <w:bookmarkStart w:id="4114" w:name="_Toc19874824"/>
      <w:bookmarkStart w:id="4115" w:name="_Toc19790484"/>
      <w:bookmarkStart w:id="4116" w:name="_Toc19795942"/>
      <w:bookmarkStart w:id="4117" w:name="_Toc19874825"/>
      <w:bookmarkStart w:id="4118" w:name="_Toc19790485"/>
      <w:bookmarkStart w:id="4119" w:name="_Toc19795943"/>
      <w:bookmarkStart w:id="4120" w:name="_Toc19874826"/>
      <w:bookmarkStart w:id="4121" w:name="_Toc19790486"/>
      <w:bookmarkStart w:id="4122" w:name="_Toc19795944"/>
      <w:bookmarkStart w:id="4123" w:name="_Toc19874827"/>
      <w:bookmarkStart w:id="4124" w:name="_Toc19790487"/>
      <w:bookmarkStart w:id="4125" w:name="_Toc19795945"/>
      <w:bookmarkStart w:id="4126" w:name="_Toc19874828"/>
      <w:bookmarkStart w:id="4127" w:name="_Toc19790488"/>
      <w:bookmarkStart w:id="4128" w:name="_Toc19795946"/>
      <w:bookmarkStart w:id="4129" w:name="_Toc19874829"/>
      <w:bookmarkStart w:id="4130" w:name="_Toc19790489"/>
      <w:bookmarkStart w:id="4131" w:name="_Toc19795947"/>
      <w:bookmarkStart w:id="4132" w:name="_Toc19874830"/>
      <w:bookmarkStart w:id="4133" w:name="_Toc19790490"/>
      <w:bookmarkStart w:id="4134" w:name="_Toc19795948"/>
      <w:bookmarkStart w:id="4135" w:name="_Toc19874831"/>
      <w:bookmarkStart w:id="4136" w:name="_Toc19790491"/>
      <w:bookmarkStart w:id="4137" w:name="_Toc19795949"/>
      <w:bookmarkStart w:id="4138" w:name="_Toc19874832"/>
      <w:bookmarkStart w:id="4139" w:name="_Toc19790492"/>
      <w:bookmarkStart w:id="4140" w:name="_Toc19795950"/>
      <w:bookmarkStart w:id="4141" w:name="_Toc19874833"/>
      <w:bookmarkStart w:id="4142" w:name="_Toc19790493"/>
      <w:bookmarkStart w:id="4143" w:name="_Toc19795951"/>
      <w:bookmarkStart w:id="4144" w:name="_Toc19874834"/>
      <w:bookmarkStart w:id="4145" w:name="_Toc19790494"/>
      <w:bookmarkStart w:id="4146" w:name="_Toc19795952"/>
      <w:bookmarkStart w:id="4147" w:name="_Toc19874835"/>
      <w:bookmarkStart w:id="4148" w:name="_Toc19790495"/>
      <w:bookmarkStart w:id="4149" w:name="_Toc19795953"/>
      <w:bookmarkStart w:id="4150" w:name="_Toc19874836"/>
      <w:bookmarkStart w:id="4151" w:name="_Toc19790496"/>
      <w:bookmarkStart w:id="4152" w:name="_Toc19795954"/>
      <w:bookmarkStart w:id="4153" w:name="_Toc19874837"/>
      <w:bookmarkStart w:id="4154" w:name="_Toc19790497"/>
      <w:bookmarkStart w:id="4155" w:name="_Toc19795955"/>
      <w:bookmarkStart w:id="4156" w:name="_Toc19874838"/>
      <w:bookmarkStart w:id="4157" w:name="_Toc19790498"/>
      <w:bookmarkStart w:id="4158" w:name="_Toc19795956"/>
      <w:bookmarkStart w:id="4159" w:name="_Toc19874839"/>
      <w:bookmarkStart w:id="4160" w:name="_Toc19790499"/>
      <w:bookmarkStart w:id="4161" w:name="_Toc19795957"/>
      <w:bookmarkStart w:id="4162" w:name="_Toc19874840"/>
      <w:bookmarkStart w:id="4163" w:name="_Toc19790500"/>
      <w:bookmarkStart w:id="4164" w:name="_Toc19795958"/>
      <w:bookmarkStart w:id="4165" w:name="_Toc19874841"/>
      <w:bookmarkStart w:id="4166" w:name="_Toc19790501"/>
      <w:bookmarkStart w:id="4167" w:name="_Toc19795959"/>
      <w:bookmarkStart w:id="4168" w:name="_Toc19874842"/>
      <w:bookmarkStart w:id="4169" w:name="_Toc19790502"/>
      <w:bookmarkStart w:id="4170" w:name="_Toc19795960"/>
      <w:bookmarkStart w:id="4171" w:name="_Toc19874843"/>
      <w:bookmarkStart w:id="4172" w:name="_Toc19790503"/>
      <w:bookmarkStart w:id="4173" w:name="_Toc19795961"/>
      <w:bookmarkStart w:id="4174" w:name="_Toc19874844"/>
      <w:bookmarkStart w:id="4175" w:name="_Toc19790504"/>
      <w:bookmarkStart w:id="4176" w:name="_Toc19795962"/>
      <w:bookmarkStart w:id="4177" w:name="_Toc19874845"/>
      <w:bookmarkStart w:id="4178" w:name="_Toc19790505"/>
      <w:bookmarkStart w:id="4179" w:name="_Toc19795963"/>
      <w:bookmarkStart w:id="4180" w:name="_Toc19874846"/>
      <w:bookmarkStart w:id="4181" w:name="_Toc19790506"/>
      <w:bookmarkStart w:id="4182" w:name="_Toc19795964"/>
      <w:bookmarkStart w:id="4183" w:name="_Toc19874847"/>
      <w:bookmarkStart w:id="4184" w:name="_Toc19790507"/>
      <w:bookmarkStart w:id="4185" w:name="_Toc19795965"/>
      <w:bookmarkStart w:id="4186" w:name="_Toc19874848"/>
      <w:bookmarkStart w:id="4187" w:name="_Toc19790508"/>
      <w:bookmarkStart w:id="4188" w:name="_Toc19795966"/>
      <w:bookmarkStart w:id="4189" w:name="_Toc19874849"/>
      <w:bookmarkStart w:id="4190" w:name="_Toc19790512"/>
      <w:bookmarkStart w:id="4191" w:name="_Toc19795970"/>
      <w:bookmarkStart w:id="4192" w:name="_Toc19874853"/>
      <w:bookmarkStart w:id="4193" w:name="_Toc19790513"/>
      <w:bookmarkStart w:id="4194" w:name="_Toc19795971"/>
      <w:bookmarkStart w:id="4195" w:name="_Toc19874854"/>
      <w:bookmarkStart w:id="4196" w:name="_Toc19790543"/>
      <w:bookmarkStart w:id="4197" w:name="_Toc19796001"/>
      <w:bookmarkStart w:id="4198" w:name="_Toc19874884"/>
      <w:bookmarkStart w:id="4199" w:name="_Toc19790544"/>
      <w:bookmarkStart w:id="4200" w:name="_Toc19796002"/>
      <w:bookmarkStart w:id="4201" w:name="_Toc19874885"/>
      <w:bookmarkStart w:id="4202" w:name="_Toc19790545"/>
      <w:bookmarkStart w:id="4203" w:name="_Toc19796003"/>
      <w:bookmarkStart w:id="4204" w:name="_Toc19874886"/>
      <w:bookmarkStart w:id="4205" w:name="_Toc19790546"/>
      <w:bookmarkStart w:id="4206" w:name="_Toc19796004"/>
      <w:bookmarkStart w:id="4207" w:name="_Toc19874887"/>
      <w:bookmarkStart w:id="4208" w:name="_Toc19790547"/>
      <w:bookmarkStart w:id="4209" w:name="_Toc19796005"/>
      <w:bookmarkStart w:id="4210" w:name="_Toc19874888"/>
      <w:bookmarkStart w:id="4211" w:name="_Toc19790548"/>
      <w:bookmarkStart w:id="4212" w:name="_Toc19796006"/>
      <w:bookmarkStart w:id="4213" w:name="_Toc19874889"/>
      <w:bookmarkStart w:id="4214" w:name="_Toc19790549"/>
      <w:bookmarkStart w:id="4215" w:name="_Toc19796007"/>
      <w:bookmarkStart w:id="4216" w:name="_Toc19874890"/>
      <w:bookmarkStart w:id="4217" w:name="_Toc19790550"/>
      <w:bookmarkStart w:id="4218" w:name="_Toc19796008"/>
      <w:bookmarkStart w:id="4219" w:name="_Toc19874891"/>
      <w:bookmarkStart w:id="4220" w:name="_Toc19790551"/>
      <w:bookmarkStart w:id="4221" w:name="_Toc19796009"/>
      <w:bookmarkStart w:id="4222" w:name="_Toc19874892"/>
      <w:bookmarkStart w:id="4223" w:name="_Toc19790552"/>
      <w:bookmarkStart w:id="4224" w:name="_Toc19796010"/>
      <w:bookmarkStart w:id="4225" w:name="_Toc19874893"/>
      <w:bookmarkStart w:id="4226" w:name="_Toc19790553"/>
      <w:bookmarkStart w:id="4227" w:name="_Toc19796011"/>
      <w:bookmarkStart w:id="4228" w:name="_Toc19874894"/>
      <w:bookmarkStart w:id="4229" w:name="_Toc19790554"/>
      <w:bookmarkStart w:id="4230" w:name="_Toc19796012"/>
      <w:bookmarkStart w:id="4231" w:name="_Toc19874895"/>
      <w:bookmarkStart w:id="4232" w:name="_Toc19790567"/>
      <w:bookmarkStart w:id="4233" w:name="_Toc19796025"/>
      <w:bookmarkStart w:id="4234" w:name="_Toc19874908"/>
      <w:bookmarkStart w:id="4235" w:name="_Toc19790568"/>
      <w:bookmarkStart w:id="4236" w:name="_Toc19796026"/>
      <w:bookmarkStart w:id="4237" w:name="_Toc19874909"/>
      <w:bookmarkStart w:id="4238" w:name="_Toc19790569"/>
      <w:bookmarkStart w:id="4239" w:name="_Toc19796027"/>
      <w:bookmarkStart w:id="4240" w:name="_Toc19874910"/>
      <w:bookmarkStart w:id="4241" w:name="_Toc19790570"/>
      <w:bookmarkStart w:id="4242" w:name="_Toc19796028"/>
      <w:bookmarkStart w:id="4243" w:name="_Toc19874911"/>
      <w:bookmarkStart w:id="4244" w:name="_Toc19790586"/>
      <w:bookmarkStart w:id="4245" w:name="_Toc19796044"/>
      <w:bookmarkStart w:id="4246" w:name="_Toc19874927"/>
      <w:bookmarkStart w:id="4247" w:name="_Toc19790587"/>
      <w:bookmarkStart w:id="4248" w:name="_Toc19796045"/>
      <w:bookmarkStart w:id="4249" w:name="_Toc19874928"/>
      <w:bookmarkStart w:id="4250" w:name="_Toc19790588"/>
      <w:bookmarkStart w:id="4251" w:name="_Toc19796046"/>
      <w:bookmarkStart w:id="4252" w:name="_Toc19874929"/>
      <w:bookmarkStart w:id="4253" w:name="_Toc19790610"/>
      <w:bookmarkStart w:id="4254" w:name="_Toc19796068"/>
      <w:bookmarkStart w:id="4255" w:name="_Toc19874951"/>
      <w:bookmarkStart w:id="4256" w:name="_Toc19790615"/>
      <w:bookmarkStart w:id="4257" w:name="_Toc19796073"/>
      <w:bookmarkStart w:id="4258" w:name="_Toc19874956"/>
      <w:bookmarkStart w:id="4259" w:name="_Toc19790619"/>
      <w:bookmarkStart w:id="4260" w:name="_Toc19796077"/>
      <w:bookmarkStart w:id="4261" w:name="_Toc19874960"/>
      <w:bookmarkStart w:id="4262" w:name="_Toc19790727"/>
      <w:bookmarkStart w:id="4263" w:name="_Toc19796185"/>
      <w:bookmarkStart w:id="4264" w:name="_Toc19875068"/>
      <w:bookmarkStart w:id="4265" w:name="_Toc19790728"/>
      <w:bookmarkStart w:id="4266" w:name="_Toc19796186"/>
      <w:bookmarkStart w:id="4267" w:name="_Toc19875069"/>
      <w:bookmarkStart w:id="4268" w:name="_Toc19790729"/>
      <w:bookmarkStart w:id="4269" w:name="_Toc19796187"/>
      <w:bookmarkStart w:id="4270" w:name="_Toc19875070"/>
      <w:bookmarkStart w:id="4271" w:name="_Toc19790730"/>
      <w:bookmarkStart w:id="4272" w:name="_Toc19796188"/>
      <w:bookmarkStart w:id="4273" w:name="_Toc19875071"/>
      <w:bookmarkStart w:id="4274" w:name="_Toc19790731"/>
      <w:bookmarkStart w:id="4275" w:name="_Toc19796189"/>
      <w:bookmarkStart w:id="4276" w:name="_Toc19875072"/>
      <w:bookmarkStart w:id="4277" w:name="_Toc19790732"/>
      <w:bookmarkStart w:id="4278" w:name="_Toc19796190"/>
      <w:bookmarkStart w:id="4279" w:name="_Toc19875073"/>
      <w:bookmarkStart w:id="4280" w:name="_Toc19790733"/>
      <w:bookmarkStart w:id="4281" w:name="_Toc19796191"/>
      <w:bookmarkStart w:id="4282" w:name="_Toc19875074"/>
      <w:bookmarkStart w:id="4283" w:name="_Toc19790734"/>
      <w:bookmarkStart w:id="4284" w:name="_Toc19796192"/>
      <w:bookmarkStart w:id="4285" w:name="_Toc19875075"/>
      <w:bookmarkStart w:id="4286" w:name="_Toc19790735"/>
      <w:bookmarkStart w:id="4287" w:name="_Toc19796193"/>
      <w:bookmarkStart w:id="4288" w:name="_Toc19875076"/>
      <w:bookmarkStart w:id="4289" w:name="_Toc19790736"/>
      <w:bookmarkStart w:id="4290" w:name="_Toc19796194"/>
      <w:bookmarkStart w:id="4291" w:name="_Toc19875077"/>
      <w:bookmarkStart w:id="4292" w:name="_Toc19790737"/>
      <w:bookmarkStart w:id="4293" w:name="_Toc19796195"/>
      <w:bookmarkStart w:id="4294" w:name="_Toc19875078"/>
      <w:bookmarkStart w:id="4295" w:name="_Toc19790738"/>
      <w:bookmarkStart w:id="4296" w:name="_Toc19796196"/>
      <w:bookmarkStart w:id="4297" w:name="_Toc19875079"/>
      <w:bookmarkStart w:id="4298" w:name="_Toc19790739"/>
      <w:bookmarkStart w:id="4299" w:name="_Toc19796197"/>
      <w:bookmarkStart w:id="4300" w:name="_Toc19875080"/>
      <w:bookmarkStart w:id="4301" w:name="_Toc19790740"/>
      <w:bookmarkStart w:id="4302" w:name="_Toc19796198"/>
      <w:bookmarkStart w:id="4303" w:name="_Toc19875081"/>
      <w:bookmarkStart w:id="4304" w:name="_Toc19790741"/>
      <w:bookmarkStart w:id="4305" w:name="_Toc19796199"/>
      <w:bookmarkStart w:id="4306" w:name="_Toc19875082"/>
      <w:bookmarkStart w:id="4307" w:name="_Toc19790742"/>
      <w:bookmarkStart w:id="4308" w:name="_Toc19796200"/>
      <w:bookmarkStart w:id="4309" w:name="_Toc19875083"/>
      <w:bookmarkStart w:id="4310" w:name="_Toc19790743"/>
      <w:bookmarkStart w:id="4311" w:name="_Toc19796201"/>
      <w:bookmarkStart w:id="4312" w:name="_Toc19875084"/>
      <w:bookmarkStart w:id="4313" w:name="_Toc19790744"/>
      <w:bookmarkStart w:id="4314" w:name="_Toc19796202"/>
      <w:bookmarkStart w:id="4315" w:name="_Toc19875085"/>
      <w:bookmarkStart w:id="4316" w:name="_Toc19790745"/>
      <w:bookmarkStart w:id="4317" w:name="_Toc19796203"/>
      <w:bookmarkStart w:id="4318" w:name="_Toc19875086"/>
      <w:bookmarkStart w:id="4319" w:name="_Toc19790746"/>
      <w:bookmarkStart w:id="4320" w:name="_Toc19796204"/>
      <w:bookmarkStart w:id="4321" w:name="_Toc19875087"/>
      <w:bookmarkStart w:id="4322" w:name="_Toc19790747"/>
      <w:bookmarkStart w:id="4323" w:name="_Toc19796205"/>
      <w:bookmarkStart w:id="4324" w:name="_Toc19875088"/>
      <w:bookmarkStart w:id="4325" w:name="_Toc19790748"/>
      <w:bookmarkStart w:id="4326" w:name="_Toc19796206"/>
      <w:bookmarkStart w:id="4327" w:name="_Toc19875089"/>
      <w:bookmarkStart w:id="4328" w:name="_Toc19790853"/>
      <w:bookmarkStart w:id="4329" w:name="_Toc19796311"/>
      <w:bookmarkStart w:id="4330" w:name="_Toc19875194"/>
      <w:bookmarkStart w:id="4331" w:name="_Toc46152980"/>
      <w:bookmarkStart w:id="4332" w:name="_Toc469949679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bookmarkEnd w:id="1932"/>
      <w:bookmarkEnd w:id="1933"/>
      <w:bookmarkEnd w:id="1934"/>
      <w:bookmarkEnd w:id="1935"/>
      <w:bookmarkEnd w:id="1936"/>
      <w:bookmarkEnd w:id="1937"/>
      <w:bookmarkEnd w:id="1938"/>
      <w:bookmarkEnd w:id="1939"/>
      <w:bookmarkEnd w:id="1940"/>
      <w:bookmarkEnd w:id="1941"/>
      <w:bookmarkEnd w:id="1942"/>
      <w:bookmarkEnd w:id="1943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  <w:bookmarkEnd w:id="1955"/>
      <w:bookmarkEnd w:id="1956"/>
      <w:bookmarkEnd w:id="1957"/>
      <w:bookmarkEnd w:id="1958"/>
      <w:bookmarkEnd w:id="1959"/>
      <w:bookmarkEnd w:id="1960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  <w:bookmarkEnd w:id="1976"/>
      <w:bookmarkEnd w:id="1977"/>
      <w:bookmarkEnd w:id="1978"/>
      <w:bookmarkEnd w:id="1979"/>
      <w:bookmarkEnd w:id="1980"/>
      <w:bookmarkEnd w:id="1981"/>
      <w:bookmarkEnd w:id="1982"/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  <w:bookmarkEnd w:id="2036"/>
      <w:bookmarkEnd w:id="2037"/>
      <w:bookmarkEnd w:id="2038"/>
      <w:bookmarkEnd w:id="2039"/>
      <w:bookmarkEnd w:id="2040"/>
      <w:bookmarkEnd w:id="2041"/>
      <w:bookmarkEnd w:id="2042"/>
      <w:bookmarkEnd w:id="2043"/>
      <w:bookmarkEnd w:id="2044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  <w:bookmarkEnd w:id="2059"/>
      <w:bookmarkEnd w:id="2060"/>
      <w:bookmarkEnd w:id="2061"/>
      <w:bookmarkEnd w:id="2062"/>
      <w:bookmarkEnd w:id="2063"/>
      <w:bookmarkEnd w:id="2064"/>
      <w:bookmarkEnd w:id="2065"/>
      <w:bookmarkEnd w:id="2066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  <w:bookmarkEnd w:id="2075"/>
      <w:bookmarkEnd w:id="2076"/>
      <w:bookmarkEnd w:id="2077"/>
      <w:bookmarkEnd w:id="2078"/>
      <w:bookmarkEnd w:id="2079"/>
      <w:bookmarkEnd w:id="2080"/>
      <w:bookmarkEnd w:id="2081"/>
      <w:bookmarkEnd w:id="2082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  <w:bookmarkEnd w:id="2096"/>
      <w:bookmarkEnd w:id="2097"/>
      <w:bookmarkEnd w:id="2098"/>
      <w:bookmarkEnd w:id="2099"/>
      <w:bookmarkEnd w:id="2100"/>
      <w:bookmarkEnd w:id="2101"/>
      <w:bookmarkEnd w:id="2102"/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bookmarkEnd w:id="2113"/>
      <w:bookmarkEnd w:id="2114"/>
      <w:bookmarkEnd w:id="2115"/>
      <w:bookmarkEnd w:id="2116"/>
      <w:bookmarkEnd w:id="2117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  <w:bookmarkEnd w:id="2130"/>
      <w:bookmarkEnd w:id="2131"/>
      <w:bookmarkEnd w:id="2132"/>
      <w:bookmarkEnd w:id="2133"/>
      <w:bookmarkEnd w:id="2134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  <w:bookmarkEnd w:id="2155"/>
      <w:bookmarkEnd w:id="2156"/>
      <w:bookmarkEnd w:id="2157"/>
      <w:bookmarkEnd w:id="2158"/>
      <w:bookmarkEnd w:id="2159"/>
      <w:bookmarkEnd w:id="2160"/>
      <w:bookmarkEnd w:id="2161"/>
      <w:bookmarkEnd w:id="2162"/>
      <w:bookmarkEnd w:id="2163"/>
      <w:bookmarkEnd w:id="2164"/>
      <w:bookmarkEnd w:id="2165"/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  <w:bookmarkEnd w:id="2180"/>
      <w:bookmarkEnd w:id="2181"/>
      <w:bookmarkEnd w:id="2182"/>
      <w:bookmarkEnd w:id="2183"/>
      <w:bookmarkEnd w:id="2184"/>
      <w:bookmarkEnd w:id="2185"/>
      <w:bookmarkEnd w:id="2186"/>
      <w:bookmarkEnd w:id="2187"/>
      <w:bookmarkEnd w:id="2188"/>
      <w:bookmarkEnd w:id="2189"/>
      <w:bookmarkEnd w:id="2190"/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bookmarkEnd w:id="2202"/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bookmarkEnd w:id="2216"/>
      <w:bookmarkEnd w:id="2217"/>
      <w:bookmarkEnd w:id="2218"/>
      <w:bookmarkEnd w:id="2219"/>
      <w:bookmarkEnd w:id="2220"/>
      <w:bookmarkEnd w:id="2221"/>
      <w:bookmarkEnd w:id="2222"/>
      <w:bookmarkEnd w:id="2223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bookmarkEnd w:id="2237"/>
      <w:bookmarkEnd w:id="2238"/>
      <w:bookmarkEnd w:id="2239"/>
      <w:bookmarkEnd w:id="2240"/>
      <w:bookmarkEnd w:id="2241"/>
      <w:bookmarkEnd w:id="2242"/>
      <w:bookmarkEnd w:id="2243"/>
      <w:bookmarkEnd w:id="2244"/>
      <w:bookmarkEnd w:id="2245"/>
      <w:bookmarkEnd w:id="2246"/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bookmarkEnd w:id="2286"/>
      <w:bookmarkEnd w:id="2287"/>
      <w:bookmarkEnd w:id="2288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bookmarkEnd w:id="2327"/>
      <w:bookmarkEnd w:id="2328"/>
      <w:bookmarkEnd w:id="2329"/>
      <w:bookmarkEnd w:id="2330"/>
      <w:bookmarkEnd w:id="2331"/>
      <w:bookmarkEnd w:id="2332"/>
      <w:bookmarkEnd w:id="2333"/>
      <w:bookmarkEnd w:id="2334"/>
      <w:bookmarkEnd w:id="2335"/>
      <w:bookmarkEnd w:id="2336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  <w:bookmarkEnd w:id="2345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  <w:bookmarkEnd w:id="2360"/>
      <w:bookmarkEnd w:id="2361"/>
      <w:bookmarkEnd w:id="2362"/>
      <w:bookmarkEnd w:id="2363"/>
      <w:bookmarkEnd w:id="2364"/>
      <w:bookmarkEnd w:id="2365"/>
      <w:bookmarkEnd w:id="2366"/>
      <w:bookmarkEnd w:id="2367"/>
      <w:bookmarkEnd w:id="2368"/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bookmarkEnd w:id="2379"/>
      <w:bookmarkEnd w:id="2380"/>
      <w:bookmarkEnd w:id="2381"/>
      <w:bookmarkEnd w:id="2382"/>
      <w:bookmarkEnd w:id="2383"/>
      <w:bookmarkEnd w:id="2384"/>
      <w:bookmarkEnd w:id="2385"/>
      <w:bookmarkEnd w:id="2386"/>
      <w:bookmarkEnd w:id="2387"/>
      <w:bookmarkEnd w:id="2388"/>
      <w:bookmarkEnd w:id="2389"/>
      <w:bookmarkEnd w:id="2390"/>
      <w:bookmarkEnd w:id="2391"/>
      <w:bookmarkEnd w:id="2392"/>
      <w:bookmarkEnd w:id="2393"/>
      <w:bookmarkEnd w:id="2394"/>
      <w:bookmarkEnd w:id="2395"/>
      <w:bookmarkEnd w:id="2396"/>
      <w:bookmarkEnd w:id="2397"/>
      <w:bookmarkEnd w:id="2398"/>
      <w:bookmarkEnd w:id="2399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bookmarkEnd w:id="2415"/>
      <w:bookmarkEnd w:id="2416"/>
      <w:bookmarkEnd w:id="2417"/>
      <w:bookmarkEnd w:id="2418"/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bookmarkEnd w:id="2429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bookmarkEnd w:id="2438"/>
      <w:bookmarkEnd w:id="2439"/>
      <w:bookmarkEnd w:id="2440"/>
      <w:bookmarkEnd w:id="2441"/>
      <w:bookmarkEnd w:id="2442"/>
      <w:bookmarkEnd w:id="2443"/>
      <w:bookmarkEnd w:id="2444"/>
      <w:bookmarkEnd w:id="2445"/>
      <w:bookmarkEnd w:id="2446"/>
      <w:bookmarkEnd w:id="2447"/>
      <w:bookmarkEnd w:id="2448"/>
      <w:bookmarkEnd w:id="2449"/>
      <w:bookmarkEnd w:id="2450"/>
      <w:bookmarkEnd w:id="2451"/>
      <w:bookmarkEnd w:id="2452"/>
      <w:bookmarkEnd w:id="2453"/>
      <w:bookmarkEnd w:id="2454"/>
      <w:bookmarkEnd w:id="2455"/>
      <w:bookmarkEnd w:id="2456"/>
      <w:bookmarkEnd w:id="2457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bookmarkEnd w:id="2468"/>
      <w:bookmarkEnd w:id="2469"/>
      <w:bookmarkEnd w:id="2470"/>
      <w:bookmarkEnd w:id="2471"/>
      <w:bookmarkEnd w:id="2472"/>
      <w:bookmarkEnd w:id="2473"/>
      <w:bookmarkEnd w:id="2474"/>
      <w:bookmarkEnd w:id="2475"/>
      <w:bookmarkEnd w:id="2476"/>
      <w:bookmarkEnd w:id="2477"/>
      <w:bookmarkEnd w:id="2478"/>
      <w:bookmarkEnd w:id="2479"/>
      <w:bookmarkEnd w:id="2480"/>
      <w:bookmarkEnd w:id="2481"/>
      <w:bookmarkEnd w:id="2482"/>
      <w:bookmarkEnd w:id="2483"/>
      <w:bookmarkEnd w:id="2484"/>
      <w:bookmarkEnd w:id="2485"/>
      <w:bookmarkEnd w:id="2486"/>
      <w:bookmarkEnd w:id="2487"/>
      <w:bookmarkEnd w:id="2488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bookmarkEnd w:id="2501"/>
      <w:bookmarkEnd w:id="2502"/>
      <w:bookmarkEnd w:id="2503"/>
      <w:bookmarkEnd w:id="2504"/>
      <w:bookmarkEnd w:id="2505"/>
      <w:bookmarkEnd w:id="2506"/>
      <w:bookmarkEnd w:id="2507"/>
      <w:bookmarkEnd w:id="2508"/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bookmarkEnd w:id="2517"/>
      <w:bookmarkEnd w:id="2518"/>
      <w:bookmarkEnd w:id="2519"/>
      <w:bookmarkEnd w:id="2520"/>
      <w:bookmarkEnd w:id="2521"/>
      <w:bookmarkEnd w:id="2522"/>
      <w:bookmarkEnd w:id="2523"/>
      <w:bookmarkEnd w:id="2524"/>
      <w:bookmarkEnd w:id="2525"/>
      <w:bookmarkEnd w:id="2526"/>
      <w:bookmarkEnd w:id="2527"/>
      <w:bookmarkEnd w:id="2528"/>
      <w:bookmarkEnd w:id="2529"/>
      <w:bookmarkEnd w:id="2530"/>
      <w:bookmarkEnd w:id="2531"/>
      <w:bookmarkEnd w:id="2532"/>
      <w:bookmarkEnd w:id="2533"/>
      <w:bookmarkEnd w:id="2534"/>
      <w:bookmarkEnd w:id="2535"/>
      <w:bookmarkEnd w:id="2536"/>
      <w:bookmarkEnd w:id="2537"/>
      <w:bookmarkEnd w:id="2538"/>
      <w:bookmarkEnd w:id="2539"/>
      <w:bookmarkEnd w:id="2540"/>
      <w:bookmarkEnd w:id="2541"/>
      <w:bookmarkEnd w:id="2542"/>
      <w:bookmarkEnd w:id="2543"/>
      <w:bookmarkEnd w:id="2544"/>
      <w:bookmarkEnd w:id="2545"/>
      <w:bookmarkEnd w:id="2546"/>
      <w:bookmarkEnd w:id="2547"/>
      <w:bookmarkEnd w:id="2548"/>
      <w:bookmarkEnd w:id="2549"/>
      <w:bookmarkEnd w:id="2550"/>
      <w:bookmarkEnd w:id="2551"/>
      <w:bookmarkEnd w:id="2552"/>
      <w:bookmarkEnd w:id="2553"/>
      <w:bookmarkEnd w:id="2554"/>
      <w:bookmarkEnd w:id="2555"/>
      <w:bookmarkEnd w:id="2556"/>
      <w:bookmarkEnd w:id="2557"/>
      <w:bookmarkEnd w:id="2558"/>
      <w:bookmarkEnd w:id="2559"/>
      <w:bookmarkEnd w:id="2560"/>
      <w:bookmarkEnd w:id="2561"/>
      <w:bookmarkEnd w:id="2562"/>
      <w:bookmarkEnd w:id="2563"/>
      <w:bookmarkEnd w:id="2564"/>
      <w:bookmarkEnd w:id="2565"/>
      <w:bookmarkEnd w:id="2566"/>
      <w:bookmarkEnd w:id="2567"/>
      <w:bookmarkEnd w:id="2568"/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  <w:bookmarkEnd w:id="2578"/>
      <w:bookmarkEnd w:id="2579"/>
      <w:bookmarkEnd w:id="2580"/>
      <w:bookmarkEnd w:id="2581"/>
      <w:bookmarkEnd w:id="2582"/>
      <w:bookmarkEnd w:id="2583"/>
      <w:bookmarkEnd w:id="2584"/>
      <w:bookmarkEnd w:id="2585"/>
      <w:bookmarkEnd w:id="2586"/>
      <w:bookmarkEnd w:id="2587"/>
      <w:bookmarkEnd w:id="2588"/>
      <w:bookmarkEnd w:id="2589"/>
      <w:bookmarkEnd w:id="2590"/>
      <w:bookmarkEnd w:id="2591"/>
      <w:bookmarkEnd w:id="2592"/>
      <w:bookmarkEnd w:id="2593"/>
      <w:bookmarkEnd w:id="2594"/>
      <w:bookmarkEnd w:id="2595"/>
      <w:bookmarkEnd w:id="2596"/>
      <w:bookmarkEnd w:id="2597"/>
      <w:bookmarkEnd w:id="2598"/>
      <w:bookmarkEnd w:id="2599"/>
      <w:bookmarkEnd w:id="2600"/>
      <w:bookmarkEnd w:id="2601"/>
      <w:bookmarkEnd w:id="2602"/>
      <w:bookmarkEnd w:id="2603"/>
      <w:bookmarkEnd w:id="2604"/>
      <w:bookmarkEnd w:id="2605"/>
      <w:bookmarkEnd w:id="2606"/>
      <w:bookmarkEnd w:id="2607"/>
      <w:bookmarkEnd w:id="2608"/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  <w:bookmarkEnd w:id="2620"/>
      <w:bookmarkEnd w:id="2621"/>
      <w:bookmarkEnd w:id="2622"/>
      <w:bookmarkEnd w:id="2623"/>
      <w:bookmarkEnd w:id="2624"/>
      <w:bookmarkEnd w:id="2625"/>
      <w:bookmarkEnd w:id="2626"/>
      <w:bookmarkEnd w:id="2627"/>
      <w:bookmarkEnd w:id="2628"/>
      <w:bookmarkEnd w:id="2629"/>
      <w:bookmarkEnd w:id="2630"/>
      <w:bookmarkEnd w:id="2631"/>
      <w:bookmarkEnd w:id="2632"/>
      <w:bookmarkEnd w:id="2633"/>
      <w:bookmarkEnd w:id="2634"/>
      <w:bookmarkEnd w:id="2635"/>
      <w:bookmarkEnd w:id="2636"/>
      <w:bookmarkEnd w:id="2637"/>
      <w:bookmarkEnd w:id="2638"/>
      <w:bookmarkEnd w:id="2639"/>
      <w:bookmarkEnd w:id="2640"/>
      <w:bookmarkEnd w:id="2641"/>
      <w:bookmarkEnd w:id="2642"/>
      <w:bookmarkEnd w:id="2643"/>
      <w:bookmarkEnd w:id="2644"/>
      <w:bookmarkEnd w:id="2645"/>
      <w:bookmarkEnd w:id="2646"/>
      <w:bookmarkEnd w:id="2647"/>
      <w:bookmarkEnd w:id="2648"/>
      <w:bookmarkEnd w:id="2649"/>
      <w:bookmarkEnd w:id="2650"/>
      <w:bookmarkEnd w:id="2651"/>
      <w:bookmarkEnd w:id="2652"/>
      <w:bookmarkEnd w:id="2653"/>
      <w:bookmarkEnd w:id="2654"/>
      <w:bookmarkEnd w:id="2655"/>
      <w:bookmarkEnd w:id="2656"/>
      <w:bookmarkEnd w:id="2657"/>
      <w:bookmarkEnd w:id="2658"/>
      <w:bookmarkEnd w:id="2659"/>
      <w:bookmarkEnd w:id="2660"/>
      <w:bookmarkEnd w:id="2661"/>
      <w:bookmarkEnd w:id="2662"/>
      <w:bookmarkEnd w:id="2663"/>
      <w:bookmarkEnd w:id="2664"/>
      <w:bookmarkEnd w:id="2665"/>
      <w:bookmarkEnd w:id="2666"/>
      <w:bookmarkEnd w:id="2667"/>
      <w:bookmarkEnd w:id="2668"/>
      <w:bookmarkEnd w:id="2669"/>
      <w:bookmarkEnd w:id="2670"/>
      <w:bookmarkEnd w:id="2671"/>
      <w:bookmarkEnd w:id="2672"/>
      <w:bookmarkEnd w:id="2673"/>
      <w:bookmarkEnd w:id="2674"/>
      <w:bookmarkEnd w:id="2675"/>
      <w:bookmarkEnd w:id="2676"/>
      <w:bookmarkEnd w:id="2677"/>
      <w:bookmarkEnd w:id="2678"/>
      <w:bookmarkEnd w:id="2679"/>
      <w:bookmarkEnd w:id="2680"/>
      <w:bookmarkEnd w:id="2681"/>
      <w:bookmarkEnd w:id="2682"/>
      <w:bookmarkEnd w:id="2683"/>
      <w:bookmarkEnd w:id="2684"/>
      <w:bookmarkEnd w:id="2685"/>
      <w:bookmarkEnd w:id="2686"/>
      <w:bookmarkEnd w:id="2687"/>
      <w:bookmarkEnd w:id="2688"/>
      <w:bookmarkEnd w:id="2689"/>
      <w:bookmarkEnd w:id="2690"/>
      <w:bookmarkEnd w:id="2691"/>
      <w:bookmarkEnd w:id="2692"/>
      <w:bookmarkEnd w:id="2693"/>
      <w:bookmarkEnd w:id="2694"/>
      <w:bookmarkEnd w:id="2695"/>
      <w:bookmarkEnd w:id="2696"/>
      <w:bookmarkEnd w:id="2697"/>
      <w:bookmarkEnd w:id="2698"/>
      <w:bookmarkEnd w:id="2699"/>
      <w:bookmarkEnd w:id="2700"/>
      <w:bookmarkEnd w:id="2701"/>
      <w:bookmarkEnd w:id="2702"/>
      <w:bookmarkEnd w:id="2703"/>
      <w:bookmarkEnd w:id="2704"/>
      <w:bookmarkEnd w:id="2705"/>
      <w:bookmarkEnd w:id="2706"/>
      <w:bookmarkEnd w:id="2707"/>
      <w:bookmarkEnd w:id="2708"/>
      <w:bookmarkEnd w:id="2709"/>
      <w:bookmarkEnd w:id="2710"/>
      <w:bookmarkEnd w:id="2711"/>
      <w:bookmarkEnd w:id="2712"/>
      <w:bookmarkEnd w:id="2713"/>
      <w:bookmarkEnd w:id="2714"/>
      <w:bookmarkEnd w:id="2715"/>
      <w:bookmarkEnd w:id="2716"/>
      <w:bookmarkEnd w:id="2717"/>
      <w:bookmarkEnd w:id="2718"/>
      <w:bookmarkEnd w:id="2719"/>
      <w:bookmarkEnd w:id="2720"/>
      <w:bookmarkEnd w:id="2721"/>
      <w:bookmarkEnd w:id="2722"/>
      <w:bookmarkEnd w:id="2723"/>
      <w:bookmarkEnd w:id="2724"/>
      <w:bookmarkEnd w:id="2725"/>
      <w:bookmarkEnd w:id="2726"/>
      <w:bookmarkEnd w:id="2727"/>
      <w:bookmarkEnd w:id="2728"/>
      <w:bookmarkEnd w:id="2729"/>
      <w:bookmarkEnd w:id="2730"/>
      <w:bookmarkEnd w:id="2731"/>
      <w:bookmarkEnd w:id="2732"/>
      <w:bookmarkEnd w:id="2733"/>
      <w:bookmarkEnd w:id="2734"/>
      <w:bookmarkEnd w:id="2735"/>
      <w:bookmarkEnd w:id="2736"/>
      <w:bookmarkEnd w:id="2737"/>
      <w:bookmarkEnd w:id="2738"/>
      <w:bookmarkEnd w:id="2739"/>
      <w:bookmarkEnd w:id="2740"/>
      <w:bookmarkEnd w:id="2741"/>
      <w:bookmarkEnd w:id="2742"/>
      <w:bookmarkEnd w:id="2743"/>
      <w:bookmarkEnd w:id="2744"/>
      <w:bookmarkEnd w:id="2745"/>
      <w:bookmarkEnd w:id="2746"/>
      <w:bookmarkEnd w:id="2747"/>
      <w:bookmarkEnd w:id="2748"/>
      <w:bookmarkEnd w:id="2749"/>
      <w:bookmarkEnd w:id="2750"/>
      <w:bookmarkEnd w:id="2751"/>
      <w:bookmarkEnd w:id="2752"/>
      <w:bookmarkEnd w:id="2753"/>
      <w:bookmarkEnd w:id="2754"/>
      <w:bookmarkEnd w:id="2755"/>
      <w:bookmarkEnd w:id="2756"/>
      <w:bookmarkEnd w:id="2757"/>
      <w:bookmarkEnd w:id="2758"/>
      <w:bookmarkEnd w:id="2759"/>
      <w:bookmarkEnd w:id="2760"/>
      <w:bookmarkEnd w:id="2761"/>
      <w:bookmarkEnd w:id="2762"/>
      <w:bookmarkEnd w:id="2763"/>
      <w:bookmarkEnd w:id="2764"/>
      <w:bookmarkEnd w:id="2765"/>
      <w:bookmarkEnd w:id="2766"/>
      <w:bookmarkEnd w:id="2767"/>
      <w:bookmarkEnd w:id="2768"/>
      <w:bookmarkEnd w:id="2769"/>
      <w:bookmarkEnd w:id="2770"/>
      <w:bookmarkEnd w:id="2771"/>
      <w:bookmarkEnd w:id="2772"/>
      <w:bookmarkEnd w:id="2773"/>
      <w:bookmarkEnd w:id="2774"/>
      <w:bookmarkEnd w:id="2775"/>
      <w:bookmarkEnd w:id="2776"/>
      <w:bookmarkEnd w:id="2777"/>
      <w:bookmarkEnd w:id="2778"/>
      <w:bookmarkEnd w:id="2779"/>
      <w:bookmarkEnd w:id="2780"/>
      <w:bookmarkEnd w:id="2781"/>
      <w:bookmarkEnd w:id="2782"/>
      <w:bookmarkEnd w:id="2783"/>
      <w:bookmarkEnd w:id="2784"/>
      <w:bookmarkEnd w:id="2785"/>
      <w:bookmarkEnd w:id="2786"/>
      <w:bookmarkEnd w:id="2787"/>
      <w:bookmarkEnd w:id="2788"/>
      <w:bookmarkEnd w:id="2789"/>
      <w:bookmarkEnd w:id="2790"/>
      <w:bookmarkEnd w:id="2791"/>
      <w:bookmarkEnd w:id="2792"/>
      <w:bookmarkEnd w:id="2793"/>
      <w:bookmarkEnd w:id="2794"/>
      <w:bookmarkEnd w:id="2795"/>
      <w:bookmarkEnd w:id="2796"/>
      <w:bookmarkEnd w:id="2797"/>
      <w:bookmarkEnd w:id="2798"/>
      <w:bookmarkEnd w:id="2799"/>
      <w:bookmarkEnd w:id="2800"/>
      <w:bookmarkEnd w:id="2801"/>
      <w:bookmarkEnd w:id="2802"/>
      <w:bookmarkEnd w:id="2803"/>
      <w:bookmarkEnd w:id="2804"/>
      <w:bookmarkEnd w:id="2805"/>
      <w:bookmarkEnd w:id="2806"/>
      <w:bookmarkEnd w:id="2807"/>
      <w:bookmarkEnd w:id="2808"/>
      <w:bookmarkEnd w:id="2809"/>
      <w:bookmarkEnd w:id="2810"/>
      <w:bookmarkEnd w:id="2811"/>
      <w:bookmarkEnd w:id="2812"/>
      <w:bookmarkEnd w:id="2813"/>
      <w:bookmarkEnd w:id="2814"/>
      <w:bookmarkEnd w:id="2815"/>
      <w:bookmarkEnd w:id="2816"/>
      <w:bookmarkEnd w:id="2817"/>
      <w:bookmarkEnd w:id="2818"/>
      <w:bookmarkEnd w:id="2819"/>
      <w:bookmarkEnd w:id="2820"/>
      <w:bookmarkEnd w:id="2821"/>
      <w:bookmarkEnd w:id="2822"/>
      <w:bookmarkEnd w:id="2823"/>
      <w:bookmarkEnd w:id="2824"/>
      <w:bookmarkEnd w:id="2825"/>
      <w:bookmarkEnd w:id="2826"/>
      <w:bookmarkEnd w:id="2827"/>
      <w:bookmarkEnd w:id="2828"/>
      <w:bookmarkEnd w:id="2829"/>
      <w:bookmarkEnd w:id="2830"/>
      <w:bookmarkEnd w:id="2831"/>
      <w:bookmarkEnd w:id="2832"/>
      <w:bookmarkEnd w:id="2833"/>
      <w:bookmarkEnd w:id="2834"/>
      <w:bookmarkEnd w:id="2835"/>
      <w:bookmarkEnd w:id="2836"/>
      <w:bookmarkEnd w:id="2837"/>
      <w:bookmarkEnd w:id="2838"/>
      <w:bookmarkEnd w:id="2839"/>
      <w:bookmarkEnd w:id="2840"/>
      <w:bookmarkEnd w:id="2841"/>
      <w:bookmarkEnd w:id="2842"/>
      <w:bookmarkEnd w:id="2843"/>
      <w:bookmarkEnd w:id="2844"/>
      <w:bookmarkEnd w:id="2845"/>
      <w:bookmarkEnd w:id="2846"/>
      <w:bookmarkEnd w:id="2847"/>
      <w:bookmarkEnd w:id="2848"/>
      <w:bookmarkEnd w:id="2849"/>
      <w:bookmarkEnd w:id="2850"/>
      <w:bookmarkEnd w:id="2851"/>
      <w:bookmarkEnd w:id="2852"/>
      <w:bookmarkEnd w:id="2853"/>
      <w:bookmarkEnd w:id="2854"/>
      <w:bookmarkEnd w:id="2855"/>
      <w:bookmarkEnd w:id="2856"/>
      <w:bookmarkEnd w:id="2857"/>
      <w:bookmarkEnd w:id="2858"/>
      <w:bookmarkEnd w:id="2859"/>
      <w:bookmarkEnd w:id="2860"/>
      <w:bookmarkEnd w:id="2861"/>
      <w:bookmarkEnd w:id="2862"/>
      <w:bookmarkEnd w:id="2863"/>
      <w:bookmarkEnd w:id="2864"/>
      <w:bookmarkEnd w:id="2865"/>
      <w:bookmarkEnd w:id="2866"/>
      <w:bookmarkEnd w:id="2867"/>
      <w:bookmarkEnd w:id="2868"/>
      <w:bookmarkEnd w:id="2869"/>
      <w:bookmarkEnd w:id="2870"/>
      <w:bookmarkEnd w:id="2871"/>
      <w:bookmarkEnd w:id="2872"/>
      <w:bookmarkEnd w:id="2873"/>
      <w:bookmarkEnd w:id="2874"/>
      <w:bookmarkEnd w:id="2875"/>
      <w:bookmarkEnd w:id="2876"/>
      <w:bookmarkEnd w:id="2877"/>
      <w:bookmarkEnd w:id="2878"/>
      <w:bookmarkEnd w:id="2879"/>
      <w:bookmarkEnd w:id="2880"/>
      <w:bookmarkEnd w:id="2881"/>
      <w:bookmarkEnd w:id="2882"/>
      <w:bookmarkEnd w:id="2883"/>
      <w:bookmarkEnd w:id="2884"/>
      <w:bookmarkEnd w:id="2885"/>
      <w:bookmarkEnd w:id="2886"/>
      <w:bookmarkEnd w:id="2887"/>
      <w:bookmarkEnd w:id="2888"/>
      <w:bookmarkEnd w:id="2889"/>
      <w:bookmarkEnd w:id="2890"/>
      <w:bookmarkEnd w:id="2891"/>
      <w:bookmarkEnd w:id="2892"/>
      <w:bookmarkEnd w:id="2893"/>
      <w:bookmarkEnd w:id="2894"/>
      <w:bookmarkEnd w:id="2895"/>
      <w:bookmarkEnd w:id="2896"/>
      <w:bookmarkEnd w:id="2897"/>
      <w:bookmarkEnd w:id="2898"/>
      <w:bookmarkEnd w:id="2899"/>
      <w:bookmarkEnd w:id="2900"/>
      <w:bookmarkEnd w:id="2901"/>
      <w:bookmarkEnd w:id="2902"/>
      <w:bookmarkEnd w:id="2903"/>
      <w:bookmarkEnd w:id="2904"/>
      <w:bookmarkEnd w:id="2905"/>
      <w:bookmarkEnd w:id="2906"/>
      <w:bookmarkEnd w:id="2907"/>
      <w:bookmarkEnd w:id="2908"/>
      <w:bookmarkEnd w:id="2909"/>
      <w:bookmarkEnd w:id="2910"/>
      <w:bookmarkEnd w:id="2911"/>
      <w:bookmarkEnd w:id="2912"/>
      <w:bookmarkEnd w:id="2913"/>
      <w:bookmarkEnd w:id="2914"/>
      <w:bookmarkEnd w:id="2915"/>
      <w:bookmarkEnd w:id="2916"/>
      <w:bookmarkEnd w:id="2917"/>
      <w:bookmarkEnd w:id="2918"/>
      <w:bookmarkEnd w:id="2919"/>
      <w:bookmarkEnd w:id="2920"/>
      <w:bookmarkEnd w:id="2921"/>
      <w:bookmarkEnd w:id="2922"/>
      <w:bookmarkEnd w:id="2923"/>
      <w:bookmarkEnd w:id="2924"/>
      <w:bookmarkEnd w:id="2925"/>
      <w:bookmarkEnd w:id="2926"/>
      <w:bookmarkEnd w:id="2927"/>
      <w:bookmarkEnd w:id="2928"/>
      <w:bookmarkEnd w:id="2929"/>
      <w:bookmarkEnd w:id="2930"/>
      <w:bookmarkEnd w:id="2931"/>
      <w:bookmarkEnd w:id="2932"/>
      <w:bookmarkEnd w:id="2933"/>
      <w:bookmarkEnd w:id="2934"/>
      <w:bookmarkEnd w:id="2935"/>
      <w:bookmarkEnd w:id="2936"/>
      <w:bookmarkEnd w:id="2937"/>
      <w:bookmarkEnd w:id="2938"/>
      <w:bookmarkEnd w:id="2939"/>
      <w:bookmarkEnd w:id="2940"/>
      <w:bookmarkEnd w:id="2941"/>
      <w:bookmarkEnd w:id="2942"/>
      <w:bookmarkEnd w:id="2943"/>
      <w:bookmarkEnd w:id="2944"/>
      <w:bookmarkEnd w:id="2945"/>
      <w:bookmarkEnd w:id="2946"/>
      <w:bookmarkEnd w:id="2947"/>
      <w:bookmarkEnd w:id="2948"/>
      <w:bookmarkEnd w:id="2949"/>
      <w:bookmarkEnd w:id="2950"/>
      <w:bookmarkEnd w:id="2951"/>
      <w:bookmarkEnd w:id="2952"/>
      <w:bookmarkEnd w:id="2953"/>
      <w:bookmarkEnd w:id="2954"/>
      <w:bookmarkEnd w:id="2955"/>
      <w:bookmarkEnd w:id="2956"/>
      <w:bookmarkEnd w:id="2957"/>
      <w:bookmarkEnd w:id="2958"/>
      <w:bookmarkEnd w:id="2959"/>
      <w:bookmarkEnd w:id="2960"/>
      <w:bookmarkEnd w:id="2961"/>
      <w:bookmarkEnd w:id="2962"/>
      <w:bookmarkEnd w:id="2963"/>
      <w:bookmarkEnd w:id="2964"/>
      <w:bookmarkEnd w:id="2965"/>
      <w:bookmarkEnd w:id="2966"/>
      <w:bookmarkEnd w:id="2967"/>
      <w:bookmarkEnd w:id="2968"/>
      <w:bookmarkEnd w:id="2969"/>
      <w:bookmarkEnd w:id="2970"/>
      <w:bookmarkEnd w:id="2971"/>
      <w:bookmarkEnd w:id="2972"/>
      <w:bookmarkEnd w:id="2973"/>
      <w:bookmarkEnd w:id="2974"/>
      <w:bookmarkEnd w:id="2975"/>
      <w:bookmarkEnd w:id="2976"/>
      <w:bookmarkEnd w:id="2977"/>
      <w:bookmarkEnd w:id="2978"/>
      <w:bookmarkEnd w:id="2979"/>
      <w:bookmarkEnd w:id="2980"/>
      <w:bookmarkEnd w:id="2981"/>
      <w:bookmarkEnd w:id="2982"/>
      <w:bookmarkEnd w:id="2983"/>
      <w:bookmarkEnd w:id="2984"/>
      <w:bookmarkEnd w:id="2985"/>
      <w:bookmarkEnd w:id="2986"/>
      <w:bookmarkEnd w:id="2987"/>
      <w:bookmarkEnd w:id="2988"/>
      <w:bookmarkEnd w:id="2989"/>
      <w:bookmarkEnd w:id="2990"/>
      <w:bookmarkEnd w:id="2991"/>
      <w:bookmarkEnd w:id="2992"/>
      <w:bookmarkEnd w:id="2993"/>
      <w:bookmarkEnd w:id="2994"/>
      <w:bookmarkEnd w:id="2995"/>
      <w:bookmarkEnd w:id="2996"/>
      <w:bookmarkEnd w:id="2997"/>
      <w:bookmarkEnd w:id="2998"/>
      <w:bookmarkEnd w:id="2999"/>
      <w:bookmarkEnd w:id="3000"/>
      <w:bookmarkEnd w:id="3001"/>
      <w:bookmarkEnd w:id="3002"/>
      <w:bookmarkEnd w:id="3003"/>
      <w:bookmarkEnd w:id="3004"/>
      <w:bookmarkEnd w:id="3005"/>
      <w:bookmarkEnd w:id="3006"/>
      <w:bookmarkEnd w:id="3007"/>
      <w:bookmarkEnd w:id="3008"/>
      <w:bookmarkEnd w:id="3009"/>
      <w:bookmarkEnd w:id="3010"/>
      <w:bookmarkEnd w:id="3011"/>
      <w:bookmarkEnd w:id="3012"/>
      <w:bookmarkEnd w:id="3013"/>
      <w:bookmarkEnd w:id="3014"/>
      <w:bookmarkEnd w:id="3015"/>
      <w:bookmarkEnd w:id="3016"/>
      <w:bookmarkEnd w:id="3017"/>
      <w:bookmarkEnd w:id="3018"/>
      <w:bookmarkEnd w:id="3019"/>
      <w:bookmarkEnd w:id="3020"/>
      <w:bookmarkEnd w:id="3021"/>
      <w:bookmarkEnd w:id="3022"/>
      <w:bookmarkEnd w:id="3023"/>
      <w:bookmarkEnd w:id="3024"/>
      <w:bookmarkEnd w:id="3025"/>
      <w:bookmarkEnd w:id="3026"/>
      <w:bookmarkEnd w:id="3027"/>
      <w:bookmarkEnd w:id="3028"/>
      <w:bookmarkEnd w:id="3029"/>
      <w:bookmarkEnd w:id="3030"/>
      <w:bookmarkEnd w:id="3031"/>
      <w:bookmarkEnd w:id="3032"/>
      <w:bookmarkEnd w:id="3033"/>
      <w:bookmarkEnd w:id="3034"/>
      <w:bookmarkEnd w:id="3035"/>
      <w:bookmarkEnd w:id="3036"/>
      <w:bookmarkEnd w:id="3037"/>
      <w:bookmarkEnd w:id="3038"/>
      <w:bookmarkEnd w:id="3039"/>
      <w:bookmarkEnd w:id="3040"/>
      <w:bookmarkEnd w:id="3041"/>
      <w:bookmarkEnd w:id="3042"/>
      <w:bookmarkEnd w:id="3043"/>
      <w:bookmarkEnd w:id="3044"/>
      <w:bookmarkEnd w:id="3045"/>
      <w:bookmarkEnd w:id="3046"/>
      <w:bookmarkEnd w:id="3047"/>
      <w:bookmarkEnd w:id="3048"/>
      <w:bookmarkEnd w:id="3049"/>
      <w:bookmarkEnd w:id="3050"/>
      <w:bookmarkEnd w:id="3051"/>
      <w:bookmarkEnd w:id="3052"/>
      <w:bookmarkEnd w:id="3053"/>
      <w:bookmarkEnd w:id="3054"/>
      <w:bookmarkEnd w:id="3055"/>
      <w:bookmarkEnd w:id="3056"/>
      <w:bookmarkEnd w:id="3057"/>
      <w:bookmarkEnd w:id="3058"/>
      <w:bookmarkEnd w:id="3059"/>
      <w:bookmarkEnd w:id="3060"/>
      <w:bookmarkEnd w:id="3061"/>
      <w:bookmarkEnd w:id="3062"/>
      <w:bookmarkEnd w:id="3063"/>
      <w:bookmarkEnd w:id="3064"/>
      <w:bookmarkEnd w:id="3065"/>
      <w:bookmarkEnd w:id="3066"/>
      <w:bookmarkEnd w:id="3067"/>
      <w:bookmarkEnd w:id="3068"/>
      <w:bookmarkEnd w:id="3069"/>
      <w:bookmarkEnd w:id="3070"/>
      <w:bookmarkEnd w:id="3071"/>
      <w:bookmarkEnd w:id="3072"/>
      <w:bookmarkEnd w:id="3073"/>
      <w:bookmarkEnd w:id="3074"/>
      <w:bookmarkEnd w:id="3075"/>
      <w:bookmarkEnd w:id="3076"/>
      <w:bookmarkEnd w:id="3077"/>
      <w:bookmarkEnd w:id="3078"/>
      <w:bookmarkEnd w:id="3079"/>
      <w:bookmarkEnd w:id="3080"/>
      <w:bookmarkEnd w:id="3081"/>
      <w:bookmarkEnd w:id="3082"/>
      <w:bookmarkEnd w:id="3083"/>
      <w:bookmarkEnd w:id="3084"/>
      <w:bookmarkEnd w:id="3085"/>
      <w:bookmarkEnd w:id="3086"/>
      <w:bookmarkEnd w:id="3087"/>
      <w:bookmarkEnd w:id="3088"/>
      <w:bookmarkEnd w:id="3089"/>
      <w:bookmarkEnd w:id="3090"/>
      <w:bookmarkEnd w:id="3091"/>
      <w:bookmarkEnd w:id="3092"/>
      <w:bookmarkEnd w:id="3093"/>
      <w:bookmarkEnd w:id="3094"/>
      <w:bookmarkEnd w:id="3095"/>
      <w:bookmarkEnd w:id="3096"/>
      <w:bookmarkEnd w:id="3097"/>
      <w:bookmarkEnd w:id="3098"/>
      <w:bookmarkEnd w:id="3099"/>
      <w:bookmarkEnd w:id="3100"/>
      <w:bookmarkEnd w:id="3101"/>
      <w:bookmarkEnd w:id="3102"/>
      <w:bookmarkEnd w:id="3103"/>
      <w:bookmarkEnd w:id="3104"/>
      <w:bookmarkEnd w:id="3105"/>
      <w:bookmarkEnd w:id="3106"/>
      <w:bookmarkEnd w:id="3107"/>
      <w:bookmarkEnd w:id="3108"/>
      <w:bookmarkEnd w:id="3109"/>
      <w:bookmarkEnd w:id="3110"/>
      <w:bookmarkEnd w:id="3111"/>
      <w:bookmarkEnd w:id="3112"/>
      <w:bookmarkEnd w:id="3113"/>
      <w:bookmarkEnd w:id="3114"/>
      <w:bookmarkEnd w:id="3115"/>
      <w:bookmarkEnd w:id="3116"/>
      <w:bookmarkEnd w:id="3117"/>
      <w:bookmarkEnd w:id="3118"/>
      <w:bookmarkEnd w:id="3119"/>
      <w:bookmarkEnd w:id="3120"/>
      <w:bookmarkEnd w:id="3121"/>
      <w:bookmarkEnd w:id="3122"/>
      <w:bookmarkEnd w:id="3123"/>
      <w:bookmarkEnd w:id="3124"/>
      <w:bookmarkEnd w:id="3125"/>
      <w:bookmarkEnd w:id="3126"/>
      <w:bookmarkEnd w:id="3127"/>
      <w:bookmarkEnd w:id="3128"/>
      <w:bookmarkEnd w:id="3129"/>
      <w:bookmarkEnd w:id="3130"/>
      <w:bookmarkEnd w:id="3131"/>
      <w:bookmarkEnd w:id="3132"/>
      <w:bookmarkEnd w:id="3133"/>
      <w:bookmarkEnd w:id="3134"/>
      <w:bookmarkEnd w:id="3135"/>
      <w:bookmarkEnd w:id="3136"/>
      <w:bookmarkEnd w:id="3137"/>
      <w:bookmarkEnd w:id="3138"/>
      <w:bookmarkEnd w:id="3139"/>
      <w:bookmarkEnd w:id="3140"/>
      <w:bookmarkEnd w:id="3141"/>
      <w:bookmarkEnd w:id="3142"/>
      <w:bookmarkEnd w:id="3143"/>
      <w:bookmarkEnd w:id="3144"/>
      <w:bookmarkEnd w:id="3145"/>
      <w:bookmarkEnd w:id="3146"/>
      <w:bookmarkEnd w:id="3147"/>
      <w:bookmarkEnd w:id="3148"/>
      <w:bookmarkEnd w:id="3149"/>
      <w:bookmarkEnd w:id="3150"/>
      <w:bookmarkEnd w:id="3151"/>
      <w:bookmarkEnd w:id="3152"/>
      <w:bookmarkEnd w:id="3153"/>
      <w:bookmarkEnd w:id="3154"/>
      <w:bookmarkEnd w:id="3155"/>
      <w:bookmarkEnd w:id="3156"/>
      <w:bookmarkEnd w:id="3157"/>
      <w:bookmarkEnd w:id="3158"/>
      <w:bookmarkEnd w:id="3159"/>
      <w:bookmarkEnd w:id="3160"/>
      <w:bookmarkEnd w:id="3161"/>
      <w:bookmarkEnd w:id="3162"/>
      <w:bookmarkEnd w:id="3163"/>
      <w:bookmarkEnd w:id="3164"/>
      <w:bookmarkEnd w:id="3165"/>
      <w:bookmarkEnd w:id="3166"/>
      <w:bookmarkEnd w:id="3167"/>
      <w:bookmarkEnd w:id="3168"/>
      <w:bookmarkEnd w:id="3169"/>
      <w:bookmarkEnd w:id="3170"/>
      <w:bookmarkEnd w:id="3171"/>
      <w:bookmarkEnd w:id="3172"/>
      <w:bookmarkEnd w:id="3173"/>
      <w:bookmarkEnd w:id="3174"/>
      <w:bookmarkEnd w:id="3175"/>
      <w:bookmarkEnd w:id="3176"/>
      <w:bookmarkEnd w:id="3177"/>
      <w:bookmarkEnd w:id="3178"/>
      <w:bookmarkEnd w:id="3179"/>
      <w:bookmarkEnd w:id="3180"/>
      <w:bookmarkEnd w:id="3181"/>
      <w:bookmarkEnd w:id="3182"/>
      <w:bookmarkEnd w:id="3183"/>
      <w:bookmarkEnd w:id="3184"/>
      <w:bookmarkEnd w:id="3185"/>
      <w:bookmarkEnd w:id="3186"/>
      <w:bookmarkEnd w:id="3187"/>
      <w:bookmarkEnd w:id="3188"/>
      <w:bookmarkEnd w:id="3189"/>
      <w:bookmarkEnd w:id="3190"/>
      <w:bookmarkEnd w:id="3191"/>
      <w:bookmarkEnd w:id="3192"/>
      <w:bookmarkEnd w:id="3193"/>
      <w:bookmarkEnd w:id="3194"/>
      <w:bookmarkEnd w:id="3195"/>
      <w:bookmarkEnd w:id="3196"/>
      <w:bookmarkEnd w:id="3197"/>
      <w:bookmarkEnd w:id="3198"/>
      <w:bookmarkEnd w:id="3199"/>
      <w:bookmarkEnd w:id="3200"/>
      <w:bookmarkEnd w:id="3201"/>
      <w:bookmarkEnd w:id="3202"/>
      <w:bookmarkEnd w:id="3203"/>
      <w:bookmarkEnd w:id="3204"/>
      <w:bookmarkEnd w:id="3205"/>
      <w:bookmarkEnd w:id="3206"/>
      <w:bookmarkEnd w:id="3207"/>
      <w:bookmarkEnd w:id="3208"/>
      <w:bookmarkEnd w:id="3209"/>
      <w:bookmarkEnd w:id="3210"/>
      <w:bookmarkEnd w:id="3211"/>
      <w:bookmarkEnd w:id="3212"/>
      <w:bookmarkEnd w:id="3213"/>
      <w:bookmarkEnd w:id="3214"/>
      <w:bookmarkEnd w:id="3215"/>
      <w:bookmarkEnd w:id="3216"/>
      <w:bookmarkEnd w:id="3217"/>
      <w:bookmarkEnd w:id="3218"/>
      <w:bookmarkEnd w:id="3219"/>
      <w:bookmarkEnd w:id="3220"/>
      <w:bookmarkEnd w:id="3221"/>
      <w:bookmarkEnd w:id="3222"/>
      <w:bookmarkEnd w:id="3223"/>
      <w:bookmarkEnd w:id="3224"/>
      <w:bookmarkEnd w:id="3225"/>
      <w:bookmarkEnd w:id="3226"/>
      <w:bookmarkEnd w:id="3227"/>
      <w:bookmarkEnd w:id="3228"/>
      <w:bookmarkEnd w:id="3229"/>
      <w:bookmarkEnd w:id="3230"/>
      <w:bookmarkEnd w:id="3231"/>
      <w:bookmarkEnd w:id="3232"/>
      <w:bookmarkEnd w:id="3233"/>
      <w:bookmarkEnd w:id="3234"/>
      <w:bookmarkEnd w:id="3235"/>
      <w:bookmarkEnd w:id="3236"/>
      <w:bookmarkEnd w:id="3237"/>
      <w:bookmarkEnd w:id="3238"/>
      <w:bookmarkEnd w:id="3239"/>
      <w:bookmarkEnd w:id="3240"/>
      <w:bookmarkEnd w:id="3241"/>
      <w:bookmarkEnd w:id="3242"/>
      <w:bookmarkEnd w:id="3243"/>
      <w:bookmarkEnd w:id="3244"/>
      <w:bookmarkEnd w:id="3245"/>
      <w:bookmarkEnd w:id="3246"/>
      <w:bookmarkEnd w:id="3247"/>
      <w:bookmarkEnd w:id="3248"/>
      <w:bookmarkEnd w:id="3249"/>
      <w:bookmarkEnd w:id="3250"/>
      <w:bookmarkEnd w:id="3251"/>
      <w:bookmarkEnd w:id="3252"/>
      <w:bookmarkEnd w:id="3253"/>
      <w:bookmarkEnd w:id="3254"/>
      <w:bookmarkEnd w:id="3255"/>
      <w:bookmarkEnd w:id="3256"/>
      <w:bookmarkEnd w:id="3257"/>
      <w:bookmarkEnd w:id="3258"/>
      <w:bookmarkEnd w:id="3259"/>
      <w:bookmarkEnd w:id="3260"/>
      <w:bookmarkEnd w:id="3261"/>
      <w:bookmarkEnd w:id="3262"/>
      <w:bookmarkEnd w:id="3263"/>
      <w:bookmarkEnd w:id="3264"/>
      <w:bookmarkEnd w:id="3265"/>
      <w:bookmarkEnd w:id="3266"/>
      <w:bookmarkEnd w:id="3267"/>
      <w:bookmarkEnd w:id="3268"/>
      <w:bookmarkEnd w:id="3269"/>
      <w:bookmarkEnd w:id="3270"/>
      <w:bookmarkEnd w:id="3271"/>
      <w:bookmarkEnd w:id="3272"/>
      <w:bookmarkEnd w:id="3273"/>
      <w:bookmarkEnd w:id="3274"/>
      <w:bookmarkEnd w:id="3275"/>
      <w:bookmarkEnd w:id="3276"/>
      <w:bookmarkEnd w:id="3277"/>
      <w:bookmarkEnd w:id="3278"/>
      <w:bookmarkEnd w:id="3279"/>
      <w:bookmarkEnd w:id="3280"/>
      <w:bookmarkEnd w:id="3281"/>
      <w:bookmarkEnd w:id="3282"/>
      <w:bookmarkEnd w:id="3283"/>
      <w:bookmarkEnd w:id="3284"/>
      <w:bookmarkEnd w:id="3285"/>
      <w:bookmarkEnd w:id="3286"/>
      <w:bookmarkEnd w:id="3287"/>
      <w:bookmarkEnd w:id="3288"/>
      <w:bookmarkEnd w:id="3289"/>
      <w:bookmarkEnd w:id="3290"/>
      <w:bookmarkEnd w:id="3291"/>
      <w:bookmarkEnd w:id="3292"/>
      <w:bookmarkEnd w:id="3293"/>
      <w:bookmarkEnd w:id="3294"/>
      <w:bookmarkEnd w:id="3295"/>
      <w:bookmarkEnd w:id="3296"/>
      <w:bookmarkEnd w:id="3297"/>
      <w:bookmarkEnd w:id="3298"/>
      <w:bookmarkEnd w:id="3299"/>
      <w:bookmarkEnd w:id="3300"/>
      <w:bookmarkEnd w:id="3301"/>
      <w:bookmarkEnd w:id="3302"/>
      <w:bookmarkEnd w:id="3303"/>
      <w:bookmarkEnd w:id="3304"/>
      <w:bookmarkEnd w:id="3305"/>
      <w:bookmarkEnd w:id="3306"/>
      <w:bookmarkEnd w:id="3307"/>
      <w:bookmarkEnd w:id="3308"/>
      <w:bookmarkEnd w:id="3309"/>
      <w:bookmarkEnd w:id="3310"/>
      <w:bookmarkEnd w:id="3311"/>
      <w:bookmarkEnd w:id="3312"/>
      <w:bookmarkEnd w:id="3313"/>
      <w:bookmarkEnd w:id="3314"/>
      <w:bookmarkEnd w:id="3315"/>
      <w:bookmarkEnd w:id="3316"/>
      <w:bookmarkEnd w:id="3317"/>
      <w:bookmarkEnd w:id="3318"/>
      <w:bookmarkEnd w:id="3319"/>
      <w:bookmarkEnd w:id="3320"/>
      <w:bookmarkEnd w:id="3321"/>
      <w:bookmarkEnd w:id="3322"/>
      <w:bookmarkEnd w:id="3323"/>
      <w:bookmarkEnd w:id="3324"/>
      <w:bookmarkEnd w:id="3325"/>
      <w:bookmarkEnd w:id="3326"/>
      <w:bookmarkEnd w:id="3327"/>
      <w:bookmarkEnd w:id="3328"/>
      <w:bookmarkEnd w:id="3329"/>
      <w:bookmarkEnd w:id="3330"/>
      <w:bookmarkEnd w:id="3331"/>
      <w:bookmarkEnd w:id="3332"/>
      <w:bookmarkEnd w:id="3333"/>
      <w:bookmarkEnd w:id="3334"/>
      <w:bookmarkEnd w:id="3335"/>
      <w:bookmarkEnd w:id="3336"/>
      <w:bookmarkEnd w:id="3337"/>
      <w:bookmarkEnd w:id="3338"/>
      <w:bookmarkEnd w:id="3339"/>
      <w:bookmarkEnd w:id="3340"/>
      <w:bookmarkEnd w:id="3341"/>
      <w:bookmarkEnd w:id="3342"/>
      <w:bookmarkEnd w:id="3343"/>
      <w:bookmarkEnd w:id="3344"/>
      <w:bookmarkEnd w:id="3345"/>
      <w:bookmarkEnd w:id="3346"/>
      <w:bookmarkEnd w:id="3347"/>
      <w:bookmarkEnd w:id="3348"/>
      <w:bookmarkEnd w:id="3349"/>
      <w:bookmarkEnd w:id="3350"/>
      <w:bookmarkEnd w:id="3351"/>
      <w:bookmarkEnd w:id="3352"/>
      <w:bookmarkEnd w:id="3353"/>
      <w:bookmarkEnd w:id="3354"/>
      <w:bookmarkEnd w:id="3355"/>
      <w:bookmarkEnd w:id="3356"/>
      <w:bookmarkEnd w:id="3357"/>
      <w:bookmarkEnd w:id="3358"/>
      <w:bookmarkEnd w:id="3359"/>
      <w:bookmarkEnd w:id="3360"/>
      <w:bookmarkEnd w:id="3361"/>
      <w:bookmarkEnd w:id="3362"/>
      <w:bookmarkEnd w:id="3363"/>
      <w:bookmarkEnd w:id="3364"/>
      <w:bookmarkEnd w:id="3365"/>
      <w:bookmarkEnd w:id="3366"/>
      <w:bookmarkEnd w:id="3367"/>
      <w:bookmarkEnd w:id="3368"/>
      <w:bookmarkEnd w:id="3369"/>
      <w:bookmarkEnd w:id="3370"/>
      <w:bookmarkEnd w:id="3371"/>
      <w:bookmarkEnd w:id="3372"/>
      <w:bookmarkEnd w:id="3373"/>
      <w:bookmarkEnd w:id="3374"/>
      <w:bookmarkEnd w:id="3375"/>
      <w:bookmarkEnd w:id="3376"/>
      <w:bookmarkEnd w:id="3377"/>
      <w:bookmarkEnd w:id="3378"/>
      <w:bookmarkEnd w:id="3379"/>
      <w:bookmarkEnd w:id="3380"/>
      <w:bookmarkEnd w:id="3381"/>
      <w:bookmarkEnd w:id="3382"/>
      <w:bookmarkEnd w:id="3383"/>
      <w:bookmarkEnd w:id="3384"/>
      <w:bookmarkEnd w:id="3385"/>
      <w:bookmarkEnd w:id="3386"/>
      <w:bookmarkEnd w:id="3387"/>
      <w:bookmarkEnd w:id="3388"/>
      <w:bookmarkEnd w:id="3389"/>
      <w:bookmarkEnd w:id="3390"/>
      <w:bookmarkEnd w:id="3391"/>
      <w:bookmarkEnd w:id="3392"/>
      <w:bookmarkEnd w:id="3393"/>
      <w:bookmarkEnd w:id="3394"/>
      <w:bookmarkEnd w:id="3395"/>
      <w:bookmarkEnd w:id="3396"/>
      <w:bookmarkEnd w:id="3397"/>
      <w:bookmarkEnd w:id="3398"/>
      <w:bookmarkEnd w:id="3399"/>
      <w:bookmarkEnd w:id="3400"/>
      <w:bookmarkEnd w:id="3401"/>
      <w:bookmarkEnd w:id="3402"/>
      <w:bookmarkEnd w:id="3403"/>
      <w:bookmarkEnd w:id="3404"/>
      <w:bookmarkEnd w:id="3405"/>
      <w:bookmarkEnd w:id="3406"/>
      <w:bookmarkEnd w:id="3407"/>
      <w:bookmarkEnd w:id="3408"/>
      <w:bookmarkEnd w:id="3409"/>
      <w:bookmarkEnd w:id="3410"/>
      <w:bookmarkEnd w:id="3411"/>
      <w:bookmarkEnd w:id="3412"/>
      <w:bookmarkEnd w:id="3413"/>
      <w:bookmarkEnd w:id="3414"/>
      <w:bookmarkEnd w:id="3415"/>
      <w:bookmarkEnd w:id="3416"/>
      <w:bookmarkEnd w:id="3417"/>
      <w:bookmarkEnd w:id="3418"/>
      <w:bookmarkEnd w:id="3419"/>
      <w:bookmarkEnd w:id="3420"/>
      <w:bookmarkEnd w:id="3421"/>
      <w:bookmarkEnd w:id="3422"/>
      <w:bookmarkEnd w:id="3423"/>
      <w:bookmarkEnd w:id="3424"/>
      <w:bookmarkEnd w:id="3425"/>
      <w:bookmarkEnd w:id="3426"/>
      <w:bookmarkEnd w:id="3427"/>
      <w:bookmarkEnd w:id="3428"/>
      <w:bookmarkEnd w:id="3429"/>
      <w:bookmarkEnd w:id="3430"/>
      <w:bookmarkEnd w:id="3431"/>
      <w:bookmarkEnd w:id="3432"/>
      <w:bookmarkEnd w:id="3433"/>
      <w:bookmarkEnd w:id="3434"/>
      <w:bookmarkEnd w:id="3435"/>
      <w:bookmarkEnd w:id="3436"/>
      <w:bookmarkEnd w:id="3437"/>
      <w:bookmarkEnd w:id="3438"/>
      <w:bookmarkEnd w:id="3439"/>
      <w:bookmarkEnd w:id="3440"/>
      <w:bookmarkEnd w:id="3441"/>
      <w:bookmarkEnd w:id="3442"/>
      <w:bookmarkEnd w:id="3443"/>
      <w:bookmarkEnd w:id="3444"/>
      <w:bookmarkEnd w:id="3445"/>
      <w:bookmarkEnd w:id="3446"/>
      <w:bookmarkEnd w:id="3447"/>
      <w:bookmarkEnd w:id="3448"/>
      <w:bookmarkEnd w:id="3449"/>
      <w:bookmarkEnd w:id="3450"/>
      <w:bookmarkEnd w:id="3451"/>
      <w:bookmarkEnd w:id="3452"/>
      <w:bookmarkEnd w:id="3453"/>
      <w:bookmarkEnd w:id="3454"/>
      <w:bookmarkEnd w:id="3455"/>
      <w:bookmarkEnd w:id="3456"/>
      <w:bookmarkEnd w:id="3457"/>
      <w:bookmarkEnd w:id="3458"/>
      <w:bookmarkEnd w:id="3459"/>
      <w:bookmarkEnd w:id="3460"/>
      <w:bookmarkEnd w:id="3461"/>
      <w:bookmarkEnd w:id="3462"/>
      <w:bookmarkEnd w:id="3463"/>
      <w:bookmarkEnd w:id="3464"/>
      <w:bookmarkEnd w:id="3465"/>
      <w:bookmarkEnd w:id="3466"/>
      <w:bookmarkEnd w:id="3467"/>
      <w:bookmarkEnd w:id="3468"/>
      <w:bookmarkEnd w:id="3469"/>
      <w:bookmarkEnd w:id="3470"/>
      <w:bookmarkEnd w:id="3471"/>
      <w:bookmarkEnd w:id="3472"/>
      <w:bookmarkEnd w:id="3473"/>
      <w:bookmarkEnd w:id="3474"/>
      <w:bookmarkEnd w:id="3475"/>
      <w:bookmarkEnd w:id="3476"/>
      <w:bookmarkEnd w:id="3477"/>
      <w:bookmarkEnd w:id="3478"/>
      <w:bookmarkEnd w:id="3479"/>
      <w:bookmarkEnd w:id="3480"/>
      <w:bookmarkEnd w:id="3481"/>
      <w:bookmarkEnd w:id="3482"/>
      <w:bookmarkEnd w:id="3483"/>
      <w:bookmarkEnd w:id="3484"/>
      <w:bookmarkEnd w:id="3485"/>
      <w:bookmarkEnd w:id="3486"/>
      <w:bookmarkEnd w:id="3487"/>
      <w:bookmarkEnd w:id="3488"/>
      <w:bookmarkEnd w:id="3489"/>
      <w:bookmarkEnd w:id="3490"/>
      <w:bookmarkEnd w:id="3491"/>
      <w:bookmarkEnd w:id="3492"/>
      <w:bookmarkEnd w:id="3493"/>
      <w:bookmarkEnd w:id="3494"/>
      <w:bookmarkEnd w:id="3495"/>
      <w:bookmarkEnd w:id="3496"/>
      <w:bookmarkEnd w:id="3497"/>
      <w:bookmarkEnd w:id="3498"/>
      <w:bookmarkEnd w:id="3499"/>
      <w:bookmarkEnd w:id="3500"/>
      <w:bookmarkEnd w:id="3501"/>
      <w:bookmarkEnd w:id="3502"/>
      <w:bookmarkEnd w:id="3503"/>
      <w:bookmarkEnd w:id="3504"/>
      <w:bookmarkEnd w:id="3505"/>
      <w:bookmarkEnd w:id="3506"/>
      <w:bookmarkEnd w:id="3507"/>
      <w:bookmarkEnd w:id="3508"/>
      <w:bookmarkEnd w:id="3509"/>
      <w:bookmarkEnd w:id="3510"/>
      <w:bookmarkEnd w:id="3511"/>
      <w:bookmarkEnd w:id="3512"/>
      <w:bookmarkEnd w:id="3513"/>
      <w:bookmarkEnd w:id="3514"/>
      <w:bookmarkEnd w:id="3515"/>
      <w:bookmarkEnd w:id="3516"/>
      <w:bookmarkEnd w:id="3517"/>
      <w:bookmarkEnd w:id="3518"/>
      <w:bookmarkEnd w:id="3519"/>
      <w:bookmarkEnd w:id="3520"/>
      <w:bookmarkEnd w:id="3521"/>
      <w:bookmarkEnd w:id="3522"/>
      <w:bookmarkEnd w:id="3523"/>
      <w:bookmarkEnd w:id="3524"/>
      <w:bookmarkEnd w:id="3525"/>
      <w:bookmarkEnd w:id="3526"/>
      <w:bookmarkEnd w:id="3527"/>
      <w:bookmarkEnd w:id="3528"/>
      <w:bookmarkEnd w:id="3529"/>
      <w:bookmarkEnd w:id="3530"/>
      <w:bookmarkEnd w:id="3531"/>
      <w:bookmarkEnd w:id="3532"/>
      <w:bookmarkEnd w:id="3533"/>
      <w:bookmarkEnd w:id="3534"/>
      <w:bookmarkEnd w:id="3535"/>
      <w:bookmarkEnd w:id="3536"/>
      <w:bookmarkEnd w:id="3537"/>
      <w:bookmarkEnd w:id="3538"/>
      <w:bookmarkEnd w:id="3539"/>
      <w:bookmarkEnd w:id="3540"/>
      <w:bookmarkEnd w:id="3541"/>
      <w:bookmarkEnd w:id="3542"/>
      <w:bookmarkEnd w:id="3543"/>
      <w:bookmarkEnd w:id="3544"/>
      <w:bookmarkEnd w:id="3545"/>
      <w:bookmarkEnd w:id="3546"/>
      <w:bookmarkEnd w:id="3547"/>
      <w:bookmarkEnd w:id="3548"/>
      <w:bookmarkEnd w:id="3549"/>
      <w:bookmarkEnd w:id="3550"/>
      <w:bookmarkEnd w:id="3551"/>
      <w:bookmarkEnd w:id="3552"/>
      <w:bookmarkEnd w:id="3553"/>
      <w:bookmarkEnd w:id="3554"/>
      <w:bookmarkEnd w:id="3555"/>
      <w:bookmarkEnd w:id="3556"/>
      <w:bookmarkEnd w:id="3557"/>
      <w:bookmarkEnd w:id="3558"/>
      <w:bookmarkEnd w:id="3559"/>
      <w:bookmarkEnd w:id="3560"/>
      <w:bookmarkEnd w:id="3561"/>
      <w:bookmarkEnd w:id="3562"/>
      <w:bookmarkEnd w:id="3563"/>
      <w:bookmarkEnd w:id="3564"/>
      <w:bookmarkEnd w:id="3565"/>
      <w:bookmarkEnd w:id="3566"/>
      <w:bookmarkEnd w:id="3567"/>
      <w:bookmarkEnd w:id="3568"/>
      <w:bookmarkEnd w:id="3569"/>
      <w:bookmarkEnd w:id="3570"/>
      <w:bookmarkEnd w:id="3571"/>
      <w:bookmarkEnd w:id="3572"/>
      <w:bookmarkEnd w:id="3573"/>
      <w:bookmarkEnd w:id="3574"/>
      <w:bookmarkEnd w:id="3575"/>
      <w:bookmarkEnd w:id="3576"/>
      <w:bookmarkEnd w:id="3577"/>
      <w:bookmarkEnd w:id="3578"/>
      <w:bookmarkEnd w:id="3579"/>
      <w:bookmarkEnd w:id="3580"/>
      <w:bookmarkEnd w:id="3581"/>
      <w:bookmarkEnd w:id="3582"/>
      <w:bookmarkEnd w:id="3583"/>
      <w:bookmarkEnd w:id="3584"/>
      <w:bookmarkEnd w:id="3585"/>
      <w:bookmarkEnd w:id="3586"/>
      <w:bookmarkEnd w:id="3587"/>
      <w:bookmarkEnd w:id="3588"/>
      <w:bookmarkEnd w:id="3589"/>
      <w:bookmarkEnd w:id="3590"/>
      <w:bookmarkEnd w:id="3591"/>
      <w:bookmarkEnd w:id="3592"/>
      <w:bookmarkEnd w:id="3593"/>
      <w:bookmarkEnd w:id="3594"/>
      <w:bookmarkEnd w:id="3595"/>
      <w:bookmarkEnd w:id="3596"/>
      <w:bookmarkEnd w:id="3597"/>
      <w:bookmarkEnd w:id="3598"/>
      <w:bookmarkEnd w:id="3599"/>
      <w:bookmarkEnd w:id="3600"/>
      <w:bookmarkEnd w:id="3601"/>
      <w:bookmarkEnd w:id="3602"/>
      <w:bookmarkEnd w:id="3603"/>
      <w:bookmarkEnd w:id="3604"/>
      <w:bookmarkEnd w:id="3605"/>
      <w:bookmarkEnd w:id="3606"/>
      <w:bookmarkEnd w:id="3607"/>
      <w:bookmarkEnd w:id="3608"/>
      <w:bookmarkEnd w:id="3609"/>
      <w:bookmarkEnd w:id="3610"/>
      <w:bookmarkEnd w:id="3611"/>
      <w:bookmarkEnd w:id="3612"/>
      <w:bookmarkEnd w:id="3613"/>
      <w:bookmarkEnd w:id="3614"/>
      <w:bookmarkEnd w:id="3615"/>
      <w:bookmarkEnd w:id="3616"/>
      <w:bookmarkEnd w:id="3617"/>
      <w:bookmarkEnd w:id="3618"/>
      <w:bookmarkEnd w:id="3619"/>
      <w:bookmarkEnd w:id="3620"/>
      <w:bookmarkEnd w:id="3621"/>
      <w:bookmarkEnd w:id="3622"/>
      <w:bookmarkEnd w:id="3623"/>
      <w:bookmarkEnd w:id="3624"/>
      <w:bookmarkEnd w:id="3625"/>
      <w:bookmarkEnd w:id="3626"/>
      <w:bookmarkEnd w:id="3627"/>
      <w:bookmarkEnd w:id="3628"/>
      <w:bookmarkEnd w:id="3629"/>
      <w:bookmarkEnd w:id="3630"/>
      <w:bookmarkEnd w:id="3631"/>
      <w:bookmarkEnd w:id="3632"/>
      <w:bookmarkEnd w:id="3633"/>
      <w:bookmarkEnd w:id="3634"/>
      <w:bookmarkEnd w:id="3635"/>
      <w:bookmarkEnd w:id="3636"/>
      <w:bookmarkEnd w:id="3637"/>
      <w:bookmarkEnd w:id="3638"/>
      <w:bookmarkEnd w:id="3639"/>
      <w:bookmarkEnd w:id="3640"/>
      <w:bookmarkEnd w:id="3641"/>
      <w:bookmarkEnd w:id="3642"/>
      <w:bookmarkEnd w:id="3643"/>
      <w:bookmarkEnd w:id="3644"/>
      <w:bookmarkEnd w:id="3645"/>
      <w:bookmarkEnd w:id="3646"/>
      <w:bookmarkEnd w:id="3647"/>
      <w:bookmarkEnd w:id="3648"/>
      <w:bookmarkEnd w:id="3649"/>
      <w:bookmarkEnd w:id="3650"/>
      <w:bookmarkEnd w:id="3651"/>
      <w:bookmarkEnd w:id="3652"/>
      <w:bookmarkEnd w:id="3653"/>
      <w:bookmarkEnd w:id="3654"/>
      <w:bookmarkEnd w:id="3655"/>
      <w:bookmarkEnd w:id="3656"/>
      <w:bookmarkEnd w:id="3657"/>
      <w:bookmarkEnd w:id="3658"/>
      <w:bookmarkEnd w:id="3659"/>
      <w:bookmarkEnd w:id="3660"/>
      <w:bookmarkEnd w:id="3661"/>
      <w:bookmarkEnd w:id="3662"/>
      <w:bookmarkEnd w:id="3663"/>
      <w:bookmarkEnd w:id="3664"/>
      <w:bookmarkEnd w:id="3665"/>
      <w:bookmarkEnd w:id="3666"/>
      <w:bookmarkEnd w:id="3667"/>
      <w:bookmarkEnd w:id="3668"/>
      <w:bookmarkEnd w:id="3669"/>
      <w:bookmarkEnd w:id="3670"/>
      <w:bookmarkEnd w:id="3671"/>
      <w:bookmarkEnd w:id="3672"/>
      <w:bookmarkEnd w:id="3673"/>
      <w:bookmarkEnd w:id="3674"/>
      <w:bookmarkEnd w:id="3675"/>
      <w:bookmarkEnd w:id="3676"/>
      <w:bookmarkEnd w:id="3677"/>
      <w:bookmarkEnd w:id="3678"/>
      <w:bookmarkEnd w:id="3679"/>
      <w:bookmarkEnd w:id="3680"/>
      <w:bookmarkEnd w:id="3681"/>
      <w:bookmarkEnd w:id="3682"/>
      <w:bookmarkEnd w:id="3683"/>
      <w:bookmarkEnd w:id="3684"/>
      <w:bookmarkEnd w:id="3685"/>
      <w:bookmarkEnd w:id="3686"/>
      <w:bookmarkEnd w:id="3687"/>
      <w:bookmarkEnd w:id="3688"/>
      <w:bookmarkEnd w:id="3689"/>
      <w:bookmarkEnd w:id="3690"/>
      <w:bookmarkEnd w:id="3691"/>
      <w:bookmarkEnd w:id="3692"/>
      <w:bookmarkEnd w:id="3693"/>
      <w:bookmarkEnd w:id="3694"/>
      <w:bookmarkEnd w:id="3695"/>
      <w:bookmarkEnd w:id="3696"/>
      <w:bookmarkEnd w:id="3697"/>
      <w:bookmarkEnd w:id="3698"/>
      <w:bookmarkEnd w:id="3699"/>
      <w:bookmarkEnd w:id="3700"/>
      <w:bookmarkEnd w:id="3701"/>
      <w:bookmarkEnd w:id="3702"/>
      <w:bookmarkEnd w:id="3703"/>
      <w:bookmarkEnd w:id="3704"/>
      <w:bookmarkEnd w:id="3705"/>
      <w:bookmarkEnd w:id="3706"/>
      <w:bookmarkEnd w:id="3707"/>
      <w:bookmarkEnd w:id="3708"/>
      <w:bookmarkEnd w:id="3709"/>
      <w:bookmarkEnd w:id="3710"/>
      <w:bookmarkEnd w:id="3711"/>
      <w:bookmarkEnd w:id="3712"/>
      <w:bookmarkEnd w:id="3713"/>
      <w:bookmarkEnd w:id="3714"/>
      <w:bookmarkEnd w:id="3715"/>
      <w:bookmarkEnd w:id="3716"/>
      <w:bookmarkEnd w:id="3717"/>
      <w:bookmarkEnd w:id="3718"/>
      <w:bookmarkEnd w:id="3719"/>
      <w:bookmarkEnd w:id="3720"/>
      <w:bookmarkEnd w:id="3721"/>
      <w:bookmarkEnd w:id="3722"/>
      <w:bookmarkEnd w:id="3723"/>
      <w:bookmarkEnd w:id="3724"/>
      <w:bookmarkEnd w:id="3725"/>
      <w:bookmarkEnd w:id="3726"/>
      <w:bookmarkEnd w:id="3727"/>
      <w:bookmarkEnd w:id="3728"/>
      <w:bookmarkEnd w:id="3729"/>
      <w:bookmarkEnd w:id="3730"/>
      <w:bookmarkEnd w:id="3731"/>
      <w:bookmarkEnd w:id="3732"/>
      <w:bookmarkEnd w:id="3733"/>
      <w:bookmarkEnd w:id="3734"/>
      <w:bookmarkEnd w:id="3735"/>
      <w:bookmarkEnd w:id="3736"/>
      <w:bookmarkEnd w:id="3737"/>
      <w:bookmarkEnd w:id="3738"/>
      <w:bookmarkEnd w:id="3739"/>
      <w:bookmarkEnd w:id="3740"/>
      <w:bookmarkEnd w:id="3741"/>
      <w:bookmarkEnd w:id="3742"/>
      <w:bookmarkEnd w:id="3743"/>
      <w:bookmarkEnd w:id="3744"/>
      <w:bookmarkEnd w:id="3745"/>
      <w:bookmarkEnd w:id="3746"/>
      <w:bookmarkEnd w:id="3747"/>
      <w:bookmarkEnd w:id="3748"/>
      <w:bookmarkEnd w:id="3749"/>
      <w:bookmarkEnd w:id="3750"/>
      <w:bookmarkEnd w:id="3751"/>
      <w:bookmarkEnd w:id="3752"/>
      <w:bookmarkEnd w:id="3753"/>
      <w:bookmarkEnd w:id="3754"/>
      <w:bookmarkEnd w:id="3755"/>
      <w:bookmarkEnd w:id="3756"/>
      <w:bookmarkEnd w:id="3757"/>
      <w:bookmarkEnd w:id="3758"/>
      <w:bookmarkEnd w:id="3759"/>
      <w:bookmarkEnd w:id="3760"/>
      <w:bookmarkEnd w:id="3761"/>
      <w:bookmarkEnd w:id="3762"/>
      <w:bookmarkEnd w:id="3763"/>
      <w:bookmarkEnd w:id="3764"/>
      <w:bookmarkEnd w:id="3765"/>
      <w:bookmarkEnd w:id="3766"/>
      <w:bookmarkEnd w:id="3767"/>
      <w:bookmarkEnd w:id="3768"/>
      <w:bookmarkEnd w:id="3769"/>
      <w:bookmarkEnd w:id="3770"/>
      <w:bookmarkEnd w:id="3771"/>
      <w:bookmarkEnd w:id="3772"/>
      <w:bookmarkEnd w:id="3773"/>
      <w:bookmarkEnd w:id="3774"/>
      <w:bookmarkEnd w:id="3775"/>
      <w:bookmarkEnd w:id="3776"/>
      <w:bookmarkEnd w:id="3777"/>
      <w:bookmarkEnd w:id="3778"/>
      <w:bookmarkEnd w:id="3779"/>
      <w:bookmarkEnd w:id="3780"/>
      <w:bookmarkEnd w:id="3781"/>
      <w:bookmarkEnd w:id="3782"/>
      <w:bookmarkEnd w:id="3783"/>
      <w:bookmarkEnd w:id="3784"/>
      <w:bookmarkEnd w:id="3785"/>
      <w:bookmarkEnd w:id="3786"/>
      <w:bookmarkEnd w:id="3787"/>
      <w:bookmarkEnd w:id="3788"/>
      <w:bookmarkEnd w:id="3789"/>
      <w:bookmarkEnd w:id="3790"/>
      <w:bookmarkEnd w:id="3791"/>
      <w:bookmarkEnd w:id="3792"/>
      <w:bookmarkEnd w:id="3793"/>
      <w:bookmarkEnd w:id="3794"/>
      <w:bookmarkEnd w:id="3795"/>
      <w:bookmarkEnd w:id="3796"/>
      <w:bookmarkEnd w:id="3797"/>
      <w:bookmarkEnd w:id="3798"/>
      <w:bookmarkEnd w:id="3799"/>
      <w:bookmarkEnd w:id="3800"/>
      <w:bookmarkEnd w:id="3801"/>
      <w:bookmarkEnd w:id="3802"/>
      <w:bookmarkEnd w:id="3803"/>
      <w:bookmarkEnd w:id="3804"/>
      <w:bookmarkEnd w:id="3805"/>
      <w:bookmarkEnd w:id="3806"/>
      <w:bookmarkEnd w:id="3807"/>
      <w:bookmarkEnd w:id="3808"/>
      <w:bookmarkEnd w:id="3809"/>
      <w:bookmarkEnd w:id="3810"/>
      <w:bookmarkEnd w:id="3811"/>
      <w:bookmarkEnd w:id="3812"/>
      <w:bookmarkEnd w:id="3813"/>
      <w:bookmarkEnd w:id="3814"/>
      <w:bookmarkEnd w:id="3815"/>
      <w:bookmarkEnd w:id="3816"/>
      <w:bookmarkEnd w:id="3817"/>
      <w:bookmarkEnd w:id="3818"/>
      <w:bookmarkEnd w:id="3819"/>
      <w:bookmarkEnd w:id="3820"/>
      <w:bookmarkEnd w:id="3821"/>
      <w:bookmarkEnd w:id="3822"/>
      <w:bookmarkEnd w:id="3823"/>
      <w:bookmarkEnd w:id="3824"/>
      <w:bookmarkEnd w:id="3825"/>
      <w:bookmarkEnd w:id="3826"/>
      <w:bookmarkEnd w:id="3827"/>
      <w:bookmarkEnd w:id="3828"/>
      <w:bookmarkEnd w:id="3829"/>
      <w:bookmarkEnd w:id="3830"/>
      <w:bookmarkEnd w:id="3831"/>
      <w:bookmarkEnd w:id="3832"/>
      <w:bookmarkEnd w:id="3833"/>
      <w:bookmarkEnd w:id="3834"/>
      <w:bookmarkEnd w:id="3835"/>
      <w:bookmarkEnd w:id="3836"/>
      <w:bookmarkEnd w:id="3837"/>
      <w:bookmarkEnd w:id="3838"/>
      <w:bookmarkEnd w:id="3839"/>
      <w:bookmarkEnd w:id="3840"/>
      <w:bookmarkEnd w:id="3841"/>
      <w:bookmarkEnd w:id="3842"/>
      <w:bookmarkEnd w:id="3843"/>
      <w:bookmarkEnd w:id="3844"/>
      <w:bookmarkEnd w:id="3845"/>
      <w:bookmarkEnd w:id="3846"/>
      <w:bookmarkEnd w:id="3847"/>
      <w:bookmarkEnd w:id="3848"/>
      <w:bookmarkEnd w:id="3849"/>
      <w:bookmarkEnd w:id="3850"/>
      <w:bookmarkEnd w:id="3851"/>
      <w:bookmarkEnd w:id="3852"/>
      <w:bookmarkEnd w:id="3853"/>
      <w:bookmarkEnd w:id="3854"/>
      <w:bookmarkEnd w:id="3855"/>
      <w:bookmarkEnd w:id="3856"/>
      <w:bookmarkEnd w:id="3857"/>
      <w:bookmarkEnd w:id="3858"/>
      <w:bookmarkEnd w:id="3859"/>
      <w:bookmarkEnd w:id="3860"/>
      <w:bookmarkEnd w:id="3861"/>
      <w:bookmarkEnd w:id="3862"/>
      <w:bookmarkEnd w:id="3863"/>
      <w:bookmarkEnd w:id="3864"/>
      <w:bookmarkEnd w:id="3865"/>
      <w:bookmarkEnd w:id="3866"/>
      <w:bookmarkEnd w:id="3867"/>
      <w:bookmarkEnd w:id="3868"/>
      <w:bookmarkEnd w:id="3869"/>
      <w:bookmarkEnd w:id="3870"/>
      <w:bookmarkEnd w:id="3871"/>
      <w:bookmarkEnd w:id="3872"/>
      <w:bookmarkEnd w:id="3873"/>
      <w:bookmarkEnd w:id="3874"/>
      <w:bookmarkEnd w:id="3875"/>
      <w:bookmarkEnd w:id="3876"/>
      <w:bookmarkEnd w:id="3877"/>
      <w:bookmarkEnd w:id="3878"/>
      <w:bookmarkEnd w:id="3879"/>
      <w:bookmarkEnd w:id="3880"/>
      <w:bookmarkEnd w:id="3881"/>
      <w:bookmarkEnd w:id="3882"/>
      <w:bookmarkEnd w:id="3883"/>
      <w:bookmarkEnd w:id="3884"/>
      <w:bookmarkEnd w:id="3885"/>
      <w:bookmarkEnd w:id="3886"/>
      <w:bookmarkEnd w:id="3887"/>
      <w:bookmarkEnd w:id="3888"/>
      <w:bookmarkEnd w:id="3889"/>
      <w:bookmarkEnd w:id="3890"/>
      <w:bookmarkEnd w:id="3891"/>
      <w:bookmarkEnd w:id="3892"/>
      <w:bookmarkEnd w:id="3893"/>
      <w:bookmarkEnd w:id="3894"/>
      <w:bookmarkEnd w:id="3895"/>
      <w:bookmarkEnd w:id="3896"/>
      <w:bookmarkEnd w:id="3897"/>
      <w:bookmarkEnd w:id="3898"/>
      <w:bookmarkEnd w:id="3899"/>
      <w:bookmarkEnd w:id="3900"/>
      <w:bookmarkEnd w:id="3901"/>
      <w:bookmarkEnd w:id="3902"/>
      <w:bookmarkEnd w:id="3903"/>
      <w:bookmarkEnd w:id="3904"/>
      <w:bookmarkEnd w:id="3905"/>
      <w:bookmarkEnd w:id="3906"/>
      <w:bookmarkEnd w:id="3907"/>
      <w:bookmarkEnd w:id="3908"/>
      <w:bookmarkEnd w:id="3909"/>
      <w:bookmarkEnd w:id="3910"/>
      <w:bookmarkEnd w:id="3911"/>
      <w:bookmarkEnd w:id="3912"/>
      <w:bookmarkEnd w:id="3913"/>
      <w:bookmarkEnd w:id="3914"/>
      <w:bookmarkEnd w:id="3915"/>
      <w:bookmarkEnd w:id="3916"/>
      <w:bookmarkEnd w:id="3917"/>
      <w:bookmarkEnd w:id="3918"/>
      <w:bookmarkEnd w:id="3919"/>
      <w:bookmarkEnd w:id="3920"/>
      <w:bookmarkEnd w:id="3921"/>
      <w:bookmarkEnd w:id="3922"/>
      <w:bookmarkEnd w:id="3923"/>
      <w:bookmarkEnd w:id="3924"/>
      <w:bookmarkEnd w:id="3925"/>
      <w:bookmarkEnd w:id="3926"/>
      <w:bookmarkEnd w:id="3927"/>
      <w:bookmarkEnd w:id="3928"/>
      <w:bookmarkEnd w:id="3929"/>
      <w:bookmarkEnd w:id="3930"/>
      <w:bookmarkEnd w:id="3931"/>
      <w:bookmarkEnd w:id="3932"/>
      <w:bookmarkEnd w:id="3933"/>
      <w:bookmarkEnd w:id="3934"/>
      <w:bookmarkEnd w:id="3935"/>
      <w:bookmarkEnd w:id="3936"/>
      <w:bookmarkEnd w:id="3937"/>
      <w:bookmarkEnd w:id="3938"/>
      <w:bookmarkEnd w:id="3939"/>
      <w:bookmarkEnd w:id="3940"/>
      <w:bookmarkEnd w:id="3941"/>
      <w:bookmarkEnd w:id="3942"/>
      <w:bookmarkEnd w:id="3943"/>
      <w:bookmarkEnd w:id="3944"/>
      <w:bookmarkEnd w:id="3945"/>
      <w:bookmarkEnd w:id="3946"/>
      <w:bookmarkEnd w:id="3947"/>
      <w:bookmarkEnd w:id="3948"/>
      <w:bookmarkEnd w:id="3949"/>
      <w:bookmarkEnd w:id="3950"/>
      <w:bookmarkEnd w:id="3951"/>
      <w:bookmarkEnd w:id="3952"/>
      <w:bookmarkEnd w:id="3953"/>
      <w:bookmarkEnd w:id="3954"/>
      <w:bookmarkEnd w:id="3955"/>
      <w:bookmarkEnd w:id="3956"/>
      <w:bookmarkEnd w:id="3957"/>
      <w:bookmarkEnd w:id="3958"/>
      <w:bookmarkEnd w:id="3959"/>
      <w:bookmarkEnd w:id="3960"/>
      <w:bookmarkEnd w:id="3961"/>
      <w:bookmarkEnd w:id="3962"/>
      <w:bookmarkEnd w:id="3963"/>
      <w:bookmarkEnd w:id="3964"/>
      <w:bookmarkEnd w:id="3965"/>
      <w:bookmarkEnd w:id="3966"/>
      <w:bookmarkEnd w:id="3967"/>
      <w:bookmarkEnd w:id="3968"/>
      <w:bookmarkEnd w:id="3969"/>
      <w:bookmarkEnd w:id="3970"/>
      <w:bookmarkEnd w:id="3971"/>
      <w:bookmarkEnd w:id="3972"/>
      <w:bookmarkEnd w:id="3973"/>
      <w:bookmarkEnd w:id="3974"/>
      <w:bookmarkEnd w:id="3975"/>
      <w:bookmarkEnd w:id="3976"/>
      <w:bookmarkEnd w:id="3977"/>
      <w:bookmarkEnd w:id="3978"/>
      <w:bookmarkEnd w:id="3979"/>
      <w:bookmarkEnd w:id="3980"/>
      <w:bookmarkEnd w:id="3981"/>
      <w:bookmarkEnd w:id="3982"/>
      <w:bookmarkEnd w:id="3983"/>
      <w:bookmarkEnd w:id="3984"/>
      <w:bookmarkEnd w:id="3985"/>
      <w:bookmarkEnd w:id="3986"/>
      <w:bookmarkEnd w:id="3987"/>
      <w:bookmarkEnd w:id="3988"/>
      <w:bookmarkEnd w:id="3989"/>
      <w:bookmarkEnd w:id="3990"/>
      <w:bookmarkEnd w:id="3991"/>
      <w:bookmarkEnd w:id="3992"/>
      <w:bookmarkEnd w:id="3993"/>
      <w:bookmarkEnd w:id="3994"/>
      <w:bookmarkEnd w:id="3995"/>
      <w:bookmarkEnd w:id="3996"/>
      <w:bookmarkEnd w:id="3997"/>
      <w:bookmarkEnd w:id="3998"/>
      <w:bookmarkEnd w:id="3999"/>
      <w:bookmarkEnd w:id="4000"/>
      <w:bookmarkEnd w:id="4001"/>
      <w:bookmarkEnd w:id="4002"/>
      <w:bookmarkEnd w:id="4003"/>
      <w:bookmarkEnd w:id="4004"/>
      <w:bookmarkEnd w:id="4005"/>
      <w:bookmarkEnd w:id="4006"/>
      <w:bookmarkEnd w:id="4007"/>
      <w:bookmarkEnd w:id="4008"/>
      <w:bookmarkEnd w:id="4009"/>
      <w:bookmarkEnd w:id="4010"/>
      <w:bookmarkEnd w:id="4011"/>
      <w:bookmarkEnd w:id="4012"/>
      <w:bookmarkEnd w:id="4013"/>
      <w:bookmarkEnd w:id="4014"/>
      <w:bookmarkEnd w:id="4015"/>
      <w:bookmarkEnd w:id="4016"/>
      <w:bookmarkEnd w:id="4017"/>
      <w:bookmarkEnd w:id="4018"/>
      <w:bookmarkEnd w:id="4019"/>
      <w:bookmarkEnd w:id="4020"/>
      <w:bookmarkEnd w:id="4021"/>
      <w:bookmarkEnd w:id="4022"/>
      <w:bookmarkEnd w:id="4023"/>
      <w:bookmarkEnd w:id="4024"/>
      <w:bookmarkEnd w:id="4025"/>
      <w:bookmarkEnd w:id="4026"/>
      <w:bookmarkEnd w:id="4027"/>
      <w:bookmarkEnd w:id="4028"/>
      <w:bookmarkEnd w:id="4029"/>
      <w:bookmarkEnd w:id="4030"/>
      <w:bookmarkEnd w:id="4031"/>
      <w:bookmarkEnd w:id="4032"/>
      <w:bookmarkEnd w:id="4033"/>
      <w:bookmarkEnd w:id="4034"/>
      <w:bookmarkEnd w:id="4035"/>
      <w:bookmarkEnd w:id="4036"/>
      <w:bookmarkEnd w:id="4037"/>
      <w:bookmarkEnd w:id="4038"/>
      <w:bookmarkEnd w:id="4039"/>
      <w:bookmarkEnd w:id="4040"/>
      <w:bookmarkEnd w:id="4041"/>
      <w:bookmarkEnd w:id="4042"/>
      <w:bookmarkEnd w:id="4043"/>
      <w:bookmarkEnd w:id="4044"/>
      <w:bookmarkEnd w:id="4045"/>
      <w:bookmarkEnd w:id="4046"/>
      <w:bookmarkEnd w:id="4047"/>
      <w:bookmarkEnd w:id="4048"/>
      <w:bookmarkEnd w:id="4049"/>
      <w:bookmarkEnd w:id="4050"/>
      <w:bookmarkEnd w:id="4051"/>
      <w:bookmarkEnd w:id="4052"/>
      <w:bookmarkEnd w:id="4053"/>
      <w:bookmarkEnd w:id="4054"/>
      <w:bookmarkEnd w:id="4055"/>
      <w:bookmarkEnd w:id="4056"/>
      <w:bookmarkEnd w:id="4057"/>
      <w:bookmarkEnd w:id="4058"/>
      <w:bookmarkEnd w:id="4059"/>
      <w:bookmarkEnd w:id="4060"/>
      <w:bookmarkEnd w:id="4061"/>
      <w:bookmarkEnd w:id="4062"/>
      <w:bookmarkEnd w:id="4063"/>
      <w:bookmarkEnd w:id="4064"/>
      <w:bookmarkEnd w:id="4065"/>
      <w:bookmarkEnd w:id="4066"/>
      <w:bookmarkEnd w:id="4067"/>
      <w:bookmarkEnd w:id="4068"/>
      <w:bookmarkEnd w:id="4069"/>
      <w:bookmarkEnd w:id="4070"/>
      <w:bookmarkEnd w:id="4071"/>
      <w:bookmarkEnd w:id="4072"/>
      <w:bookmarkEnd w:id="4073"/>
      <w:bookmarkEnd w:id="4074"/>
      <w:bookmarkEnd w:id="4075"/>
      <w:bookmarkEnd w:id="4076"/>
      <w:bookmarkEnd w:id="4077"/>
      <w:bookmarkEnd w:id="4078"/>
      <w:bookmarkEnd w:id="4079"/>
      <w:bookmarkEnd w:id="4080"/>
      <w:bookmarkEnd w:id="4081"/>
      <w:bookmarkEnd w:id="4082"/>
      <w:bookmarkEnd w:id="4083"/>
      <w:bookmarkEnd w:id="4084"/>
      <w:bookmarkEnd w:id="4085"/>
      <w:bookmarkEnd w:id="4086"/>
      <w:bookmarkEnd w:id="4087"/>
      <w:bookmarkEnd w:id="4088"/>
      <w:bookmarkEnd w:id="4089"/>
      <w:bookmarkEnd w:id="4090"/>
      <w:bookmarkEnd w:id="4091"/>
      <w:bookmarkEnd w:id="4092"/>
      <w:bookmarkEnd w:id="4093"/>
      <w:bookmarkEnd w:id="4094"/>
      <w:bookmarkEnd w:id="4095"/>
      <w:bookmarkEnd w:id="4096"/>
      <w:bookmarkEnd w:id="4097"/>
      <w:bookmarkEnd w:id="4098"/>
      <w:bookmarkEnd w:id="4099"/>
      <w:bookmarkEnd w:id="4100"/>
      <w:bookmarkEnd w:id="4101"/>
      <w:bookmarkEnd w:id="4102"/>
      <w:bookmarkEnd w:id="4103"/>
      <w:bookmarkEnd w:id="4104"/>
      <w:bookmarkEnd w:id="4105"/>
      <w:bookmarkEnd w:id="4106"/>
      <w:bookmarkEnd w:id="4107"/>
      <w:bookmarkEnd w:id="4108"/>
      <w:bookmarkEnd w:id="4109"/>
      <w:bookmarkEnd w:id="4110"/>
      <w:bookmarkEnd w:id="4111"/>
      <w:bookmarkEnd w:id="4112"/>
      <w:bookmarkEnd w:id="4113"/>
      <w:bookmarkEnd w:id="4114"/>
      <w:bookmarkEnd w:id="4115"/>
      <w:bookmarkEnd w:id="4116"/>
      <w:bookmarkEnd w:id="4117"/>
      <w:bookmarkEnd w:id="4118"/>
      <w:bookmarkEnd w:id="4119"/>
      <w:bookmarkEnd w:id="4120"/>
      <w:bookmarkEnd w:id="4121"/>
      <w:bookmarkEnd w:id="4122"/>
      <w:bookmarkEnd w:id="4123"/>
      <w:bookmarkEnd w:id="4124"/>
      <w:bookmarkEnd w:id="4125"/>
      <w:bookmarkEnd w:id="4126"/>
      <w:bookmarkEnd w:id="4127"/>
      <w:bookmarkEnd w:id="4128"/>
      <w:bookmarkEnd w:id="4129"/>
      <w:bookmarkEnd w:id="4130"/>
      <w:bookmarkEnd w:id="4131"/>
      <w:bookmarkEnd w:id="4132"/>
      <w:bookmarkEnd w:id="4133"/>
      <w:bookmarkEnd w:id="4134"/>
      <w:bookmarkEnd w:id="4135"/>
      <w:bookmarkEnd w:id="4136"/>
      <w:bookmarkEnd w:id="4137"/>
      <w:bookmarkEnd w:id="4138"/>
      <w:bookmarkEnd w:id="4139"/>
      <w:bookmarkEnd w:id="4140"/>
      <w:bookmarkEnd w:id="4141"/>
      <w:bookmarkEnd w:id="4142"/>
      <w:bookmarkEnd w:id="4143"/>
      <w:bookmarkEnd w:id="4144"/>
      <w:bookmarkEnd w:id="4145"/>
      <w:bookmarkEnd w:id="4146"/>
      <w:bookmarkEnd w:id="4147"/>
      <w:bookmarkEnd w:id="4148"/>
      <w:bookmarkEnd w:id="4149"/>
      <w:bookmarkEnd w:id="4150"/>
      <w:bookmarkEnd w:id="4151"/>
      <w:bookmarkEnd w:id="4152"/>
      <w:bookmarkEnd w:id="4153"/>
      <w:bookmarkEnd w:id="4154"/>
      <w:bookmarkEnd w:id="4155"/>
      <w:bookmarkEnd w:id="4156"/>
      <w:bookmarkEnd w:id="4157"/>
      <w:bookmarkEnd w:id="4158"/>
      <w:bookmarkEnd w:id="4159"/>
      <w:bookmarkEnd w:id="4160"/>
      <w:bookmarkEnd w:id="4161"/>
      <w:bookmarkEnd w:id="4162"/>
      <w:bookmarkEnd w:id="4163"/>
      <w:bookmarkEnd w:id="4164"/>
      <w:bookmarkEnd w:id="4165"/>
      <w:bookmarkEnd w:id="4166"/>
      <w:bookmarkEnd w:id="4167"/>
      <w:bookmarkEnd w:id="4168"/>
      <w:bookmarkEnd w:id="4169"/>
      <w:bookmarkEnd w:id="4170"/>
      <w:bookmarkEnd w:id="4171"/>
      <w:bookmarkEnd w:id="4172"/>
      <w:bookmarkEnd w:id="4173"/>
      <w:bookmarkEnd w:id="4174"/>
      <w:bookmarkEnd w:id="4175"/>
      <w:bookmarkEnd w:id="4176"/>
      <w:bookmarkEnd w:id="4177"/>
      <w:bookmarkEnd w:id="4178"/>
      <w:bookmarkEnd w:id="4179"/>
      <w:bookmarkEnd w:id="4180"/>
      <w:bookmarkEnd w:id="4181"/>
      <w:bookmarkEnd w:id="4182"/>
      <w:bookmarkEnd w:id="4183"/>
      <w:bookmarkEnd w:id="4184"/>
      <w:bookmarkEnd w:id="4185"/>
      <w:bookmarkEnd w:id="4186"/>
      <w:bookmarkEnd w:id="4187"/>
      <w:bookmarkEnd w:id="4188"/>
      <w:bookmarkEnd w:id="4189"/>
      <w:bookmarkEnd w:id="4190"/>
      <w:bookmarkEnd w:id="4191"/>
      <w:bookmarkEnd w:id="4192"/>
      <w:bookmarkEnd w:id="4193"/>
      <w:bookmarkEnd w:id="4194"/>
      <w:bookmarkEnd w:id="4195"/>
      <w:bookmarkEnd w:id="4196"/>
      <w:bookmarkEnd w:id="4197"/>
      <w:bookmarkEnd w:id="4198"/>
      <w:bookmarkEnd w:id="4199"/>
      <w:bookmarkEnd w:id="4200"/>
      <w:bookmarkEnd w:id="4201"/>
      <w:bookmarkEnd w:id="4202"/>
      <w:bookmarkEnd w:id="4203"/>
      <w:bookmarkEnd w:id="4204"/>
      <w:bookmarkEnd w:id="4205"/>
      <w:bookmarkEnd w:id="4206"/>
      <w:bookmarkEnd w:id="4207"/>
      <w:bookmarkEnd w:id="4208"/>
      <w:bookmarkEnd w:id="4209"/>
      <w:bookmarkEnd w:id="4210"/>
      <w:bookmarkEnd w:id="4211"/>
      <w:bookmarkEnd w:id="4212"/>
      <w:bookmarkEnd w:id="4213"/>
      <w:bookmarkEnd w:id="4214"/>
      <w:bookmarkEnd w:id="4215"/>
      <w:bookmarkEnd w:id="4216"/>
      <w:bookmarkEnd w:id="4217"/>
      <w:bookmarkEnd w:id="4218"/>
      <w:bookmarkEnd w:id="4219"/>
      <w:bookmarkEnd w:id="4220"/>
      <w:bookmarkEnd w:id="4221"/>
      <w:bookmarkEnd w:id="4222"/>
      <w:bookmarkEnd w:id="4223"/>
      <w:bookmarkEnd w:id="4224"/>
      <w:bookmarkEnd w:id="4225"/>
      <w:bookmarkEnd w:id="4226"/>
      <w:bookmarkEnd w:id="4227"/>
      <w:bookmarkEnd w:id="4228"/>
      <w:bookmarkEnd w:id="4229"/>
      <w:bookmarkEnd w:id="4230"/>
      <w:bookmarkEnd w:id="4231"/>
      <w:bookmarkEnd w:id="4232"/>
      <w:bookmarkEnd w:id="4233"/>
      <w:bookmarkEnd w:id="4234"/>
      <w:bookmarkEnd w:id="4235"/>
      <w:bookmarkEnd w:id="4236"/>
      <w:bookmarkEnd w:id="4237"/>
      <w:bookmarkEnd w:id="4238"/>
      <w:bookmarkEnd w:id="4239"/>
      <w:bookmarkEnd w:id="4240"/>
      <w:bookmarkEnd w:id="4241"/>
      <w:bookmarkEnd w:id="4242"/>
      <w:bookmarkEnd w:id="4243"/>
      <w:bookmarkEnd w:id="4244"/>
      <w:bookmarkEnd w:id="4245"/>
      <w:bookmarkEnd w:id="4246"/>
      <w:bookmarkEnd w:id="4247"/>
      <w:bookmarkEnd w:id="4248"/>
      <w:bookmarkEnd w:id="4249"/>
      <w:bookmarkEnd w:id="4250"/>
      <w:bookmarkEnd w:id="4251"/>
      <w:bookmarkEnd w:id="4252"/>
      <w:bookmarkEnd w:id="4253"/>
      <w:bookmarkEnd w:id="4254"/>
      <w:bookmarkEnd w:id="4255"/>
      <w:bookmarkEnd w:id="4256"/>
      <w:bookmarkEnd w:id="4257"/>
      <w:bookmarkEnd w:id="4258"/>
      <w:bookmarkEnd w:id="4259"/>
      <w:bookmarkEnd w:id="4260"/>
      <w:bookmarkEnd w:id="4261"/>
      <w:bookmarkEnd w:id="4262"/>
      <w:bookmarkEnd w:id="4263"/>
      <w:bookmarkEnd w:id="4264"/>
      <w:bookmarkEnd w:id="4265"/>
      <w:bookmarkEnd w:id="4266"/>
      <w:bookmarkEnd w:id="4267"/>
      <w:bookmarkEnd w:id="4268"/>
      <w:bookmarkEnd w:id="4269"/>
      <w:bookmarkEnd w:id="4270"/>
      <w:bookmarkEnd w:id="4271"/>
      <w:bookmarkEnd w:id="4272"/>
      <w:bookmarkEnd w:id="4273"/>
      <w:bookmarkEnd w:id="4274"/>
      <w:bookmarkEnd w:id="4275"/>
      <w:bookmarkEnd w:id="4276"/>
      <w:bookmarkEnd w:id="4277"/>
      <w:bookmarkEnd w:id="4278"/>
      <w:bookmarkEnd w:id="4279"/>
      <w:bookmarkEnd w:id="4280"/>
      <w:bookmarkEnd w:id="4281"/>
      <w:bookmarkEnd w:id="4282"/>
      <w:bookmarkEnd w:id="4283"/>
      <w:bookmarkEnd w:id="4284"/>
      <w:bookmarkEnd w:id="4285"/>
      <w:bookmarkEnd w:id="4286"/>
      <w:bookmarkEnd w:id="4287"/>
      <w:bookmarkEnd w:id="4288"/>
      <w:bookmarkEnd w:id="4289"/>
      <w:bookmarkEnd w:id="4290"/>
      <w:bookmarkEnd w:id="4291"/>
      <w:bookmarkEnd w:id="4292"/>
      <w:bookmarkEnd w:id="4293"/>
      <w:bookmarkEnd w:id="4294"/>
      <w:bookmarkEnd w:id="4295"/>
      <w:bookmarkEnd w:id="4296"/>
      <w:bookmarkEnd w:id="4297"/>
      <w:bookmarkEnd w:id="4298"/>
      <w:bookmarkEnd w:id="4299"/>
      <w:bookmarkEnd w:id="4300"/>
      <w:bookmarkEnd w:id="4301"/>
      <w:bookmarkEnd w:id="4302"/>
      <w:bookmarkEnd w:id="4303"/>
      <w:bookmarkEnd w:id="4304"/>
      <w:bookmarkEnd w:id="4305"/>
      <w:bookmarkEnd w:id="4306"/>
      <w:bookmarkEnd w:id="4307"/>
      <w:bookmarkEnd w:id="4308"/>
      <w:bookmarkEnd w:id="4309"/>
      <w:bookmarkEnd w:id="4310"/>
      <w:bookmarkEnd w:id="4311"/>
      <w:bookmarkEnd w:id="4312"/>
      <w:bookmarkEnd w:id="4313"/>
      <w:bookmarkEnd w:id="4314"/>
      <w:bookmarkEnd w:id="4315"/>
      <w:bookmarkEnd w:id="4316"/>
      <w:bookmarkEnd w:id="4317"/>
      <w:bookmarkEnd w:id="4318"/>
      <w:bookmarkEnd w:id="4319"/>
      <w:bookmarkEnd w:id="4320"/>
      <w:bookmarkEnd w:id="4321"/>
      <w:bookmarkEnd w:id="4322"/>
      <w:bookmarkEnd w:id="4323"/>
      <w:bookmarkEnd w:id="4324"/>
      <w:bookmarkEnd w:id="4325"/>
      <w:bookmarkEnd w:id="4326"/>
      <w:bookmarkEnd w:id="4327"/>
      <w:bookmarkEnd w:id="4328"/>
      <w:bookmarkEnd w:id="4329"/>
      <w:bookmarkEnd w:id="4330"/>
      <w:r w:rsidRPr="00DF7837">
        <w:t xml:space="preserve">List of </w:t>
      </w:r>
      <w:r w:rsidR="007B34C5" w:rsidRPr="00DF7837">
        <w:t xml:space="preserve">supported </w:t>
      </w:r>
      <w:r w:rsidRPr="00DF7837">
        <w:t>APIs</w:t>
      </w:r>
      <w:bookmarkEnd w:id="4331"/>
    </w:p>
    <w:tbl>
      <w:tblPr>
        <w:tblStyle w:val="TableGrid"/>
        <w:tblW w:w="9202" w:type="dxa"/>
        <w:tblLook w:val="04A0" w:firstRow="1" w:lastRow="0" w:firstColumn="1" w:lastColumn="0" w:noHBand="0" w:noVBand="1"/>
      </w:tblPr>
      <w:tblGrid>
        <w:gridCol w:w="7210"/>
        <w:gridCol w:w="1992"/>
      </w:tblGrid>
      <w:tr w:rsidR="00DF7837" w:rsidRPr="00DF7837" w14:paraId="64FF5866" w14:textId="77777777" w:rsidTr="007B34C5">
        <w:tc>
          <w:tcPr>
            <w:tcW w:w="7210" w:type="dxa"/>
          </w:tcPr>
          <w:p w14:paraId="2577D9B0" w14:textId="4485170B" w:rsidR="007B34C5" w:rsidRPr="00DF7837" w:rsidRDefault="007B34C5" w:rsidP="00DB3B89">
            <w:r w:rsidRPr="00DF7837">
              <w:t>URI</w:t>
            </w:r>
          </w:p>
        </w:tc>
        <w:tc>
          <w:tcPr>
            <w:tcW w:w="1992" w:type="dxa"/>
          </w:tcPr>
          <w:p w14:paraId="01E70950" w14:textId="40D1C987" w:rsidR="007B34C5" w:rsidRPr="00DF7837" w:rsidRDefault="007B34C5" w:rsidP="00DB3B89">
            <w:r w:rsidRPr="00DF7837">
              <w:t>Resource</w:t>
            </w:r>
          </w:p>
        </w:tc>
      </w:tr>
      <w:tr w:rsidR="00DF7837" w:rsidRPr="00DF7837" w14:paraId="38188764" w14:textId="6591FFF1" w:rsidTr="007B34C5">
        <w:tc>
          <w:tcPr>
            <w:tcW w:w="7210" w:type="dxa"/>
          </w:tcPr>
          <w:p w14:paraId="6FC29F7D" w14:textId="39ED47BA" w:rsidR="007B34C5" w:rsidRPr="00DF7837" w:rsidRDefault="007B34C5" w:rsidP="00DB3B89">
            <w:r w:rsidRPr="00DF7837">
              <w:t>/redfish/v1</w:t>
            </w:r>
          </w:p>
        </w:tc>
        <w:tc>
          <w:tcPr>
            <w:tcW w:w="1992" w:type="dxa"/>
          </w:tcPr>
          <w:p w14:paraId="186D6716" w14:textId="5EE57D5D" w:rsidR="007B34C5" w:rsidRPr="00DF7837" w:rsidRDefault="007B34C5" w:rsidP="00DB3B89">
            <w:r w:rsidRPr="00DF7837">
              <w:t>Service Root</w:t>
            </w:r>
          </w:p>
        </w:tc>
      </w:tr>
      <w:tr w:rsidR="00DF7837" w:rsidRPr="00DF7837" w14:paraId="57E61501" w14:textId="00A41862" w:rsidTr="007B34C5">
        <w:tc>
          <w:tcPr>
            <w:tcW w:w="7210" w:type="dxa"/>
          </w:tcPr>
          <w:p w14:paraId="58A06697" w14:textId="086089C3" w:rsidR="007B34C5" w:rsidRPr="00DF7837" w:rsidRDefault="007B34C5" w:rsidP="003B3FCA">
            <w:r w:rsidRPr="00DF7837">
              <w:t>/redfish/v1/Systems</w:t>
            </w:r>
          </w:p>
        </w:tc>
        <w:tc>
          <w:tcPr>
            <w:tcW w:w="1992" w:type="dxa"/>
          </w:tcPr>
          <w:p w14:paraId="1C8C92BD" w14:textId="765D81AD" w:rsidR="007B34C5" w:rsidRPr="00DF7837" w:rsidRDefault="007B34C5" w:rsidP="003B3FCA">
            <w:r w:rsidRPr="00DF7837">
              <w:t>System Collection</w:t>
            </w:r>
          </w:p>
        </w:tc>
      </w:tr>
      <w:tr w:rsidR="00DF7837" w:rsidRPr="00DF7837" w14:paraId="6E297A48" w14:textId="1177B4A2" w:rsidTr="007B34C5">
        <w:tc>
          <w:tcPr>
            <w:tcW w:w="7210" w:type="dxa"/>
          </w:tcPr>
          <w:p w14:paraId="18D5B8B4" w14:textId="5BCD9959" w:rsidR="007B34C5" w:rsidRPr="00DF7837" w:rsidRDefault="007B34C5" w:rsidP="003B3FCA">
            <w:r w:rsidRPr="00DF7837">
              <w:t>/redfish/v1/Systems/{</w:t>
            </w:r>
            <w:proofErr w:type="spellStart"/>
            <w:r w:rsidRPr="00DF7837">
              <w:t>SystemdID</w:t>
            </w:r>
            <w:proofErr w:type="spellEnd"/>
            <w:r w:rsidRPr="00DF7837">
              <w:t>}</w:t>
            </w:r>
          </w:p>
        </w:tc>
        <w:tc>
          <w:tcPr>
            <w:tcW w:w="1992" w:type="dxa"/>
          </w:tcPr>
          <w:p w14:paraId="5A1B8E28" w14:textId="465CBC12" w:rsidR="007B34C5" w:rsidRPr="00DF7837" w:rsidRDefault="007B34C5" w:rsidP="003B3FCA">
            <w:r w:rsidRPr="00DF7837">
              <w:t>System Information</w:t>
            </w:r>
          </w:p>
        </w:tc>
      </w:tr>
      <w:tr w:rsidR="00DF7837" w:rsidRPr="00DF7837" w14:paraId="2807D02E" w14:textId="5A407EB2" w:rsidTr="007B34C5">
        <w:tc>
          <w:tcPr>
            <w:tcW w:w="7210" w:type="dxa"/>
          </w:tcPr>
          <w:p w14:paraId="1B6B2F74" w14:textId="608B4771" w:rsidR="007B34C5" w:rsidRPr="00DF7837" w:rsidRDefault="007B34C5" w:rsidP="003B3FCA">
            <w:r w:rsidRPr="00DF7837">
              <w:t>/redfish/v1/Systems/{</w:t>
            </w:r>
            <w:proofErr w:type="spellStart"/>
            <w:r w:rsidRPr="00DF7837">
              <w:t>SystemdID</w:t>
            </w:r>
            <w:proofErr w:type="spellEnd"/>
            <w:r w:rsidRPr="00DF7837">
              <w:t>}/Storage</w:t>
            </w:r>
          </w:p>
        </w:tc>
        <w:tc>
          <w:tcPr>
            <w:tcW w:w="1992" w:type="dxa"/>
          </w:tcPr>
          <w:p w14:paraId="7A0835E0" w14:textId="4F142CBC" w:rsidR="007B34C5" w:rsidRPr="00DF7837" w:rsidRDefault="007B34C5" w:rsidP="003B3FCA">
            <w:r w:rsidRPr="00DF7837">
              <w:t>Storage Collection</w:t>
            </w:r>
          </w:p>
        </w:tc>
      </w:tr>
      <w:tr w:rsidR="00DF7837" w:rsidRPr="00DF7837" w14:paraId="7CFDD8F2" w14:textId="53EE8CAE" w:rsidTr="007B34C5">
        <w:tc>
          <w:tcPr>
            <w:tcW w:w="7210" w:type="dxa"/>
          </w:tcPr>
          <w:p w14:paraId="555C0F15" w14:textId="7D11457E" w:rsidR="007B34C5" w:rsidRPr="00DF7837" w:rsidRDefault="007B34C5" w:rsidP="003B3FCA">
            <w:r w:rsidRPr="00DF7837">
              <w:t>/redfish/v1/Systems/{</w:t>
            </w:r>
            <w:proofErr w:type="spellStart"/>
            <w:r w:rsidRPr="00DF7837">
              <w:t>SystemdID</w:t>
            </w:r>
            <w:proofErr w:type="spellEnd"/>
            <w:r w:rsidRPr="00DF7837">
              <w:t>}/Storage/{</w:t>
            </w:r>
            <w:proofErr w:type="spellStart"/>
            <w:r w:rsidRPr="00DF7837">
              <w:t>StorageID</w:t>
            </w:r>
            <w:proofErr w:type="spellEnd"/>
            <w:r w:rsidRPr="00DF7837">
              <w:t>}</w:t>
            </w:r>
          </w:p>
        </w:tc>
        <w:tc>
          <w:tcPr>
            <w:tcW w:w="1992" w:type="dxa"/>
          </w:tcPr>
          <w:p w14:paraId="47BB717E" w14:textId="73AB14A0" w:rsidR="007B34C5" w:rsidRPr="00DF7837" w:rsidRDefault="007B34C5" w:rsidP="003B3FCA">
            <w:r w:rsidRPr="00DF7837">
              <w:t>Storage Information</w:t>
            </w:r>
          </w:p>
        </w:tc>
      </w:tr>
      <w:tr w:rsidR="00DF7837" w:rsidRPr="00DF7837" w14:paraId="6C777712" w14:textId="36175442" w:rsidTr="007B34C5">
        <w:tc>
          <w:tcPr>
            <w:tcW w:w="7210" w:type="dxa"/>
          </w:tcPr>
          <w:p w14:paraId="3D165A58" w14:textId="1F0EEE2C" w:rsidR="007B34C5" w:rsidRPr="00DF7837" w:rsidRDefault="007B34C5" w:rsidP="003B3FCA">
            <w:r w:rsidRPr="00DF7837">
              <w:t>/redfish/v1/Systems/{</w:t>
            </w:r>
            <w:proofErr w:type="spellStart"/>
            <w:r w:rsidRPr="00DF7837">
              <w:t>SystemdID</w:t>
            </w:r>
            <w:proofErr w:type="spellEnd"/>
            <w:r w:rsidRPr="00DF7837">
              <w:t>}/Storage/{</w:t>
            </w:r>
            <w:proofErr w:type="spellStart"/>
            <w:r w:rsidRPr="00DF7837">
              <w:t>StorageID</w:t>
            </w:r>
            <w:proofErr w:type="spellEnd"/>
            <w:r w:rsidRPr="00DF7837">
              <w:t>}/Drives</w:t>
            </w:r>
          </w:p>
        </w:tc>
        <w:tc>
          <w:tcPr>
            <w:tcW w:w="1992" w:type="dxa"/>
          </w:tcPr>
          <w:p w14:paraId="1D94B1D8" w14:textId="4449363F" w:rsidR="007B34C5" w:rsidRPr="00DF7837" w:rsidRDefault="007B34C5" w:rsidP="003B3FCA">
            <w:pPr>
              <w:tabs>
                <w:tab w:val="left" w:pos="454"/>
              </w:tabs>
            </w:pPr>
            <w:r w:rsidRPr="00DF7837">
              <w:t>Drive Collection</w:t>
            </w:r>
          </w:p>
        </w:tc>
      </w:tr>
      <w:tr w:rsidR="00DF7837" w:rsidRPr="00DF7837" w14:paraId="4CE1EAA4" w14:textId="2FE30B49" w:rsidTr="007B34C5">
        <w:tc>
          <w:tcPr>
            <w:tcW w:w="7210" w:type="dxa"/>
          </w:tcPr>
          <w:p w14:paraId="51C5694A" w14:textId="4BAB5B44" w:rsidR="007B34C5" w:rsidRPr="00DF7837" w:rsidRDefault="007B34C5" w:rsidP="003B3FCA">
            <w:r w:rsidRPr="00DF7837">
              <w:t>/redfish/v1/Systems/{SystemdID}/Storage/{StorageID}/Drives/{DriveID}</w:t>
            </w:r>
          </w:p>
        </w:tc>
        <w:tc>
          <w:tcPr>
            <w:tcW w:w="1992" w:type="dxa"/>
          </w:tcPr>
          <w:p w14:paraId="1D6528FB" w14:textId="49AC21B4" w:rsidR="007B34C5" w:rsidRPr="00DF7837" w:rsidRDefault="007B34C5" w:rsidP="003B3FCA">
            <w:r w:rsidRPr="00DF7837">
              <w:t>Drive Information</w:t>
            </w:r>
          </w:p>
        </w:tc>
      </w:tr>
      <w:tr w:rsidR="00DF7837" w:rsidRPr="00DF7837" w14:paraId="0D8BC73F" w14:textId="68E3F72B" w:rsidTr="007B34C5">
        <w:tc>
          <w:tcPr>
            <w:tcW w:w="7210" w:type="dxa"/>
          </w:tcPr>
          <w:p w14:paraId="3356BADF" w14:textId="77777777" w:rsidR="007B34C5" w:rsidRPr="00DF7837" w:rsidRDefault="007B34C5" w:rsidP="00BD1B63">
            <w:r w:rsidRPr="00DF7837">
              <w:t>/redfish/v1/Systems/{SystemdID}/Storage/{StorageID}/Drives/{DriveID}/Oem/</w:t>
            </w:r>
          </w:p>
          <w:p w14:paraId="667425DA" w14:textId="214BC7CB" w:rsidR="007B34C5" w:rsidRPr="00DF7837" w:rsidRDefault="007B34C5" w:rsidP="00BD1B63">
            <w:r w:rsidRPr="00DF7837">
              <w:t>Samsung/</w:t>
            </w:r>
            <w:proofErr w:type="spellStart"/>
            <w:r w:rsidRPr="00DF7837">
              <w:t>DriveEthernetExt</w:t>
            </w:r>
            <w:proofErr w:type="spellEnd"/>
          </w:p>
        </w:tc>
        <w:tc>
          <w:tcPr>
            <w:tcW w:w="1992" w:type="dxa"/>
          </w:tcPr>
          <w:p w14:paraId="10DD1C1A" w14:textId="56A75395" w:rsidR="007B34C5" w:rsidRPr="00DF7837" w:rsidRDefault="007B34C5" w:rsidP="00D267B5">
            <w:r w:rsidRPr="00DF7837">
              <w:t xml:space="preserve">Samsung </w:t>
            </w:r>
            <w:proofErr w:type="spellStart"/>
            <w:r w:rsidRPr="00DF7837">
              <w:t>DriveEthernet</w:t>
            </w:r>
            <w:proofErr w:type="spellEnd"/>
            <w:r w:rsidRPr="00DF7837">
              <w:t xml:space="preserve"> information</w:t>
            </w:r>
          </w:p>
        </w:tc>
      </w:tr>
      <w:tr w:rsidR="00DF7837" w:rsidRPr="00DF7837" w14:paraId="7FD08CA0" w14:textId="42EAA863" w:rsidTr="007B34C5">
        <w:tc>
          <w:tcPr>
            <w:tcW w:w="7210" w:type="dxa"/>
          </w:tcPr>
          <w:p w14:paraId="7CB554E7" w14:textId="31B538A4" w:rsidR="007B34C5" w:rsidRPr="00DF7837" w:rsidRDefault="007B34C5" w:rsidP="003B3FCA">
            <w:r w:rsidRPr="00DF7837">
              <w:t>/redfish/v1/Systems/{</w:t>
            </w:r>
            <w:proofErr w:type="spellStart"/>
            <w:r w:rsidRPr="00DF7837">
              <w:t>SystemdID</w:t>
            </w:r>
            <w:proofErr w:type="spellEnd"/>
            <w:r w:rsidRPr="00DF7837">
              <w:t>}/</w:t>
            </w:r>
            <w:proofErr w:type="spellStart"/>
            <w:r w:rsidRPr="00DF7837">
              <w:t>EthernetInterfaces</w:t>
            </w:r>
            <w:proofErr w:type="spellEnd"/>
          </w:p>
        </w:tc>
        <w:tc>
          <w:tcPr>
            <w:tcW w:w="1992" w:type="dxa"/>
          </w:tcPr>
          <w:p w14:paraId="53871229" w14:textId="5D7C5729" w:rsidR="007B34C5" w:rsidRPr="00DF7837" w:rsidRDefault="007B34C5" w:rsidP="003B3FCA">
            <w:r w:rsidRPr="00DF7837">
              <w:t>Network Collection</w:t>
            </w:r>
          </w:p>
        </w:tc>
      </w:tr>
      <w:tr w:rsidR="00DF7837" w:rsidRPr="00DF7837" w14:paraId="673E51D3" w14:textId="3231F7B9" w:rsidTr="007B34C5">
        <w:tc>
          <w:tcPr>
            <w:tcW w:w="7210" w:type="dxa"/>
          </w:tcPr>
          <w:p w14:paraId="5DA47089" w14:textId="1B87F975" w:rsidR="007B34C5" w:rsidRPr="00DF7837" w:rsidRDefault="007B34C5" w:rsidP="003B3FCA">
            <w:r w:rsidRPr="00DF7837">
              <w:t>/redfish/v1/Systems/{</w:t>
            </w:r>
            <w:proofErr w:type="spellStart"/>
            <w:r w:rsidRPr="00DF7837">
              <w:t>SystemdID</w:t>
            </w:r>
            <w:proofErr w:type="spellEnd"/>
            <w:r w:rsidRPr="00DF7837">
              <w:t>}/</w:t>
            </w:r>
            <w:proofErr w:type="spellStart"/>
            <w:r w:rsidRPr="00DF7837">
              <w:t>EthernetInterfaces</w:t>
            </w:r>
            <w:proofErr w:type="spellEnd"/>
            <w:r w:rsidRPr="00DF7837">
              <w:t>/{</w:t>
            </w:r>
            <w:proofErr w:type="spellStart"/>
            <w:r w:rsidRPr="00DF7837">
              <w:t>InterfaceID</w:t>
            </w:r>
            <w:proofErr w:type="spellEnd"/>
            <w:r w:rsidRPr="00DF7837">
              <w:t>}</w:t>
            </w:r>
          </w:p>
        </w:tc>
        <w:tc>
          <w:tcPr>
            <w:tcW w:w="1992" w:type="dxa"/>
          </w:tcPr>
          <w:p w14:paraId="087E1027" w14:textId="3C8E15DC" w:rsidR="007B34C5" w:rsidRPr="00DF7837" w:rsidRDefault="007B34C5" w:rsidP="003B3FCA">
            <w:r w:rsidRPr="00DF7837">
              <w:t>Network Information</w:t>
            </w:r>
          </w:p>
        </w:tc>
      </w:tr>
      <w:tr w:rsidR="00DF7837" w:rsidRPr="00DF7837" w14:paraId="4DA13BB9" w14:textId="77777777" w:rsidTr="007B34C5">
        <w:tc>
          <w:tcPr>
            <w:tcW w:w="7210" w:type="dxa"/>
          </w:tcPr>
          <w:p w14:paraId="78A1EE49" w14:textId="724AE2B5" w:rsidR="007B34C5" w:rsidRPr="00DF7837" w:rsidRDefault="007B34C5" w:rsidP="00EA1181">
            <w:r w:rsidRPr="00DF7837">
              <w:t>/redfish/v1/Fabrics</w:t>
            </w:r>
          </w:p>
        </w:tc>
        <w:tc>
          <w:tcPr>
            <w:tcW w:w="1992" w:type="dxa"/>
          </w:tcPr>
          <w:p w14:paraId="773F5CAE" w14:textId="3DE822E1" w:rsidR="007B34C5" w:rsidRPr="00DF7837" w:rsidRDefault="007B34C5" w:rsidP="00EA1181">
            <w:r w:rsidRPr="00DF7837">
              <w:t>Fabric Collection</w:t>
            </w:r>
          </w:p>
        </w:tc>
      </w:tr>
      <w:tr w:rsidR="00DF7837" w:rsidRPr="00DF7837" w14:paraId="00C1E5E6" w14:textId="77777777" w:rsidTr="007B34C5">
        <w:tc>
          <w:tcPr>
            <w:tcW w:w="7210" w:type="dxa"/>
          </w:tcPr>
          <w:p w14:paraId="3D7D13CE" w14:textId="1A7622C7" w:rsidR="007B34C5" w:rsidRPr="00DF7837" w:rsidRDefault="007B34C5" w:rsidP="00EA1181">
            <w:r w:rsidRPr="00DF7837">
              <w:t>/redfish/v1/Fabrics/Fabric.1</w:t>
            </w:r>
          </w:p>
        </w:tc>
        <w:tc>
          <w:tcPr>
            <w:tcW w:w="1992" w:type="dxa"/>
          </w:tcPr>
          <w:p w14:paraId="026D9963" w14:textId="4120DC9F" w:rsidR="007B34C5" w:rsidRPr="00DF7837" w:rsidRDefault="007B34C5" w:rsidP="00EA1181">
            <w:r w:rsidRPr="00DF7837">
              <w:t>Fabric Information</w:t>
            </w:r>
          </w:p>
        </w:tc>
      </w:tr>
      <w:tr w:rsidR="00DF7837" w:rsidRPr="00DF7837" w14:paraId="5E938D90" w14:textId="77777777" w:rsidTr="007B34C5">
        <w:tc>
          <w:tcPr>
            <w:tcW w:w="7210" w:type="dxa"/>
          </w:tcPr>
          <w:p w14:paraId="299D47F4" w14:textId="585302C0" w:rsidR="007B34C5" w:rsidRPr="00DF7837" w:rsidRDefault="007B34C5" w:rsidP="00EA1181">
            <w:r w:rsidRPr="00DF7837">
              <w:t>/redfish/v1/Fabrics/Fabric.1/Switches</w:t>
            </w:r>
          </w:p>
        </w:tc>
        <w:tc>
          <w:tcPr>
            <w:tcW w:w="1992" w:type="dxa"/>
          </w:tcPr>
          <w:p w14:paraId="11DE133E" w14:textId="47A23A98" w:rsidR="007B34C5" w:rsidRPr="00DF7837" w:rsidRDefault="007B34C5" w:rsidP="00EA1181">
            <w:r w:rsidRPr="00DF7837">
              <w:t>Switch Collection</w:t>
            </w:r>
          </w:p>
        </w:tc>
      </w:tr>
      <w:tr w:rsidR="00DF7837" w:rsidRPr="00DF7837" w14:paraId="2B4A7DD5" w14:textId="77777777" w:rsidTr="007B34C5">
        <w:tc>
          <w:tcPr>
            <w:tcW w:w="7210" w:type="dxa"/>
          </w:tcPr>
          <w:p w14:paraId="5DAAB08E" w14:textId="26EE2EDA" w:rsidR="007B34C5" w:rsidRPr="00DF7837" w:rsidRDefault="007B34C5" w:rsidP="00EA1181">
            <w:r w:rsidRPr="00DF7837">
              <w:t>/redfish/v1/Fabrics/Fabric.1/Switches/{</w:t>
            </w:r>
            <w:proofErr w:type="spellStart"/>
            <w:r w:rsidRPr="00DF7837">
              <w:t>SwitchId</w:t>
            </w:r>
            <w:proofErr w:type="spellEnd"/>
            <w:r w:rsidRPr="00DF7837">
              <w:t>}</w:t>
            </w:r>
          </w:p>
        </w:tc>
        <w:tc>
          <w:tcPr>
            <w:tcW w:w="1992" w:type="dxa"/>
          </w:tcPr>
          <w:p w14:paraId="784414A5" w14:textId="1A881B1E" w:rsidR="007B34C5" w:rsidRPr="00DF7837" w:rsidRDefault="007B34C5" w:rsidP="00EA1181">
            <w:r w:rsidRPr="00DF7837">
              <w:t>Switch Information</w:t>
            </w:r>
          </w:p>
        </w:tc>
      </w:tr>
      <w:tr w:rsidR="00DF7837" w:rsidRPr="00DF7837" w14:paraId="555F69E6" w14:textId="77777777" w:rsidTr="007B34C5">
        <w:tc>
          <w:tcPr>
            <w:tcW w:w="7210" w:type="dxa"/>
          </w:tcPr>
          <w:p w14:paraId="63CA1351" w14:textId="1731BF7C" w:rsidR="007B34C5" w:rsidRPr="00DF7837" w:rsidRDefault="007B34C5" w:rsidP="00EA1181">
            <w:r w:rsidRPr="00DF7837">
              <w:t>/redfish/v1/Fabrics/Fabric.1/Switches/{</w:t>
            </w:r>
            <w:proofErr w:type="spellStart"/>
            <w:r w:rsidRPr="00DF7837">
              <w:t>SwitchId</w:t>
            </w:r>
            <w:proofErr w:type="spellEnd"/>
            <w:r w:rsidRPr="00DF7837">
              <w:t>}/Ports</w:t>
            </w:r>
          </w:p>
        </w:tc>
        <w:tc>
          <w:tcPr>
            <w:tcW w:w="1992" w:type="dxa"/>
          </w:tcPr>
          <w:p w14:paraId="5A53FA71" w14:textId="281B3E57" w:rsidR="007B34C5" w:rsidRPr="00DF7837" w:rsidRDefault="007B34C5" w:rsidP="00EA1181">
            <w:r w:rsidRPr="00DF7837">
              <w:t>Port Collection</w:t>
            </w:r>
          </w:p>
        </w:tc>
      </w:tr>
      <w:tr w:rsidR="00DF7837" w:rsidRPr="00DF7837" w14:paraId="3ECDC09B" w14:textId="77777777" w:rsidTr="007B34C5">
        <w:tc>
          <w:tcPr>
            <w:tcW w:w="7210" w:type="dxa"/>
          </w:tcPr>
          <w:p w14:paraId="486E8CF2" w14:textId="0C25FB02" w:rsidR="007B34C5" w:rsidRPr="00DF7837" w:rsidRDefault="007B34C5" w:rsidP="00EA1181">
            <w:r w:rsidRPr="00DF7837">
              <w:t>/redfish/v1/Fabrics/Fabric.1/Switches/{</w:t>
            </w:r>
            <w:proofErr w:type="spellStart"/>
            <w:r w:rsidRPr="00DF7837">
              <w:t>SwitchId</w:t>
            </w:r>
            <w:proofErr w:type="spellEnd"/>
            <w:r w:rsidRPr="00DF7837">
              <w:t>}/Ports/{</w:t>
            </w:r>
            <w:proofErr w:type="spellStart"/>
            <w:r w:rsidRPr="00DF7837">
              <w:t>PortId</w:t>
            </w:r>
            <w:proofErr w:type="spellEnd"/>
            <w:r w:rsidRPr="00DF7837">
              <w:t>}</w:t>
            </w:r>
          </w:p>
        </w:tc>
        <w:tc>
          <w:tcPr>
            <w:tcW w:w="1992" w:type="dxa"/>
          </w:tcPr>
          <w:p w14:paraId="54220B6F" w14:textId="38335570" w:rsidR="007B34C5" w:rsidRPr="00DF7837" w:rsidRDefault="007B34C5" w:rsidP="00EA1181">
            <w:r w:rsidRPr="00DF7837">
              <w:t>Port Information</w:t>
            </w:r>
          </w:p>
        </w:tc>
      </w:tr>
      <w:tr w:rsidR="00DF7837" w:rsidRPr="00DF7837" w14:paraId="027A406B" w14:textId="77777777" w:rsidTr="007B34C5">
        <w:tc>
          <w:tcPr>
            <w:tcW w:w="7210" w:type="dxa"/>
          </w:tcPr>
          <w:p w14:paraId="7662D438" w14:textId="24618E9E" w:rsidR="007B34C5" w:rsidRPr="00DF7837" w:rsidRDefault="007B34C5" w:rsidP="00EA1181">
            <w:r w:rsidRPr="00DF7837">
              <w:t>/redfish/v1/Fabrics/Fabric.1/Switches/{</w:t>
            </w:r>
            <w:proofErr w:type="spellStart"/>
            <w:r w:rsidRPr="00DF7837">
              <w:t>SwitchId</w:t>
            </w:r>
            <w:proofErr w:type="spellEnd"/>
            <w:r w:rsidRPr="00DF7837">
              <w:t>}/VLANs</w:t>
            </w:r>
          </w:p>
        </w:tc>
        <w:tc>
          <w:tcPr>
            <w:tcW w:w="1992" w:type="dxa"/>
          </w:tcPr>
          <w:p w14:paraId="48746759" w14:textId="3516991A" w:rsidR="007B34C5" w:rsidRPr="00DF7837" w:rsidRDefault="007B34C5" w:rsidP="00EA1181">
            <w:r w:rsidRPr="00DF7837">
              <w:t>VLAN Collection</w:t>
            </w:r>
          </w:p>
        </w:tc>
      </w:tr>
      <w:tr w:rsidR="00DF7837" w:rsidRPr="00DF7837" w14:paraId="4F6BB6A6" w14:textId="77777777" w:rsidTr="007B34C5">
        <w:tc>
          <w:tcPr>
            <w:tcW w:w="7210" w:type="dxa"/>
          </w:tcPr>
          <w:p w14:paraId="27060CFC" w14:textId="0558A74B" w:rsidR="007B34C5" w:rsidRPr="00DF7837" w:rsidRDefault="007B34C5" w:rsidP="00EA1181">
            <w:r w:rsidRPr="00DF7837">
              <w:t>/redfish/v1/Fabrics/Fabric.1/Switches/{</w:t>
            </w:r>
            <w:proofErr w:type="spellStart"/>
            <w:r w:rsidRPr="00DF7837">
              <w:t>SwitchId</w:t>
            </w:r>
            <w:proofErr w:type="spellEnd"/>
            <w:r w:rsidRPr="00DF7837">
              <w:t>}/VLANs/{</w:t>
            </w:r>
            <w:proofErr w:type="spellStart"/>
            <w:r w:rsidRPr="00DF7837">
              <w:t>VLANId</w:t>
            </w:r>
            <w:proofErr w:type="spellEnd"/>
            <w:r w:rsidRPr="00DF7837">
              <w:t>}</w:t>
            </w:r>
          </w:p>
        </w:tc>
        <w:tc>
          <w:tcPr>
            <w:tcW w:w="1992" w:type="dxa"/>
          </w:tcPr>
          <w:p w14:paraId="2E2CD74C" w14:textId="3EFC3E68" w:rsidR="007B34C5" w:rsidRPr="00DF7837" w:rsidRDefault="007B34C5" w:rsidP="00EA1181">
            <w:r w:rsidRPr="00DF7837">
              <w:t>VLAN Information</w:t>
            </w:r>
          </w:p>
        </w:tc>
      </w:tr>
    </w:tbl>
    <w:p w14:paraId="6CB01777" w14:textId="77777777" w:rsidR="00E30DC0" w:rsidRPr="00DF7837" w:rsidRDefault="00E30DC0" w:rsidP="004E5E88">
      <w:pPr>
        <w:sectPr w:rsidR="00E30DC0" w:rsidRPr="00DF7837" w:rsidSect="00691FF8">
          <w:headerReference w:type="even" r:id="rId16"/>
          <w:headerReference w:type="default" r:id="rId17"/>
          <w:footerReference w:type="default" r:id="rId1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E1A285E" w14:textId="72D623FF" w:rsidR="00CE5609" w:rsidRPr="00DF7837" w:rsidRDefault="00CE5609" w:rsidP="00CE5609">
      <w:pPr>
        <w:pStyle w:val="Heading1"/>
      </w:pPr>
      <w:bookmarkStart w:id="4333" w:name="_Toc46152981"/>
      <w:r w:rsidRPr="00DF7837">
        <w:lastRenderedPageBreak/>
        <w:t>Diagrams</w:t>
      </w:r>
      <w:bookmarkEnd w:id="4333"/>
    </w:p>
    <w:p w14:paraId="3D1F913D" w14:textId="77777777" w:rsidR="00AD3AFF" w:rsidRPr="00DF7837" w:rsidRDefault="00E0207C" w:rsidP="00CE5609">
      <w:pPr>
        <w:rPr>
          <w:noProof/>
          <w:lang w:eastAsia="ko-KR"/>
        </w:rPr>
      </w:pPr>
      <w:r w:rsidRPr="00DF7837">
        <w:t>F</w:t>
      </w:r>
      <w:r w:rsidR="00CE5609" w:rsidRPr="00DF7837">
        <w:t xml:space="preserve">igure 1 is the architecture overview. </w:t>
      </w:r>
      <w:r w:rsidRPr="00DF7837">
        <w:t>F</w:t>
      </w:r>
      <w:r w:rsidR="00CE5609" w:rsidRPr="00DF7837">
        <w:t xml:space="preserve">igure 2 is what the example in section </w:t>
      </w:r>
      <w:r w:rsidRPr="00DF7837">
        <w:t>4</w:t>
      </w:r>
      <w:r w:rsidR="00CE5609" w:rsidRPr="00DF7837">
        <w:t xml:space="preserve"> will represent. </w:t>
      </w:r>
      <w:r w:rsidR="005320D4" w:rsidRPr="00DF7837">
        <w:t>Figure 3 is the UFM fabric diagram.</w:t>
      </w:r>
      <w:r w:rsidR="00D51206" w:rsidRPr="00DF7837">
        <w:rPr>
          <w:noProof/>
          <w:lang w:eastAsia="ko-KR"/>
        </w:rPr>
        <w:t xml:space="preserve"> </w:t>
      </w:r>
      <w:r w:rsidR="005320D4" w:rsidRPr="00DF7837">
        <w:rPr>
          <w:noProof/>
          <w:lang w:eastAsia="ko-KR"/>
        </w:rPr>
        <w:drawing>
          <wp:inline distT="0" distB="0" distL="0" distR="0" wp14:anchorId="5EBDC6D4" wp14:editId="5ABDAAA0">
            <wp:extent cx="5943600" cy="3423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sentation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609" w:rsidRPr="00DF7837">
        <w:rPr>
          <w:noProof/>
          <w:lang w:eastAsia="ko-KR"/>
        </w:rPr>
        <w:drawing>
          <wp:inline distT="0" distB="0" distL="0" distR="0" wp14:anchorId="15DC8228" wp14:editId="368C2B17">
            <wp:extent cx="5943600" cy="3767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0608" w14:textId="7F13B69C" w:rsidR="00033B69" w:rsidRPr="00DF7837" w:rsidRDefault="005320D4" w:rsidP="00CE560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F7837">
        <w:rPr>
          <w:noProof/>
          <w:lang w:eastAsia="ko-KR"/>
        </w:rPr>
        <w:lastRenderedPageBreak/>
        <w:drawing>
          <wp:inline distT="0" distB="0" distL="0" distR="0" wp14:anchorId="0E7A7F92" wp14:editId="4FD003AA">
            <wp:extent cx="5943600" cy="4156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sentation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B69" w:rsidRPr="00DF7837">
        <w:br w:type="page"/>
      </w:r>
    </w:p>
    <w:p w14:paraId="3E293805" w14:textId="7C67EF87" w:rsidR="001A5FBE" w:rsidRPr="00DF7837" w:rsidRDefault="001A5FBE">
      <w:pPr>
        <w:pStyle w:val="Heading1"/>
      </w:pPr>
      <w:bookmarkStart w:id="4334" w:name="_Toc46152982"/>
      <w:r w:rsidRPr="00DF7837">
        <w:lastRenderedPageBreak/>
        <w:t>REST APIs</w:t>
      </w:r>
      <w:bookmarkEnd w:id="4334"/>
    </w:p>
    <w:p w14:paraId="4E56ED16" w14:textId="2A26AF28" w:rsidR="001A5FBE" w:rsidRPr="00DF7837" w:rsidRDefault="001A5FBE" w:rsidP="001A5FBE">
      <w:r w:rsidRPr="00DF7837">
        <w:t>The service root URL for Redfish version 1.x services will be http://&lt;</w:t>
      </w:r>
      <w:r w:rsidR="00DB33DD" w:rsidRPr="00DF7837">
        <w:t>FabricManager</w:t>
      </w:r>
      <w:r w:rsidRPr="00DF7837">
        <w:t>_IP&gt;/redfish/v1</w:t>
      </w:r>
    </w:p>
    <w:p w14:paraId="77D23397" w14:textId="77777777" w:rsidR="001A5FBE" w:rsidRPr="00DF7837" w:rsidRDefault="001A5FBE" w:rsidP="001A5FBE">
      <w:r w:rsidRPr="00DF7837">
        <w:t>Returns the following JSON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5FBE" w:rsidRPr="00DF7837" w14:paraId="4536DF58" w14:textId="77777777" w:rsidTr="00452B1D">
        <w:tc>
          <w:tcPr>
            <w:tcW w:w="9350" w:type="dxa"/>
          </w:tcPr>
          <w:p w14:paraId="1E4EE8A9" w14:textId="547CF19B" w:rsidR="00794995" w:rsidRPr="00DF7837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{ 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</w:t>
            </w:r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"@odata.context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":"/redfish/v1/$metadata#ServiceRoot.ServiceRoot",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</w:t>
            </w:r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"@odata.id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":"/redfish/v1",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</w:t>
            </w:r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"@</w:t>
            </w:r>
            <w:proofErr w:type="spellStart"/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odata.type</w:t>
            </w:r>
            <w:proofErr w:type="spellEnd"/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":"#ServiceRoot.v1_</w:t>
            </w:r>
            <w:r w:rsidR="001763C3" w:rsidRPr="00DF7837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_</w:t>
            </w:r>
            <w:r w:rsidR="001763C3" w:rsidRPr="00DF7837">
              <w:rPr>
                <w:rFonts w:ascii="Consolas" w:eastAsia="Times New Roman" w:hAnsi="Consolas" w:cs="Times New Roman"/>
                <w:sz w:val="18"/>
                <w:szCs w:val="18"/>
              </w:rPr>
              <w:t>0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.ServiceRoot",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</w:t>
            </w:r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"Id"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:"</w:t>
            </w:r>
            <w:proofErr w:type="spellStart"/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RootService</w:t>
            </w:r>
            <w:proofErr w:type="spellEnd"/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",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</w:t>
            </w:r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Name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":"Root</w:t>
            </w:r>
            <w:proofErr w:type="spellEnd"/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 Service",</w:t>
            </w:r>
          </w:p>
          <w:p w14:paraId="5440705D" w14:textId="77777777" w:rsidR="00794995" w:rsidRPr="00DF7837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</w:t>
            </w:r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ProtocolFeaturesSupported</w:t>
            </w:r>
            <w:proofErr w:type="spellEnd"/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:{ </w:t>
            </w:r>
          </w:p>
          <w:p w14:paraId="472378E0" w14:textId="77777777" w:rsidR="00794995" w:rsidRPr="001C77FB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r w:rsidRPr="001C77FB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"</w:t>
            </w:r>
            <w:proofErr w:type="spellStart"/>
            <w:r w:rsidRPr="001C77FB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ExpandQuery</w:t>
            </w:r>
            <w:proofErr w:type="spellEnd"/>
            <w:r w:rsidRPr="001C77FB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"</w:t>
            </w:r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t>:{</w:t>
            </w:r>
          </w:p>
          <w:p w14:paraId="36E10217" w14:textId="77777777" w:rsidR="00794995" w:rsidRPr="001C77FB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</w:t>
            </w:r>
            <w:r w:rsidRPr="001C77FB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"</w:t>
            </w:r>
            <w:proofErr w:type="spellStart"/>
            <w:r w:rsidRPr="001C77FB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ExpandAll</w:t>
            </w:r>
            <w:proofErr w:type="spellEnd"/>
            <w:r w:rsidRPr="001C77FB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"</w:t>
            </w:r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t>:false</w:t>
            </w:r>
          </w:p>
          <w:p w14:paraId="711A0897" w14:textId="77777777" w:rsidR="00794995" w:rsidRPr="001C77FB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},</w:t>
            </w:r>
          </w:p>
          <w:p w14:paraId="0EC879B3" w14:textId="77777777" w:rsidR="00794995" w:rsidRPr="001C77FB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r w:rsidRPr="001C77FB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"</w:t>
            </w:r>
            <w:proofErr w:type="spellStart"/>
            <w:r w:rsidRPr="001C77FB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SelectQuery</w:t>
            </w:r>
            <w:proofErr w:type="spellEnd"/>
            <w:r w:rsidRPr="001C77FB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"</w:t>
            </w:r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t>:false</w:t>
            </w:r>
          </w:p>
          <w:p w14:paraId="3BF190C9" w14:textId="77777777" w:rsidR="00794995" w:rsidRPr="00DF7837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},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</w:t>
            </w:r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"RedfishVersion"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:"1.8.0",</w:t>
            </w:r>
          </w:p>
          <w:p w14:paraId="3D4C30CF" w14:textId="77777777" w:rsidR="00794995" w:rsidRPr="00DF7837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</w:t>
            </w:r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"UUID"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:"1f7eb191-e6e3-5ff9-bd55-dc74a62c1b0e",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</w:t>
            </w:r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Vendor"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:"Samsung</w:t>
            </w:r>
            <w:proofErr w:type="spellEnd"/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",</w:t>
            </w:r>
          </w:p>
          <w:p w14:paraId="36BE40DC" w14:textId="77777777" w:rsidR="00794995" w:rsidRPr="00DF7837" w:rsidRDefault="00794995" w:rsidP="0079499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   </w:t>
            </w:r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JsonSchemas</w:t>
            </w:r>
            <w:proofErr w:type="spellEnd"/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:{ 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t>      </w:t>
            </w:r>
            <w:r w:rsidRPr="001C77FB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"@odata.id"</w:t>
            </w:r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t>:"/redfish/v1/</w:t>
            </w:r>
            <w:proofErr w:type="spellStart"/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t>JSONSchemas</w:t>
            </w:r>
            <w:proofErr w:type="spellEnd"/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t>"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},</w:t>
            </w:r>
          </w:p>
          <w:p w14:paraId="0EF41784" w14:textId="42C097D0" w:rsidR="001A5FBE" w:rsidRPr="00DF7837" w:rsidRDefault="00794995" w:rsidP="00914FD5">
            <w:pPr>
              <w:shd w:val="clear" w:color="auto" w:fill="FFFFFF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   </w:t>
            </w:r>
            <w:r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"Systems"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:{ 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   </w:t>
            </w:r>
            <w:r w:rsidRPr="001C77FB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"@odata.id"</w:t>
            </w:r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t>:"/redfish/v1/Systems"</w:t>
            </w:r>
            <w:r w:rsidRPr="001C77FB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   }</w:t>
            </w:r>
            <w:r w:rsidR="001F17B8" w:rsidRPr="00DF7837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  <w:r w:rsidR="00914FD5" w:rsidRPr="00DF7837">
              <w:rPr>
                <w:rFonts w:ascii="Consolas" w:eastAsia="Times New Roman" w:hAnsi="Consolas" w:cs="Times New Roman"/>
                <w:sz w:val="18"/>
                <w:szCs w:val="18"/>
              </w:rPr>
              <w:t>   </w:t>
            </w:r>
            <w:r w:rsidR="00914FD5" w:rsidRPr="00DF7837">
              <w:rPr>
                <w:rFonts w:ascii="Consolas" w:eastAsia="Times New Roman" w:hAnsi="Consolas" w:cs="Times New Roman"/>
                <w:b/>
                <w:bCs/>
                <w:sz w:val="18"/>
                <w:szCs w:val="18"/>
              </w:rPr>
              <w:t>"Managers"</w:t>
            </w:r>
            <w:r w:rsidR="00914FD5" w:rsidRPr="00DF7837">
              <w:rPr>
                <w:rFonts w:ascii="Consolas" w:eastAsia="Times New Roman" w:hAnsi="Consolas" w:cs="Times New Roman"/>
                <w:sz w:val="18"/>
                <w:szCs w:val="18"/>
              </w:rPr>
              <w:t>:{ </w:t>
            </w:r>
            <w:r w:rsidR="00914FD5"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  <w:r w:rsidR="00914FD5" w:rsidRPr="001C77FB">
              <w:rPr>
                <w:rFonts w:ascii="Consolas" w:eastAsia="Times New Roman" w:hAnsi="Consolas" w:cs="Times New Roman"/>
                <w:sz w:val="18"/>
                <w:szCs w:val="18"/>
              </w:rPr>
              <w:t>      </w:t>
            </w:r>
            <w:r w:rsidR="00914FD5" w:rsidRPr="001C77FB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"@odata.id"</w:t>
            </w:r>
            <w:r w:rsidR="00914FD5" w:rsidRPr="001C77FB">
              <w:rPr>
                <w:rFonts w:ascii="Consolas" w:eastAsia="Times New Roman" w:hAnsi="Consolas" w:cs="Times New Roman"/>
                <w:sz w:val="18"/>
                <w:szCs w:val="18"/>
              </w:rPr>
              <w:t>:"/redfish/v1/</w:t>
            </w:r>
            <w:r w:rsidR="00E016D8" w:rsidRPr="001C77FB">
              <w:rPr>
                <w:rFonts w:ascii="Consolas" w:eastAsia="Times New Roman" w:hAnsi="Consolas" w:cs="Times New Roman"/>
                <w:sz w:val="18"/>
                <w:szCs w:val="18"/>
              </w:rPr>
              <w:t>Fabric</w:t>
            </w:r>
            <w:r w:rsidR="00914FD5" w:rsidRPr="001C77FB">
              <w:rPr>
                <w:rFonts w:ascii="Consolas" w:eastAsia="Times New Roman" w:hAnsi="Consolas" w:cs="Times New Roman"/>
                <w:sz w:val="18"/>
                <w:szCs w:val="18"/>
              </w:rPr>
              <w:t>s"</w:t>
            </w:r>
            <w:r w:rsidR="00914FD5"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  <w:t>   }</w:t>
            </w:r>
            <w:r w:rsidR="00914FD5" w:rsidRPr="00DF7837"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  <w:r w:rsidRPr="00DF783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65231C3E" w14:textId="7F4CA261" w:rsidR="00AE0DEB" w:rsidRPr="00DF7837" w:rsidRDefault="00AE0DEB" w:rsidP="001A5FBE"/>
    <w:p w14:paraId="6AD958FB" w14:textId="2211DD8B" w:rsidR="00B12AF0" w:rsidRPr="00DF7837" w:rsidRDefault="00AE0DEB" w:rsidP="00B12AF0">
      <w:r w:rsidRPr="00DF7837">
        <w:br w:type="page"/>
      </w:r>
      <w:r w:rsidR="00B12AF0" w:rsidRPr="00DF7837">
        <w:lastRenderedPageBreak/>
        <w:t>http://&lt;FabricManager_IP&gt;/redfish/v1/Systems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2AF0" w:rsidRPr="00DF7837" w14:paraId="7FE405E2" w14:textId="77777777" w:rsidTr="008966FA">
        <w:tc>
          <w:tcPr>
            <w:tcW w:w="9350" w:type="dxa"/>
          </w:tcPr>
          <w:p w14:paraId="2F378487" w14:textId="7FF66D86" w:rsidR="00B12AF0" w:rsidRPr="00DF7837" w:rsidRDefault="00B12AF0" w:rsidP="001F17B8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"@odata.context</w:t>
            </w:r>
            <w:r w:rsidRPr="00DF7837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":</w:t>
            </w:r>
            <w:r w:rsidRPr="00DF7837">
              <w:rPr>
                <w:rFonts w:eastAsia="Times New Roman" w:cs="Times New Roman"/>
                <w:bCs/>
              </w:rPr>
              <w:t>"/redfish/v1/$metadata#ComputerSystemCollection.ComputerSystemCollection"</w:t>
            </w:r>
            <w:r w:rsidRPr="00DF7837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,</w:t>
            </w:r>
            <w:r w:rsidRPr="00DF7837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"@odata.id</w:t>
            </w:r>
            <w:r w:rsidRPr="00DF7837">
              <w:rPr>
                <w:rFonts w:eastAsia="Times New Roman" w:cs="Times New Roman"/>
              </w:rPr>
              <w:t>"</w:t>
            </w:r>
            <w:r w:rsidRPr="00DF7837">
              <w:rPr>
                <w:rFonts w:eastAsia="Times New Roman" w:cs="Times New Roman"/>
                <w:bCs/>
              </w:rPr>
              <w:t>:"/redfish/v1/Systems",</w:t>
            </w:r>
            <w:r w:rsidRPr="00DF7837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"@odata.type"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"#ComputerSystemCollection.ComputerSystemCollection"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Description"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"Collection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of Computer Systems"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"Members"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[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Pr="00D84C17">
              <w:rPr>
                <w:rFonts w:ascii="Consolas" w:hAnsi="Consolas"/>
                <w:sz w:val="18"/>
                <w:szCs w:val="18"/>
              </w:rPr>
              <w:t>      </w:t>
            </w:r>
            <w:r w:rsidRPr="00D84C1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84C1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D84C17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D84C1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D84C17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</w:t>
            </w:r>
            <w:r w:rsidRPr="00D84C17">
              <w:rPr>
                <w:rStyle w:val="sobjectv"/>
                <w:rFonts w:ascii="Consolas" w:hAnsi="Consolas"/>
                <w:sz w:val="18"/>
                <w:szCs w:val="18"/>
              </w:rPr>
              <w:t>.nqn</w:t>
            </w:r>
            <w:r w:rsidR="00DE1033" w:rsidRPr="00D84C17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Pr="00D84C17">
              <w:rPr>
                <w:rStyle w:val="sobjectv"/>
                <w:rFonts w:ascii="Consolas" w:hAnsi="Consolas"/>
                <w:sz w:val="18"/>
                <w:szCs w:val="18"/>
              </w:rPr>
              <w:t>1"</w:t>
            </w:r>
            <w:r w:rsidRPr="00D84C1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84C1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="001F17B8" w:rsidRPr="00D84C17">
              <w:rPr>
                <w:rStyle w:val="sbrace"/>
                <w:rFonts w:ascii="Consolas" w:hAnsi="Consolas"/>
                <w:sz w:val="18"/>
                <w:szCs w:val="18"/>
              </w:rPr>
              <w:t>,</w:t>
            </w:r>
            <w:r w:rsidRPr="00D84C1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84C1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84C1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D84C17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D84C1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D84C17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</w:t>
            </w:r>
            <w:r w:rsidRPr="00D84C17">
              <w:rPr>
                <w:rStyle w:val="sobjectv"/>
                <w:rFonts w:ascii="Consolas" w:hAnsi="Consolas"/>
                <w:sz w:val="18"/>
                <w:szCs w:val="18"/>
              </w:rPr>
              <w:t>.nqn</w:t>
            </w:r>
            <w:r w:rsidR="00DE1033" w:rsidRPr="00D84C17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Pr="00D84C17">
              <w:rPr>
                <w:rStyle w:val="sobjectv"/>
                <w:rFonts w:ascii="Consolas" w:hAnsi="Consolas"/>
                <w:sz w:val="18"/>
                <w:szCs w:val="18"/>
              </w:rPr>
              <w:t>2"</w:t>
            </w:r>
            <w:r w:rsidRPr="00D84C1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84C1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="001F17B8" w:rsidRPr="00D84C17">
              <w:rPr>
                <w:rStyle w:val="sbrace"/>
                <w:rFonts w:ascii="Consolas" w:hAnsi="Consolas"/>
                <w:sz w:val="18"/>
                <w:szCs w:val="18"/>
              </w:rPr>
              <w:t>,</w:t>
            </w:r>
            <w:r w:rsidRPr="00D84C17">
              <w:rPr>
                <w:rFonts w:ascii="Consolas" w:hAnsi="Consolas"/>
                <w:sz w:val="18"/>
                <w:szCs w:val="18"/>
              </w:rPr>
              <w:br/>
            </w:r>
            <w:r w:rsidR="001F17B8" w:rsidRPr="00D84C17">
              <w:rPr>
                <w:rFonts w:ascii="Consolas" w:hAnsi="Consolas"/>
                <w:sz w:val="18"/>
                <w:szCs w:val="18"/>
              </w:rPr>
              <w:t>      </w:t>
            </w:r>
            <w:r w:rsidR="001F17B8" w:rsidRPr="00D84C1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="001F17B8" w:rsidRPr="00D84C1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="001F17B8" w:rsidRPr="00D84C17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="001F17B8" w:rsidRPr="00D84C1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A22BBC" w:rsidRPr="00D84C17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"/redfish/v1/Systems/Targetuuid2</w:t>
            </w:r>
            <w:r w:rsidR="001F17B8" w:rsidRPr="00D84C17">
              <w:rPr>
                <w:rStyle w:val="sobjectv"/>
                <w:rFonts w:ascii="Consolas" w:hAnsi="Consolas"/>
                <w:sz w:val="18"/>
                <w:szCs w:val="18"/>
              </w:rPr>
              <w:t>.nqn</w:t>
            </w:r>
            <w:r w:rsidR="00DE1033" w:rsidRPr="00D84C17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="001F17B8" w:rsidRPr="00D84C17">
              <w:rPr>
                <w:rStyle w:val="sobjectv"/>
                <w:rFonts w:ascii="Consolas" w:hAnsi="Consolas"/>
                <w:sz w:val="18"/>
                <w:szCs w:val="18"/>
              </w:rPr>
              <w:t>3"</w:t>
            </w:r>
            <w:r w:rsidR="001F17B8" w:rsidRPr="00D84C1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="001F17B8" w:rsidRPr="00D84C17">
              <w:rPr>
                <w:rStyle w:val="sbrace"/>
                <w:rFonts w:ascii="Consolas" w:hAnsi="Consolas"/>
                <w:sz w:val="18"/>
                <w:szCs w:val="18"/>
              </w:rPr>
              <w:t>},</w:t>
            </w:r>
            <w:r w:rsidR="001F17B8" w:rsidRPr="00D84C17">
              <w:rPr>
                <w:rFonts w:ascii="Consolas" w:hAnsi="Consolas"/>
                <w:sz w:val="18"/>
                <w:szCs w:val="18"/>
              </w:rPr>
              <w:br/>
            </w:r>
            <w:r w:rsidRPr="00D84C17">
              <w:rPr>
                <w:rFonts w:ascii="Consolas" w:hAnsi="Consolas"/>
                <w:sz w:val="18"/>
                <w:szCs w:val="18"/>
              </w:rPr>
              <w:t>      </w:t>
            </w:r>
            <w:r w:rsidRPr="00D84C1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84C1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D84C17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D84C1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D84C17">
              <w:rPr>
                <w:rStyle w:val="sobjectv"/>
                <w:rFonts w:ascii="Consolas" w:hAnsi="Consolas"/>
                <w:sz w:val="18"/>
                <w:szCs w:val="18"/>
              </w:rPr>
              <w:t>"/redfish/v1/Systems/Target</w:t>
            </w:r>
            <w:r w:rsidRPr="00D84C17">
              <w:rPr>
                <w:rStyle w:val="sobjectv"/>
                <w:rFonts w:ascii="Consolas" w:hAnsi="Consolas"/>
                <w:sz w:val="18"/>
                <w:szCs w:val="18"/>
              </w:rPr>
              <w:t>uuid1"</w:t>
            </w:r>
            <w:r w:rsidRPr="00D84C1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84C1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="00A22BBC" w:rsidRPr="00D84C17">
              <w:rPr>
                <w:rStyle w:val="sbrace"/>
                <w:rFonts w:ascii="Consolas" w:hAnsi="Consolas"/>
                <w:sz w:val="18"/>
                <w:szCs w:val="18"/>
              </w:rPr>
              <w:t>,</w:t>
            </w:r>
            <w:r w:rsidR="00A22BBC" w:rsidRPr="00D84C1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="00A22BBC" w:rsidRPr="00D84C1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="00A22BBC" w:rsidRPr="00D84C1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="00A22BBC" w:rsidRPr="00D84C17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="00A22BBC" w:rsidRPr="00D84C1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A22BBC" w:rsidRPr="00D84C17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"/redfish/v1/Systems/Targetuuid2"</w:t>
            </w:r>
            <w:r w:rsidR="00A22BBC" w:rsidRPr="00D84C1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="00A22BBC" w:rsidRPr="00D84C1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Pr="00D84C17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]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"Members@odata.count"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1F17B8" w:rsidRPr="00DF7837">
              <w:rPr>
                <w:rStyle w:val="sobjectv"/>
                <w:rFonts w:ascii="Consolas" w:hAnsi="Consolas"/>
                <w:sz w:val="18"/>
                <w:szCs w:val="18"/>
              </w:rPr>
              <w:t>4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Name"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"System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Collection"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69C29CF2" w14:textId="77777777" w:rsidR="00B12AF0" w:rsidRPr="00DF7837" w:rsidRDefault="00B12AF0" w:rsidP="00B12AF0"/>
    <w:p w14:paraId="4AFEB33A" w14:textId="30FF426F" w:rsidR="008966FA" w:rsidRPr="00DF7837" w:rsidRDefault="008966FA" w:rsidP="008966FA">
      <w:r w:rsidRPr="00DF7837">
        <w:br w:type="page"/>
      </w:r>
      <w:r w:rsidRPr="00DF7837">
        <w:lastRenderedPageBreak/>
        <w:t>http://&lt;FabricManage</w:t>
      </w:r>
      <w:r w:rsidR="00DE1033" w:rsidRPr="00DF7837">
        <w:t>r_IP&gt;/redfish/v1/Systems/Target</w:t>
      </w:r>
      <w:r w:rsidRPr="00DF7837">
        <w:t>uuid1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966FA" w:rsidRPr="00DF7837" w14:paraId="5EBE494B" w14:textId="77777777" w:rsidTr="008966FA">
        <w:tc>
          <w:tcPr>
            <w:tcW w:w="9350" w:type="dxa"/>
          </w:tcPr>
          <w:p w14:paraId="282E89AB" w14:textId="7E140969" w:rsidR="008966FA" w:rsidRPr="00DF7837" w:rsidRDefault="008966FA" w:rsidP="008966FA">
            <w:pPr>
              <w:rPr>
                <w:rStyle w:val="scomma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"@odata.context"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"/redfish/v1/$metadata#ComputerSystem.ComputerSystem"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</w:t>
            </w:r>
            <w:r w:rsidR="00DE1033" w:rsidRPr="00DF7837">
              <w:rPr>
                <w:rStyle w:val="sobjectv"/>
                <w:rFonts w:ascii="Consolas" w:hAnsi="Consolas"/>
                <w:sz w:val="18"/>
                <w:szCs w:val="18"/>
              </w:rPr>
              <w:t>Systems/Target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uuid1"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"#ComputerSystem.v1_9_0.ComputerSystem"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Description"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"System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containing two subsystems"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</w:p>
          <w:p w14:paraId="1C64378B" w14:textId="71085387" w:rsidR="008966FA" w:rsidRPr="00DF7837" w:rsidRDefault="008966FA" w:rsidP="008966FA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 xml:space="preserve">   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DF7837">
              <w:rPr>
                <w:rStyle w:val="sobjectv"/>
                <w:rFonts w:ascii="Consolas" w:hAnsi="Consolas"/>
                <w:sz w:val="18"/>
                <w:szCs w:val="18"/>
              </w:rPr>
              <w:t>"Targetuuid1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 xml:space="preserve">   "Identifiers":</w:t>
            </w:r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 xml:space="preserve"> [</w:t>
            </w:r>
          </w:p>
          <w:p w14:paraId="4554A6D9" w14:textId="16C8A88B" w:rsidR="008966FA" w:rsidRPr="00DF7837" w:rsidRDefault="008966FA" w:rsidP="008966FA">
            <w:pPr>
              <w:rPr>
                <w:rStyle w:val="sbrace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  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Pr="00532E6E">
              <w:rPr>
                <w:rFonts w:ascii="Consolas" w:hAnsi="Consolas"/>
                <w:sz w:val="18"/>
                <w:szCs w:val="18"/>
              </w:rPr>
              <w:t xml:space="preserve">         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"DurableName"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316EC7">
              <w:rPr>
                <w:rStyle w:val="sobjectk"/>
                <w:bCs/>
                <w:sz w:val="18"/>
                <w:szCs w:val="18"/>
              </w:rPr>
              <w:t>4d017a48-e3c5-11e9-9efe-44a842481efb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532E6E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DurableNameFormat</w:t>
            </w:r>
            <w:proofErr w:type="spellEnd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"UUID"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 xml:space="preserve">      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  <w:p w14:paraId="5B91A254" w14:textId="1FF82DE3" w:rsidR="008966FA" w:rsidRPr="00DF7837" w:rsidRDefault="008966FA" w:rsidP="008966FA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],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"IPv4Addresses"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[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Pr="00532E6E">
              <w:rPr>
                <w:rFonts w:ascii="Consolas" w:hAnsi="Consolas"/>
                <w:sz w:val="18"/>
                <w:szCs w:val="18"/>
              </w:rPr>
              <w:t>   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"Address"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"10.1.51.54"</w:t>
            </w:r>
            <w:r w:rsidRPr="00532E6E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532E6E">
              <w:rPr>
                <w:rStyle w:val="sobjectv"/>
              </w:rPr>
              <w:t xml:space="preserve">                                                               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SubnetMask</w:t>
            </w:r>
            <w:proofErr w:type="spellEnd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  <w:r w:rsidRPr="00532E6E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532E6E">
              <w:rPr>
                <w:rStyle w:val="sobjectv"/>
              </w:rPr>
              <w:br/>
            </w:r>
            <w:r w:rsidRPr="00532E6E">
              <w:rPr>
                <w:rFonts w:ascii="Consolas" w:hAnsi="Consolas"/>
                <w:sz w:val="18"/>
                <w:szCs w:val="18"/>
              </w:rPr>
              <w:t>   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AddressOrigin</w:t>
            </w:r>
            <w:proofErr w:type="spellEnd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  <w:r w:rsidRPr="00532E6E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"Gateway"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]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"IPv6DefaultGateway"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"IPv6Addresses"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[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Pr="00532E6E">
              <w:rPr>
                <w:rFonts w:ascii="Consolas" w:hAnsi="Consolas"/>
                <w:sz w:val="18"/>
                <w:szCs w:val="18"/>
              </w:rPr>
              <w:t>   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"Address"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  <w:r w:rsidRPr="00532E6E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"PrefixLength"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:0</w:t>
            </w:r>
            <w:r w:rsidRPr="00532E6E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AddressOrigin</w:t>
            </w:r>
            <w:proofErr w:type="spellEnd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  <w:r w:rsidRPr="00532E6E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AddressState</w:t>
            </w:r>
            <w:proofErr w:type="spellEnd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]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"Links"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</w:t>
            </w:r>
          </w:p>
          <w:p w14:paraId="7D0D6600" w14:textId="77777777" w:rsidR="008966FA" w:rsidRPr="00532E6E" w:rsidRDefault="008966FA" w:rsidP="008966FA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532E6E">
              <w:rPr>
                <w:rStyle w:val="sbrace"/>
                <w:rFonts w:ascii="Consolas" w:hAnsi="Consolas"/>
                <w:sz w:val="18"/>
                <w:szCs w:val="18"/>
              </w:rPr>
              <w:t xml:space="preserve">      “</w:t>
            </w:r>
            <w:proofErr w:type="spellStart"/>
            <w:r w:rsidRPr="00532E6E">
              <w:rPr>
                <w:rStyle w:val="sobjectk"/>
                <w:bCs/>
              </w:rPr>
              <w:t>Supplying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ComputerSystems</w:t>
            </w:r>
            <w:proofErr w:type="spellEnd"/>
            <w:r w:rsidRPr="00532E6E">
              <w:rPr>
                <w:rStyle w:val="sbrace"/>
                <w:rFonts w:ascii="Consolas" w:hAnsi="Consolas"/>
                <w:sz w:val="18"/>
                <w:szCs w:val="18"/>
              </w:rPr>
              <w:t>”: [</w:t>
            </w:r>
          </w:p>
          <w:p w14:paraId="060F0703" w14:textId="77777777" w:rsidR="008966FA" w:rsidRPr="00532E6E" w:rsidRDefault="008966FA" w:rsidP="008966FA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532E6E">
              <w:rPr>
                <w:rStyle w:val="sbrace"/>
                <w:rFonts w:ascii="Consolas" w:hAnsi="Consolas"/>
                <w:sz w:val="18"/>
                <w:szCs w:val="18"/>
              </w:rPr>
              <w:t xml:space="preserve">          {</w:t>
            </w:r>
          </w:p>
          <w:p w14:paraId="098CBF0E" w14:textId="0197C977" w:rsidR="008966FA" w:rsidRPr="00532E6E" w:rsidRDefault="008966FA" w:rsidP="008966FA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532E6E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532E6E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.nqn</w:t>
            </w:r>
            <w:r w:rsidR="00DE1033" w:rsidRPr="00532E6E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1",</w:t>
            </w:r>
          </w:p>
          <w:p w14:paraId="778A4211" w14:textId="7CCEA846" w:rsidR="008966FA" w:rsidRPr="00532E6E" w:rsidRDefault="008966FA" w:rsidP="008966FA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532E6E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532E6E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.nqn</w:t>
            </w:r>
            <w:r w:rsidR="00DE1033" w:rsidRPr="00532E6E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2"</w:t>
            </w:r>
          </w:p>
          <w:p w14:paraId="0E15790B" w14:textId="77777777" w:rsidR="008966FA" w:rsidRPr="00532E6E" w:rsidRDefault="008966FA" w:rsidP="008966FA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 xml:space="preserve">          }</w:t>
            </w:r>
          </w:p>
          <w:p w14:paraId="68D16001" w14:textId="77777777" w:rsidR="008966FA" w:rsidRPr="00DF7837" w:rsidRDefault="008966FA" w:rsidP="008966FA">
            <w:pPr>
              <w:rPr>
                <w:rStyle w:val="scomma"/>
                <w:rFonts w:ascii="Consolas" w:hAnsi="Consolas"/>
                <w:sz w:val="18"/>
                <w:szCs w:val="18"/>
              </w:rPr>
            </w:pP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 xml:space="preserve">       ]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  <w:p w14:paraId="435CEB5E" w14:textId="77777777" w:rsidR="008966FA" w:rsidRPr="00DF7837" w:rsidRDefault="008966FA" w:rsidP="008966F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51C119DE" w14:textId="77777777" w:rsidR="008966FA" w:rsidRPr="00DF7837" w:rsidRDefault="008966FA"/>
    <w:p w14:paraId="5C6CEAD4" w14:textId="77777777" w:rsidR="008966FA" w:rsidRPr="00DF7837" w:rsidRDefault="008966FA">
      <w:r w:rsidRPr="00DF7837">
        <w:br w:type="page"/>
      </w:r>
    </w:p>
    <w:p w14:paraId="0971EC10" w14:textId="596B33AB" w:rsidR="001A5FBE" w:rsidRPr="00DF7837" w:rsidRDefault="001A5FBE" w:rsidP="001A5FBE">
      <w:r w:rsidRPr="00DF7837">
        <w:lastRenderedPageBreak/>
        <w:t>http://&lt;</w:t>
      </w:r>
      <w:r w:rsidR="00D56449" w:rsidRPr="00DF7837">
        <w:t>FabricManager</w:t>
      </w:r>
      <w:r w:rsidR="00DE1033" w:rsidRPr="00DF7837">
        <w:t>_IP&gt;/redfish/v1/Systems/Targetuuid1</w:t>
      </w:r>
      <w:r w:rsidRPr="00DF7837">
        <w:t>.</w:t>
      </w:r>
      <w:r w:rsidR="00D56449" w:rsidRPr="00DF7837">
        <w:t>nqn</w:t>
      </w:r>
      <w:r w:rsidR="00DE1033" w:rsidRPr="00DF7837">
        <w:t>uuid</w:t>
      </w:r>
      <w:r w:rsidR="00B12CB4" w:rsidRPr="00DF7837">
        <w:t>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A5FBE" w:rsidRPr="00DF7837" w14:paraId="48DE13B3" w14:textId="77777777" w:rsidTr="00452B1D">
        <w:tc>
          <w:tcPr>
            <w:tcW w:w="9350" w:type="dxa"/>
          </w:tcPr>
          <w:p w14:paraId="757AF170" w14:textId="4C7F3EB3" w:rsidR="00EC3015" w:rsidRPr="00DF7837" w:rsidRDefault="00EC3015" w:rsidP="00EC3015">
            <w:pPr>
              <w:rPr>
                <w:rStyle w:val="scomma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"@odata.context"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"/redfish/v1/$metadata#ComputerSystem.ComputerSystem"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</w:t>
            </w:r>
            <w:r w:rsidR="00DE1033" w:rsidRPr="00DF7837">
              <w:rPr>
                <w:rStyle w:val="sobjectv"/>
                <w:rFonts w:ascii="Consolas" w:hAnsi="Consolas"/>
                <w:sz w:val="18"/>
                <w:szCs w:val="18"/>
              </w:rPr>
              <w:t>Systems/Targetuuid1.nqnuuid1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"#ComputerSystem.v1_9_0.ComputerSystem"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Description"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"System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representing the drive resources"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</w:p>
          <w:p w14:paraId="56131DEB" w14:textId="57019DE0" w:rsidR="00D56449" w:rsidRPr="00DF7837" w:rsidRDefault="00EC3015" w:rsidP="00D56449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 xml:space="preserve">   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DF7837">
              <w:rPr>
                <w:rStyle w:val="sobjectv"/>
                <w:rFonts w:ascii="Consolas" w:hAnsi="Consolas"/>
                <w:sz w:val="18"/>
                <w:szCs w:val="18"/>
              </w:rPr>
              <w:t>"Targetuuid1.nqnuuid1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="00D56449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 xml:space="preserve">   "Identifiers":</w:t>
            </w:r>
            <w:r w:rsidR="00D56449"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 xml:space="preserve"> [</w:t>
            </w:r>
          </w:p>
          <w:p w14:paraId="54F05FC5" w14:textId="03E99894" w:rsidR="00D56449" w:rsidRPr="00DF7837" w:rsidRDefault="00D56449" w:rsidP="00D5644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  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 xml:space="preserve">         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"DurableName"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"nqn.2019-07.samsung:msl-ssg-mp03-data1"</w:t>
            </w:r>
            <w:r w:rsidRPr="00532E6E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532E6E">
              <w:rPr>
                <w:rStyle w:val="sobjectv"/>
              </w:rPr>
              <w:t xml:space="preserve">                                                                                                                     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DurableNameFormat</w:t>
            </w:r>
            <w:proofErr w:type="spellEnd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"NQN"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 xml:space="preserve">      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  <w:p w14:paraId="599CA4FC" w14:textId="65F0B875" w:rsidR="00092BFE" w:rsidRPr="00DF7837" w:rsidRDefault="00D56449" w:rsidP="00092BFE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],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="00092BFE"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="00092BFE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"Status"</w:t>
            </w:r>
            <w:r w:rsidR="00092BFE"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092BFE"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="00092BFE" w:rsidRPr="00DF7837">
              <w:rPr>
                <w:rFonts w:ascii="Consolas" w:hAnsi="Consolas"/>
                <w:sz w:val="18"/>
                <w:szCs w:val="18"/>
              </w:rPr>
              <w:br/>
            </w:r>
            <w:r w:rsidR="00092BFE" w:rsidRPr="00532E6E">
              <w:rPr>
                <w:rFonts w:ascii="Consolas" w:hAnsi="Consolas"/>
                <w:sz w:val="18"/>
                <w:szCs w:val="18"/>
              </w:rPr>
              <w:t>      </w:t>
            </w:r>
            <w:r w:rsidR="00092BFE"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="00092BFE"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State"</w:t>
            </w:r>
            <w:r w:rsidR="00092BFE"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092BFE" w:rsidRPr="00532E6E">
              <w:rPr>
                <w:rStyle w:val="sobjectv"/>
                <w:rFonts w:ascii="Consolas" w:hAnsi="Consolas"/>
                <w:sz w:val="18"/>
                <w:szCs w:val="18"/>
              </w:rPr>
              <w:t>"Enabled</w:t>
            </w:r>
            <w:proofErr w:type="spellEnd"/>
            <w:r w:rsidR="00092BFE" w:rsidRPr="00532E6E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="004E176E" w:rsidRPr="00532E6E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="00092BFE" w:rsidRPr="00532E6E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="00092BFE"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="00092BFE"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Health"</w:t>
            </w:r>
            <w:r w:rsidR="00092BFE"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092BFE" w:rsidRPr="00532E6E">
              <w:rPr>
                <w:rStyle w:val="sobjectv"/>
                <w:rFonts w:ascii="Consolas" w:hAnsi="Consolas"/>
                <w:sz w:val="18"/>
                <w:szCs w:val="18"/>
              </w:rPr>
              <w:t>"OK</w:t>
            </w:r>
            <w:proofErr w:type="spellEnd"/>
            <w:r w:rsidR="00092BFE" w:rsidRPr="00532E6E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="00092BFE" w:rsidRPr="00532E6E">
              <w:rPr>
                <w:rFonts w:ascii="Consolas" w:hAnsi="Consolas"/>
                <w:sz w:val="18"/>
                <w:szCs w:val="18"/>
              </w:rPr>
              <w:br/>
            </w:r>
            <w:r w:rsidR="00092BFE"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="00092BFE"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="00092BFE"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</w:p>
          <w:p w14:paraId="088D4915" w14:textId="42E7AF91" w:rsidR="00EC3015" w:rsidRPr="00DF7837" w:rsidRDefault="00EC3015" w:rsidP="00D56449">
            <w:pPr>
              <w:rPr>
                <w:rStyle w:val="scomma"/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"Storage"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532E6E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"/redfish/v1/Systems/Targetuuid1.nqnuuid1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/Storage"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EthernetInterfaces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"/redfish/v1/Systems/</w:t>
            </w:r>
            <w:r w:rsidR="00DE1033" w:rsidRPr="00532E6E">
              <w:rPr>
                <w:rStyle w:val="sobjectv"/>
                <w:rFonts w:ascii="Consolas" w:hAnsi="Consolas"/>
                <w:sz w:val="18"/>
                <w:szCs w:val="18"/>
              </w:rPr>
              <w:t>Targetuuid1.nqnuuid1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/EthernetInterfaces"</w:t>
            </w:r>
            <w:r w:rsidRPr="00532E6E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</w:p>
          <w:p w14:paraId="4910FAE6" w14:textId="77777777" w:rsidR="00867AC2" w:rsidRPr="00DF7837" w:rsidRDefault="00EC3015" w:rsidP="00867AC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Name"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"System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="00867AC2" w:rsidRPr="00DF7837">
              <w:rPr>
                <w:rStyle w:val="sobjectv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="00867AC2"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="00867AC2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"Links"</w:t>
            </w:r>
            <w:r w:rsidR="00867AC2"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867AC2" w:rsidRPr="00DF7837">
              <w:rPr>
                <w:rStyle w:val="sbrace"/>
                <w:rFonts w:ascii="Consolas" w:hAnsi="Consolas"/>
                <w:sz w:val="18"/>
                <w:szCs w:val="18"/>
              </w:rPr>
              <w:t>{</w:t>
            </w:r>
          </w:p>
          <w:p w14:paraId="6ABBB670" w14:textId="784B9AD7" w:rsidR="00867AC2" w:rsidRPr="00951ADD" w:rsidRDefault="00867AC2" w:rsidP="00867AC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</w:t>
            </w:r>
            <w:r w:rsidRPr="00951ADD">
              <w:rPr>
                <w:rStyle w:val="sbrace"/>
                <w:rFonts w:ascii="Consolas" w:hAnsi="Consolas"/>
                <w:sz w:val="18"/>
                <w:szCs w:val="18"/>
              </w:rPr>
              <w:t>“</w:t>
            </w:r>
            <w:proofErr w:type="spellStart"/>
            <w:r w:rsidRPr="00951ADD">
              <w:rPr>
                <w:rStyle w:val="sobjectk"/>
                <w:rFonts w:ascii="Consolas" w:hAnsi="Consolas"/>
                <w:bCs/>
                <w:sz w:val="18"/>
                <w:szCs w:val="18"/>
              </w:rPr>
              <w:t>ConsumingComputerSystems</w:t>
            </w:r>
            <w:proofErr w:type="spellEnd"/>
            <w:r w:rsidRPr="00951ADD">
              <w:rPr>
                <w:rStyle w:val="sbrace"/>
                <w:rFonts w:ascii="Consolas" w:hAnsi="Consolas"/>
                <w:sz w:val="18"/>
                <w:szCs w:val="18"/>
              </w:rPr>
              <w:t>”: [</w:t>
            </w:r>
          </w:p>
          <w:p w14:paraId="07802BF6" w14:textId="77777777" w:rsidR="00867AC2" w:rsidRPr="00951ADD" w:rsidRDefault="00867AC2" w:rsidP="00867AC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951ADD">
              <w:rPr>
                <w:rStyle w:val="sbrace"/>
                <w:rFonts w:ascii="Consolas" w:hAnsi="Consolas"/>
                <w:sz w:val="18"/>
                <w:szCs w:val="18"/>
              </w:rPr>
              <w:t xml:space="preserve">          {</w:t>
            </w:r>
          </w:p>
          <w:p w14:paraId="31A29F54" w14:textId="16EFAE49" w:rsidR="00867AC2" w:rsidRPr="00951ADD" w:rsidRDefault="00867AC2" w:rsidP="00867AC2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951ADD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</w:t>
            </w:r>
            <w:r w:rsidRPr="00951ADD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951ADD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951ADD">
              <w:rPr>
                <w:rStyle w:val="sobjectv"/>
                <w:rFonts w:ascii="Consolas" w:hAnsi="Consolas"/>
                <w:sz w:val="18"/>
                <w:szCs w:val="18"/>
              </w:rPr>
              <w:t>"/redfish/v1/Systems/</w:t>
            </w:r>
            <w:r w:rsidR="00DE1033" w:rsidRPr="00951ADD">
              <w:rPr>
                <w:rStyle w:val="sobjectv"/>
                <w:rFonts w:ascii="Consolas" w:hAnsi="Consolas"/>
                <w:sz w:val="18"/>
                <w:szCs w:val="18"/>
              </w:rPr>
              <w:t>Targetuuid1</w:t>
            </w:r>
            <w:r w:rsidR="004E176E" w:rsidRPr="00951ADD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</w:p>
          <w:p w14:paraId="58725277" w14:textId="77777777" w:rsidR="00867AC2" w:rsidRPr="00951ADD" w:rsidRDefault="00867AC2" w:rsidP="00867AC2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951ADD">
              <w:rPr>
                <w:rStyle w:val="sobjectv"/>
                <w:rFonts w:ascii="Consolas" w:hAnsi="Consolas"/>
                <w:sz w:val="18"/>
                <w:szCs w:val="18"/>
              </w:rPr>
              <w:t xml:space="preserve">          }</w:t>
            </w:r>
          </w:p>
          <w:p w14:paraId="7AC3BE6E" w14:textId="1206A5FF" w:rsidR="00867AC2" w:rsidRPr="00DF7837" w:rsidRDefault="00867AC2" w:rsidP="00867AC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951ADD">
              <w:rPr>
                <w:rStyle w:val="sobjectv"/>
                <w:rFonts w:ascii="Consolas" w:hAnsi="Consolas"/>
                <w:sz w:val="18"/>
                <w:szCs w:val="18"/>
              </w:rPr>
              <w:t xml:space="preserve">       ]</w:t>
            </w:r>
            <w:r w:rsidRPr="00951ADD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  <w:p w14:paraId="329852D0" w14:textId="77777777" w:rsidR="009530EF" w:rsidRPr="00532E6E" w:rsidRDefault="009530EF" w:rsidP="009530EF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oem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Pr="00532E6E">
              <w:rPr>
                <w:rFonts w:ascii="Consolas" w:hAnsi="Consolas"/>
                <w:sz w:val="18"/>
                <w:szCs w:val="18"/>
              </w:rPr>
              <w:t>      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"ServerName"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"servername1"</w:t>
            </w:r>
          </w:p>
          <w:p w14:paraId="6A244167" w14:textId="2E74F237" w:rsidR="009530EF" w:rsidRPr="00532E6E" w:rsidRDefault="009530EF" w:rsidP="009530EF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 xml:space="preserve">      "NSID"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</w:p>
          <w:p w14:paraId="6ABC1505" w14:textId="77777777" w:rsidR="00820CC1" w:rsidRPr="00532E6E" w:rsidRDefault="009530EF" w:rsidP="009530EF">
            <w:pPr>
              <w:rPr>
                <w:rStyle w:val="sobjectv"/>
              </w:rPr>
            </w:pPr>
            <w:r w:rsidRPr="00532E6E">
              <w:rPr>
                <w:rStyle w:val="sobjectv"/>
                <w:rFonts w:ascii="Consolas" w:hAnsi="Consolas"/>
                <w:sz w:val="18"/>
                <w:szCs w:val="18"/>
              </w:rPr>
              <w:t xml:space="preserve">      </w:t>
            </w:r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NumaAligned</w:t>
            </w:r>
            <w:proofErr w:type="spellEnd"/>
            <w:r w:rsidRPr="00532E6E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532E6E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532E6E">
              <w:rPr>
                <w:rStyle w:val="sobjectv"/>
              </w:rPr>
              <w:t>t</w:t>
            </w:r>
            <w:r w:rsidR="00820CC1" w:rsidRPr="00532E6E">
              <w:rPr>
                <w:rStyle w:val="sobjectv"/>
              </w:rPr>
              <w:t>rue</w:t>
            </w:r>
          </w:p>
          <w:p w14:paraId="1BC749C9" w14:textId="479A3361" w:rsidR="009530EF" w:rsidRPr="00DF7837" w:rsidRDefault="009530EF" w:rsidP="009530E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  <w:p w14:paraId="7279E1F3" w14:textId="47666B80" w:rsidR="001A5FBE" w:rsidRPr="00DF7837" w:rsidRDefault="00EC3015" w:rsidP="009530EF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0AA68D93" w14:textId="77777777" w:rsidR="001A5FBE" w:rsidRPr="00DF7837" w:rsidRDefault="001A5FBE" w:rsidP="001A5FBE"/>
    <w:p w14:paraId="1AD8B9C9" w14:textId="77777777" w:rsidR="00AD3AFF" w:rsidRPr="00DF7837" w:rsidRDefault="00AD3AFF" w:rsidP="001A5FBE">
      <w:r w:rsidRPr="00DF7837">
        <w:br w:type="page"/>
      </w:r>
    </w:p>
    <w:p w14:paraId="3292082F" w14:textId="1F5F01E7" w:rsidR="001A5FBE" w:rsidRPr="00DF7837" w:rsidRDefault="001A5FBE" w:rsidP="001A5FBE">
      <w:r w:rsidRPr="00DF7837">
        <w:lastRenderedPageBreak/>
        <w:t>http://&lt;</w:t>
      </w:r>
      <w:r w:rsidR="00D56449" w:rsidRPr="00DF7837">
        <w:t>FabricManager</w:t>
      </w:r>
      <w:r w:rsidR="00DE1033" w:rsidRPr="00DF7837">
        <w:t>_IP&gt;/redfish/v1/Systems/Targetuuid1.nqnuuid1</w:t>
      </w:r>
      <w:r w:rsidRPr="00DF7837">
        <w:t>/Storage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A5FBE" w:rsidRPr="00DF7837" w14:paraId="61E33DE7" w14:textId="77777777" w:rsidTr="00452B1D">
        <w:tc>
          <w:tcPr>
            <w:tcW w:w="9350" w:type="dxa"/>
          </w:tcPr>
          <w:p w14:paraId="6A5FDB3D" w14:textId="77777777" w:rsidR="00CC20D3" w:rsidRPr="00DF7837" w:rsidRDefault="00C0731A" w:rsidP="00DE1033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"@odata.context"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"/redfish/v1/$metadata#StorageCollection.StorageCollection"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"/redfish/v1/Systems/</w:t>
            </w:r>
            <w:r w:rsidR="00DE1033" w:rsidRPr="00DF7837">
              <w:rPr>
                <w:rStyle w:val="sobjectv"/>
                <w:rFonts w:ascii="Consolas" w:hAnsi="Consolas"/>
                <w:sz w:val="18"/>
                <w:szCs w:val="18"/>
              </w:rPr>
              <w:t>Targetuuid1.nqnuuid1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/Storage"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"#</w:t>
            </w:r>
            <w:proofErr w:type="spellStart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StorageCollection.StorageCollection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Description"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"Collection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of Storage information"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"Members"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[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283956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283956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283956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</w:t>
            </w:r>
            <w:r w:rsidRPr="00283956">
              <w:rPr>
                <w:rStyle w:val="sobjectv"/>
                <w:rFonts w:ascii="Consolas" w:hAnsi="Consolas"/>
                <w:sz w:val="18"/>
                <w:szCs w:val="18"/>
              </w:rPr>
              <w:t>.</w:t>
            </w:r>
            <w:r w:rsidR="00BC7C30" w:rsidRPr="00283956">
              <w:rPr>
                <w:rStyle w:val="sobjectv"/>
                <w:rFonts w:ascii="Consolas" w:hAnsi="Consolas"/>
                <w:sz w:val="18"/>
                <w:szCs w:val="18"/>
              </w:rPr>
              <w:t>n</w:t>
            </w:r>
            <w:r w:rsidR="00D56449" w:rsidRPr="00283956">
              <w:rPr>
                <w:rStyle w:val="sobjectv"/>
                <w:rFonts w:ascii="Consolas" w:hAnsi="Consolas"/>
                <w:sz w:val="18"/>
                <w:szCs w:val="18"/>
              </w:rPr>
              <w:t>qn</w:t>
            </w:r>
            <w:r w:rsidR="00DE1033" w:rsidRPr="00283956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="00B12CB4" w:rsidRPr="00283956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283956">
              <w:rPr>
                <w:rStyle w:val="sobjectv"/>
                <w:rFonts w:ascii="Consolas" w:hAnsi="Consolas"/>
                <w:sz w:val="18"/>
                <w:szCs w:val="18"/>
              </w:rPr>
              <w:t>/Storage/Storage.</w:t>
            </w:r>
            <w:r w:rsidR="00D56449" w:rsidRPr="00283956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283956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]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"Members@odata.count"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Name"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"Storage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Collection"</w:t>
            </w:r>
          </w:p>
          <w:p w14:paraId="69F14E25" w14:textId="42D709C5" w:rsidR="00CC20D3" w:rsidRPr="00283956" w:rsidRDefault="00CC20D3" w:rsidP="00CC20D3">
            <w:pPr>
              <w:rPr>
                <w:rStyle w:val="scolon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 xml:space="preserve">   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oem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283956">
              <w:rPr>
                <w:rStyle w:val="sobjectk"/>
                <w:rFonts w:ascii="Consolas" w:hAnsi="Consolas"/>
                <w:bCs/>
                <w:sz w:val="18"/>
                <w:szCs w:val="18"/>
              </w:rPr>
              <w:t>"CapacityBytes"</w:t>
            </w:r>
            <w:r w:rsidRPr="00283956">
              <w:rPr>
                <w:rStyle w:val="scolon"/>
                <w:rFonts w:ascii="Consolas" w:hAnsi="Consolas"/>
                <w:sz w:val="18"/>
                <w:szCs w:val="18"/>
              </w:rPr>
              <w:t>:8589934592</w:t>
            </w:r>
          </w:p>
          <w:p w14:paraId="4E9E9100" w14:textId="72DCEC4A" w:rsidR="00CC20D3" w:rsidRPr="00283956" w:rsidRDefault="00CC20D3" w:rsidP="00CC20D3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283956">
              <w:rPr>
                <w:rStyle w:val="scolon"/>
                <w:rFonts w:ascii="Consolas" w:hAnsi="Consolas"/>
                <w:sz w:val="18"/>
                <w:szCs w:val="18"/>
              </w:rPr>
              <w:t xml:space="preserve">      </w:t>
            </w:r>
            <w:r w:rsidRPr="00283956">
              <w:rPr>
                <w:rStyle w:val="sobjectk"/>
                <w:rFonts w:ascii="Consolas" w:hAnsi="Consolas"/>
                <w:bCs/>
                <w:sz w:val="18"/>
                <w:szCs w:val="18"/>
              </w:rPr>
              <w:t>"PercentAvailable"</w:t>
            </w:r>
            <w:r w:rsidRPr="00283956">
              <w:rPr>
                <w:rStyle w:val="scolon"/>
                <w:rFonts w:ascii="Consolas" w:hAnsi="Consolas"/>
                <w:sz w:val="18"/>
                <w:szCs w:val="18"/>
              </w:rPr>
              <w:t xml:space="preserve">:85      </w:t>
            </w:r>
          </w:p>
          <w:p w14:paraId="2750CD5D" w14:textId="2061C454" w:rsidR="001A5FBE" w:rsidRPr="00DF7837" w:rsidRDefault="00CC20D3" w:rsidP="00CC20D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="00C0731A" w:rsidRPr="00DF7837">
              <w:rPr>
                <w:rFonts w:ascii="Consolas" w:hAnsi="Consolas"/>
                <w:sz w:val="18"/>
                <w:szCs w:val="18"/>
              </w:rPr>
              <w:br/>
            </w:r>
            <w:r w:rsidR="00C0731A"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14C56502" w14:textId="237B155D" w:rsidR="008966FA" w:rsidRPr="00DF7837" w:rsidRDefault="008966FA"/>
    <w:p w14:paraId="2B7FED63" w14:textId="350F4ADD" w:rsidR="001A5FBE" w:rsidRPr="00DF7837" w:rsidRDefault="001A5FBE" w:rsidP="001A5FBE">
      <w:r w:rsidRPr="00DF7837">
        <w:t>http://&lt;</w:t>
      </w:r>
      <w:r w:rsidR="00D56449" w:rsidRPr="00DF7837">
        <w:t>FabricManager</w:t>
      </w:r>
      <w:r w:rsidRPr="00DF7837">
        <w:t>_IP&gt;/redfish/v1/Systems/</w:t>
      </w:r>
      <w:r w:rsidR="00DE1033" w:rsidRPr="00DF7837">
        <w:t>Targetuuid1.nqnuuid1</w:t>
      </w:r>
      <w:r w:rsidRPr="00DF7837">
        <w:t>/Storage/Storage.</w:t>
      </w:r>
      <w:r w:rsidR="00D56449" w:rsidRPr="00DF7837">
        <w:t>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A5FBE" w:rsidRPr="00DF7837" w14:paraId="7D171313" w14:textId="77777777" w:rsidTr="00452B1D">
        <w:tc>
          <w:tcPr>
            <w:tcW w:w="9350" w:type="dxa"/>
          </w:tcPr>
          <w:p w14:paraId="3CAAB6B3" w14:textId="0EF02A56" w:rsidR="00DB4327" w:rsidRPr="00DF7837" w:rsidRDefault="00DB4327" w:rsidP="00DB4327">
            <w:pPr>
              <w:rPr>
                <w:rStyle w:val="scomma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odata.context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"/redfish/v1/$</w:t>
            </w:r>
            <w:proofErr w:type="spellStart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metadata#Storage.Storage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"/redfish/v1/Systems/Targetuuid1.nqnuuid1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/Storage/Storage.</w:t>
            </w:r>
            <w:r w:rsidR="00D56449" w:rsidRPr="00DF7837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"#Storage.v1_8_0.Storage"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</w:p>
          <w:p w14:paraId="444AFB44" w14:textId="77777777" w:rsidR="00B718DA" w:rsidRPr="00DF7837" w:rsidRDefault="00DB4327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 xml:space="preserve">   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"Storage.</w:t>
            </w:r>
            <w:r w:rsidR="00D56449" w:rsidRPr="00DF7837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Description"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"Storage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information"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="002641F1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"Drives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[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4C29BD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4C29BD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4C29BD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"/redfish/v1/Systems/Targetuuid1.nqnuuid1</w:t>
            </w:r>
            <w:r w:rsidRPr="004C29BD">
              <w:rPr>
                <w:rStyle w:val="sobjectv"/>
                <w:rFonts w:ascii="Consolas" w:hAnsi="Consolas"/>
                <w:sz w:val="18"/>
                <w:szCs w:val="18"/>
              </w:rPr>
              <w:t>/Storage/Storage.</w:t>
            </w:r>
            <w:r w:rsidR="00D56449" w:rsidRPr="004C29BD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4C29BD">
              <w:rPr>
                <w:rStyle w:val="sobjectv"/>
                <w:rFonts w:ascii="Consolas" w:hAnsi="Consolas"/>
                <w:sz w:val="18"/>
                <w:szCs w:val="18"/>
              </w:rPr>
              <w:t>/Drives</w:t>
            </w:r>
            <w:r w:rsidR="00B718DA" w:rsidRPr="004C29BD">
              <w:rPr>
                <w:rStyle w:val="sobjectv"/>
                <w:rFonts w:ascii="Consolas" w:hAnsi="Consolas"/>
                <w:sz w:val="18"/>
                <w:szCs w:val="18"/>
              </w:rPr>
              <w:t>/</w:t>
            </w:r>
            <w:r w:rsidR="00B718DA" w:rsidRPr="004C29BD">
              <w:rPr>
                <w:rStyle w:val="sobjectv"/>
                <w:sz w:val="18"/>
                <w:szCs w:val="18"/>
              </w:rPr>
              <w:t xml:space="preserve"> S3VJNA0M835131</w:t>
            </w:r>
            <w:r w:rsidRPr="004C29BD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="00B718DA" w:rsidRPr="00DF7837">
              <w:rPr>
                <w:rStyle w:val="sbrace"/>
                <w:rFonts w:ascii="Consolas" w:hAnsi="Consolas"/>
                <w:sz w:val="18"/>
                <w:szCs w:val="18"/>
              </w:rPr>
              <w:t>,</w:t>
            </w:r>
          </w:p>
          <w:p w14:paraId="1BB1CC1D" w14:textId="3011B80A" w:rsidR="00B718DA" w:rsidRPr="00DF7837" w:rsidRDefault="00B718DA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</w:t>
            </w:r>
            <w:r w:rsidR="00B0188E">
              <w:rPr>
                <w:rStyle w:val="sbrace"/>
                <w:rFonts w:ascii="Consolas" w:hAnsi="Consolas"/>
                <w:sz w:val="18"/>
                <w:szCs w:val="18"/>
              </w:rPr>
              <w:t xml:space="preserve"> 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</w:t>
            </w:r>
          </w:p>
          <w:p w14:paraId="4E2268E1" w14:textId="0E630B4C" w:rsidR="00B718DA" w:rsidRPr="004C29BD" w:rsidRDefault="00B718DA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</w:t>
            </w:r>
            <w:r w:rsidRPr="004C29BD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4C29BD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4C29BD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"/redfish/v1/Systems/Targetuuid1.nqnuuid1/Storage/Storage.1/Drives/</w:t>
            </w:r>
            <w:r w:rsidRPr="004C29BD">
              <w:rPr>
                <w:rStyle w:val="sobjectv"/>
                <w:sz w:val="18"/>
                <w:szCs w:val="18"/>
              </w:rPr>
              <w:t xml:space="preserve"> S3VJNA0M835132</w:t>
            </w:r>
            <w:r w:rsidRPr="004C29BD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</w:p>
          <w:p w14:paraId="48D6BCD9" w14:textId="32CE2FD3" w:rsidR="00F27CEB" w:rsidRPr="00DF7837" w:rsidRDefault="00B718DA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 </w:t>
            </w:r>
            <w:r w:rsidR="00B0188E">
              <w:rPr>
                <w:rFonts w:ascii="Consolas" w:hAnsi="Consolas"/>
                <w:sz w:val="18"/>
                <w:szCs w:val="18"/>
              </w:rPr>
              <w:t xml:space="preserve"> </w:t>
            </w:r>
            <w:bookmarkStart w:id="4335" w:name="_GoBack"/>
            <w:bookmarkEnd w:id="4335"/>
            <w:r w:rsidRPr="00DF7837">
              <w:rPr>
                <w:rFonts w:ascii="Consolas" w:hAnsi="Consolas"/>
                <w:sz w:val="18"/>
                <w:szCs w:val="18"/>
              </w:rPr>
              <w:t>}</w:t>
            </w:r>
            <w:r w:rsidR="00DB4327"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="00DB4327" w:rsidRPr="00DF7837">
              <w:rPr>
                <w:rStyle w:val="sbracket"/>
                <w:rFonts w:ascii="Consolas" w:hAnsi="Consolas"/>
                <w:sz w:val="18"/>
                <w:szCs w:val="18"/>
              </w:rPr>
              <w:t>]</w:t>
            </w:r>
            <w:r w:rsidR="00DB4327"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="00DB4327"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="00DB4327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="00DB4327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Name"</w:t>
            </w:r>
            <w:r w:rsidR="00DB4327"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B4327" w:rsidRPr="00DF7837">
              <w:rPr>
                <w:rStyle w:val="sobjectv"/>
                <w:rFonts w:ascii="Consolas" w:hAnsi="Consolas"/>
                <w:sz w:val="18"/>
                <w:szCs w:val="18"/>
              </w:rPr>
              <w:t>"Storage</w:t>
            </w:r>
            <w:proofErr w:type="spellEnd"/>
            <w:r w:rsidR="00DB4327"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</w:p>
          <w:p w14:paraId="0483925C" w14:textId="77777777" w:rsidR="00F27CEB" w:rsidRPr="008F1354" w:rsidRDefault="00F27CEB" w:rsidP="00F27CEB">
            <w:pPr>
              <w:rPr>
                <w:rStyle w:val="scolon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 xml:space="preserve">   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oem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8F1354">
              <w:rPr>
                <w:rStyle w:val="sobjectk"/>
                <w:rFonts w:ascii="Consolas" w:hAnsi="Consolas"/>
                <w:bCs/>
                <w:sz w:val="18"/>
                <w:szCs w:val="18"/>
              </w:rPr>
              <w:t>"CapacityBytes"</w:t>
            </w:r>
            <w:r w:rsidRPr="008F1354">
              <w:rPr>
                <w:rStyle w:val="scolon"/>
                <w:rFonts w:ascii="Consolas" w:hAnsi="Consolas"/>
                <w:sz w:val="18"/>
                <w:szCs w:val="18"/>
              </w:rPr>
              <w:t>:1073741824</w:t>
            </w:r>
          </w:p>
          <w:p w14:paraId="2AD4EA86" w14:textId="2FF5E3C4" w:rsidR="00F27CEB" w:rsidRPr="008F1354" w:rsidRDefault="00F27CEB" w:rsidP="00F27CEB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8F1354">
              <w:rPr>
                <w:rStyle w:val="scolon"/>
                <w:rFonts w:ascii="Consolas" w:hAnsi="Consolas"/>
                <w:sz w:val="18"/>
                <w:szCs w:val="18"/>
              </w:rPr>
              <w:t xml:space="preserve">      </w:t>
            </w:r>
            <w:r w:rsidRPr="008F1354">
              <w:rPr>
                <w:rStyle w:val="sobjectk"/>
                <w:rFonts w:ascii="Consolas" w:hAnsi="Consolas"/>
                <w:bCs/>
                <w:sz w:val="18"/>
                <w:szCs w:val="18"/>
              </w:rPr>
              <w:t>"PercentAvailable"</w:t>
            </w:r>
            <w:r w:rsidRPr="008F1354">
              <w:rPr>
                <w:rStyle w:val="scolon"/>
                <w:rFonts w:ascii="Consolas" w:hAnsi="Consolas"/>
                <w:sz w:val="18"/>
                <w:szCs w:val="18"/>
              </w:rPr>
              <w:t xml:space="preserve">:80      </w:t>
            </w:r>
          </w:p>
          <w:p w14:paraId="65C2CBF3" w14:textId="072FA4CF" w:rsidR="001A5FBE" w:rsidRPr="00DF7837" w:rsidRDefault="00F27CEB" w:rsidP="00F27CE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="00DB4327" w:rsidRPr="00DF7837">
              <w:rPr>
                <w:rFonts w:ascii="Consolas" w:hAnsi="Consolas"/>
                <w:sz w:val="18"/>
                <w:szCs w:val="18"/>
              </w:rPr>
              <w:br/>
            </w:r>
            <w:r w:rsidR="00DB4327"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7943AC05" w14:textId="77777777" w:rsidR="001A5FBE" w:rsidRPr="00DF7837" w:rsidRDefault="001A5FBE" w:rsidP="001A5FBE"/>
    <w:p w14:paraId="72DFEA8D" w14:textId="77777777" w:rsidR="00AD3AFF" w:rsidRPr="00DF7837" w:rsidRDefault="00AD3AFF" w:rsidP="001A5FBE">
      <w:pPr>
        <w:sectPr w:rsidR="00AD3AFF" w:rsidRPr="00DF7837" w:rsidSect="00691FF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E677E64" w14:textId="075C16B6" w:rsidR="001A5FBE" w:rsidRPr="00DF7837" w:rsidRDefault="001A5FBE" w:rsidP="001A5FBE">
      <w:r w:rsidRPr="00DF7837">
        <w:lastRenderedPageBreak/>
        <w:t>http://&lt;</w:t>
      </w:r>
      <w:r w:rsidR="00D56449" w:rsidRPr="00DF7837">
        <w:t>FabricManager</w:t>
      </w:r>
      <w:r w:rsidR="00DE1033" w:rsidRPr="00DF7837">
        <w:t>_IP&gt;/redfish/v1/Systems/Targetuuid1.nqnuuid1</w:t>
      </w:r>
      <w:r w:rsidRPr="00DF7837">
        <w:t>/Storage/Storage.</w:t>
      </w:r>
      <w:r w:rsidR="00D56449" w:rsidRPr="00DF7837">
        <w:t>1</w:t>
      </w:r>
      <w:r w:rsidRPr="00DF7837">
        <w:t>/Drives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A5FBE" w:rsidRPr="00DF7837" w14:paraId="4AF7A070" w14:textId="77777777" w:rsidTr="00452B1D">
        <w:tc>
          <w:tcPr>
            <w:tcW w:w="9350" w:type="dxa"/>
          </w:tcPr>
          <w:p w14:paraId="0E843A16" w14:textId="69E701B5" w:rsidR="00033B69" w:rsidRPr="00DF7837" w:rsidRDefault="00893815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"@odata.context"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"/redfish/v1/$metadata#DriveCollection.DriveCollection"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.</w:t>
            </w:r>
            <w:r w:rsidR="00BC7C30" w:rsidRPr="00DF7837">
              <w:rPr>
                <w:rStyle w:val="sobjectv"/>
                <w:rFonts w:ascii="Consolas" w:hAnsi="Consolas"/>
                <w:sz w:val="18"/>
                <w:szCs w:val="18"/>
              </w:rPr>
              <w:t>n</w:t>
            </w:r>
            <w:r w:rsidR="00D56449" w:rsidRPr="00DF7837">
              <w:rPr>
                <w:rStyle w:val="sobjectv"/>
                <w:rFonts w:ascii="Consolas" w:hAnsi="Consolas"/>
                <w:sz w:val="18"/>
                <w:szCs w:val="18"/>
              </w:rPr>
              <w:t>qn</w:t>
            </w:r>
            <w:r w:rsidR="00DE1033" w:rsidRPr="00DF7837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="00B12CB4" w:rsidRPr="00DF7837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/Storage/Storage.</w:t>
            </w:r>
            <w:r w:rsidR="00D56449" w:rsidRPr="00DF7837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/Drives"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"#</w:t>
            </w:r>
            <w:proofErr w:type="spellStart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DriveCollection.DriveCollection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Description"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"Collection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of drives"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"Members"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[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4C29BD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4C29BD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4C29BD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</w:t>
            </w:r>
            <w:r w:rsidRPr="004C29BD">
              <w:rPr>
                <w:rStyle w:val="sobjectv"/>
                <w:rFonts w:ascii="Consolas" w:hAnsi="Consolas"/>
                <w:sz w:val="18"/>
                <w:szCs w:val="18"/>
              </w:rPr>
              <w:t>.</w:t>
            </w:r>
            <w:r w:rsidR="00BC7C30" w:rsidRPr="004C29BD">
              <w:rPr>
                <w:rStyle w:val="sobjectv"/>
                <w:rFonts w:ascii="Consolas" w:hAnsi="Consolas"/>
                <w:sz w:val="18"/>
                <w:szCs w:val="18"/>
              </w:rPr>
              <w:t>n</w:t>
            </w:r>
            <w:r w:rsidR="00D56449" w:rsidRPr="004C29BD">
              <w:rPr>
                <w:rStyle w:val="sobjectv"/>
                <w:rFonts w:ascii="Consolas" w:hAnsi="Consolas"/>
                <w:sz w:val="18"/>
                <w:szCs w:val="18"/>
              </w:rPr>
              <w:t>qn</w:t>
            </w:r>
            <w:r w:rsidR="00DE1033" w:rsidRPr="004C29BD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="00B12CB4" w:rsidRPr="004C29BD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4C29BD">
              <w:rPr>
                <w:rStyle w:val="sobjectv"/>
                <w:rFonts w:ascii="Consolas" w:hAnsi="Consolas"/>
                <w:sz w:val="18"/>
                <w:szCs w:val="18"/>
              </w:rPr>
              <w:t>/Storage/Storage.</w:t>
            </w:r>
            <w:r w:rsidR="00D56449" w:rsidRPr="004C29BD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4C29BD">
              <w:rPr>
                <w:rStyle w:val="sobjectv"/>
                <w:rFonts w:ascii="Consolas" w:hAnsi="Consolas"/>
                <w:sz w:val="18"/>
                <w:szCs w:val="18"/>
              </w:rPr>
              <w:t>/Drives/</w:t>
            </w:r>
            <w:r w:rsidR="005210BD" w:rsidRPr="004C29BD">
              <w:rPr>
                <w:rStyle w:val="sobjectv"/>
                <w:sz w:val="18"/>
                <w:szCs w:val="18"/>
              </w:rPr>
              <w:t>S3VJNA0M835131</w:t>
            </w:r>
            <w:r w:rsidRPr="004C29BD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4C29BD">
              <w:rPr>
                <w:rStyle w:val="sobjectv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="00033B69" w:rsidRPr="00DF7837">
              <w:rPr>
                <w:rFonts w:ascii="Consolas" w:hAnsi="Consolas"/>
                <w:sz w:val="18"/>
                <w:szCs w:val="18"/>
              </w:rPr>
              <w:t>,</w:t>
            </w:r>
          </w:p>
          <w:p w14:paraId="1A635AA8" w14:textId="5C762BF4" w:rsidR="00033B69" w:rsidRPr="00DF7837" w:rsidRDefault="00033B69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4C29BD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4C29BD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4C29BD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</w:t>
            </w:r>
            <w:r w:rsidRPr="004C29BD">
              <w:rPr>
                <w:rStyle w:val="sobjectv"/>
                <w:rFonts w:ascii="Consolas" w:hAnsi="Consolas"/>
                <w:sz w:val="18"/>
                <w:szCs w:val="18"/>
              </w:rPr>
              <w:t>.nqn</w:t>
            </w:r>
            <w:r w:rsidR="00DE1033" w:rsidRPr="004C29BD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Pr="004C29BD">
              <w:rPr>
                <w:rStyle w:val="sobjectv"/>
                <w:rFonts w:ascii="Consolas" w:hAnsi="Consolas"/>
                <w:sz w:val="18"/>
                <w:szCs w:val="18"/>
              </w:rPr>
              <w:t>1/Storage/Storage.1/Drives/</w:t>
            </w:r>
            <w:r w:rsidRPr="004C29BD">
              <w:rPr>
                <w:rStyle w:val="sobjectv"/>
                <w:sz w:val="18"/>
                <w:szCs w:val="18"/>
              </w:rPr>
              <w:t>S3VJNA0M835132</w:t>
            </w:r>
            <w:r w:rsidRPr="004C29BD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objectv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  <w:p w14:paraId="09151332" w14:textId="77777777" w:rsidR="00835CD2" w:rsidRPr="00DF7837" w:rsidRDefault="00893815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]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"Members@odata.count"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033B69" w:rsidRPr="00DF7837">
              <w:rPr>
                <w:rStyle w:val="sobjectv"/>
                <w:rFonts w:ascii="Consolas" w:hAnsi="Consolas"/>
                <w:sz w:val="18"/>
                <w:szCs w:val="18"/>
              </w:rPr>
              <w:t>2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Name"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"Drive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Collection"</w:t>
            </w:r>
          </w:p>
          <w:p w14:paraId="33687FB2" w14:textId="2403632A" w:rsidR="001A5FBE" w:rsidRPr="00DF7837" w:rsidRDefault="00835CD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"Storage.1"</w:t>
            </w:r>
            <w:r w:rsidR="00893815" w:rsidRPr="00DF7837">
              <w:rPr>
                <w:rFonts w:ascii="Consolas" w:hAnsi="Consolas"/>
                <w:sz w:val="18"/>
                <w:szCs w:val="18"/>
              </w:rPr>
              <w:br/>
            </w:r>
            <w:r w:rsidR="00893815"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51BE592C" w14:textId="77777777" w:rsidR="00F15176" w:rsidRPr="00DF7837" w:rsidRDefault="00F15176" w:rsidP="001A5FBE"/>
    <w:p w14:paraId="6763D363" w14:textId="1DA91871" w:rsidR="001A5FBE" w:rsidRPr="00DF7837" w:rsidRDefault="001A5FBE" w:rsidP="001A5FBE">
      <w:pPr>
        <w:rPr>
          <w:rFonts w:cstheme="minorHAnsi"/>
        </w:rPr>
      </w:pPr>
      <w:r w:rsidRPr="00DF7837">
        <w:rPr>
          <w:rFonts w:cstheme="minorHAnsi"/>
        </w:rPr>
        <w:t>http://&lt;</w:t>
      </w:r>
      <w:r w:rsidR="00D56449" w:rsidRPr="00DF7837">
        <w:rPr>
          <w:rFonts w:cstheme="minorHAnsi"/>
        </w:rPr>
        <w:t>FabricManager</w:t>
      </w:r>
      <w:r w:rsidRPr="00DF7837">
        <w:rPr>
          <w:rFonts w:cstheme="minorHAnsi"/>
        </w:rPr>
        <w:t>_IP&gt;/redfish/v1/Systems/</w:t>
      </w:r>
      <w:r w:rsidR="00DE1033" w:rsidRPr="00DF7837">
        <w:rPr>
          <w:rFonts w:cstheme="minorHAnsi"/>
        </w:rPr>
        <w:t>Targetuuid1</w:t>
      </w:r>
      <w:r w:rsidRPr="00DF7837">
        <w:rPr>
          <w:rFonts w:cstheme="minorHAnsi"/>
        </w:rPr>
        <w:t>.</w:t>
      </w:r>
      <w:r w:rsidR="00BC7C30" w:rsidRPr="00DF7837">
        <w:rPr>
          <w:rFonts w:cstheme="minorHAnsi"/>
        </w:rPr>
        <w:t>n</w:t>
      </w:r>
      <w:r w:rsidR="00D56449" w:rsidRPr="00DF7837">
        <w:rPr>
          <w:rFonts w:cstheme="minorHAnsi"/>
        </w:rPr>
        <w:t>qn</w:t>
      </w:r>
      <w:r w:rsidR="00DE1033" w:rsidRPr="00DF7837">
        <w:rPr>
          <w:rFonts w:cstheme="minorHAnsi"/>
        </w:rPr>
        <w:t>uuid</w:t>
      </w:r>
      <w:r w:rsidR="00B12CB4" w:rsidRPr="00DF7837">
        <w:rPr>
          <w:rFonts w:cstheme="minorHAnsi"/>
        </w:rPr>
        <w:t>1</w:t>
      </w:r>
      <w:r w:rsidRPr="00DF7837">
        <w:rPr>
          <w:rFonts w:cstheme="minorHAnsi"/>
        </w:rPr>
        <w:t>/Storage/Storage.</w:t>
      </w:r>
      <w:r w:rsidR="00D56449" w:rsidRPr="00DF7837">
        <w:rPr>
          <w:rFonts w:cstheme="minorHAnsi"/>
        </w:rPr>
        <w:t>1</w:t>
      </w:r>
      <w:r w:rsidRPr="00DF7837">
        <w:rPr>
          <w:rFonts w:cstheme="minorHAnsi"/>
        </w:rPr>
        <w:t>/Drives/</w:t>
      </w:r>
      <w:r w:rsidR="005210BD" w:rsidRPr="00DF7837">
        <w:rPr>
          <w:rFonts w:cstheme="minorHAnsi"/>
        </w:rPr>
        <w:t>S3VJNA0M835131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A5FBE" w:rsidRPr="00DF7837" w14:paraId="6052CC5D" w14:textId="77777777" w:rsidTr="00452B1D">
        <w:tc>
          <w:tcPr>
            <w:tcW w:w="9350" w:type="dxa"/>
          </w:tcPr>
          <w:p w14:paraId="43E10E65" w14:textId="126FDDDF" w:rsidR="001C6004" w:rsidRPr="00DF7837" w:rsidRDefault="001C6004" w:rsidP="001C6004">
            <w:pPr>
              <w:rPr>
                <w:rStyle w:val="scomma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odata.context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"/redfish/v1/$</w:t>
            </w:r>
            <w:proofErr w:type="spellStart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metadata#Drive.Drive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DE1033"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.</w:t>
            </w:r>
            <w:r w:rsidR="00AA1D3A" w:rsidRPr="00DF7837">
              <w:rPr>
                <w:rStyle w:val="sobjectv"/>
                <w:rFonts w:ascii="Consolas" w:hAnsi="Consolas"/>
                <w:sz w:val="18"/>
                <w:szCs w:val="18"/>
              </w:rPr>
              <w:t>n</w:t>
            </w:r>
            <w:r w:rsidR="00D56449" w:rsidRPr="00DF7837">
              <w:rPr>
                <w:rStyle w:val="sobjectv"/>
                <w:rFonts w:ascii="Consolas" w:hAnsi="Consolas"/>
                <w:sz w:val="18"/>
                <w:szCs w:val="18"/>
              </w:rPr>
              <w:t>qn</w:t>
            </w:r>
            <w:r w:rsidR="00DE1033" w:rsidRPr="00DF7837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="00D56449" w:rsidRPr="00DF7837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/Storage/Storage.1/Drives/</w:t>
            </w:r>
            <w:r w:rsidR="005210BD" w:rsidRPr="00DF7837">
              <w:rPr>
                <w:rStyle w:val="sobjectv"/>
                <w:sz w:val="18"/>
                <w:szCs w:val="18"/>
              </w:rPr>
              <w:t>S3VJNA0M835131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objectv"/>
              </w:rPr>
              <w:t>,</w:t>
            </w:r>
            <w:r w:rsidRPr="00DF7837">
              <w:rPr>
                <w:rStyle w:val="sobjectv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"#Drive.v1_8_0.Drive"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Description"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"Drive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Information"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Name"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"Storage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Drive Information"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"BlockSizeBytes"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512,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"CapacityBytes"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3840755982336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"Id</w:t>
            </w:r>
            <w:r w:rsidR="00656A5C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objectv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="00A27429" w:rsidRPr="00DF7837">
              <w:rPr>
                <w:rStyle w:val="sobjectv"/>
                <w:sz w:val="18"/>
                <w:szCs w:val="18"/>
              </w:rPr>
              <w:t>S3VJNA0M835131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objectv"/>
              </w:rPr>
              <w:t>,</w:t>
            </w:r>
          </w:p>
          <w:p w14:paraId="014D769E" w14:textId="797DD67A" w:rsidR="001C6004" w:rsidRPr="00DF7837" w:rsidRDefault="001C6004" w:rsidP="001C6004">
            <w:pPr>
              <w:rPr>
                <w:rStyle w:val="scomma"/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Manufacturer"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"Samsung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MediaType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"SSD"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"Model"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"MZQLB3T8HALS-000AZ"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</w:p>
          <w:p w14:paraId="13CC3031" w14:textId="3C38EDEE" w:rsidR="001C6004" w:rsidRPr="00DF7837" w:rsidRDefault="001C6004" w:rsidP="001C6004">
            <w:pPr>
              <w:rPr>
                <w:rStyle w:val="sobjectv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"Protocol"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NVMeOverFabrics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"Revision"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"ETA51KB3"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"SerialNumber"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="00A27429" w:rsidRPr="00DF7837">
              <w:rPr>
                <w:rStyle w:val="sobjectv"/>
                <w:rFonts w:ascii="Consolas" w:hAnsi="Consolas"/>
                <w:sz w:val="18"/>
                <w:szCs w:val="18"/>
              </w:rPr>
              <w:t>S3VJNA0M835131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</w:p>
          <w:p w14:paraId="4C50D324" w14:textId="03B72D4C" w:rsidR="00E36420" w:rsidRPr="00DF7837" w:rsidRDefault="00E36420" w:rsidP="00E36420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objectv"/>
              </w:rPr>
              <w:t xml:space="preserve">      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oem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 xml:space="preserve">      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"PercentAvailable"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 xml:space="preserve">:80      </w:t>
            </w:r>
          </w:p>
          <w:p w14:paraId="7BB16A95" w14:textId="25518032" w:rsidR="001A5FBE" w:rsidRPr="00DF7837" w:rsidRDefault="00E36420" w:rsidP="00E3642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="001C6004"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6376FDE6" w14:textId="77777777" w:rsidR="001A5FBE" w:rsidRPr="00DF7837" w:rsidRDefault="001A5FBE" w:rsidP="001A5FBE"/>
    <w:p w14:paraId="2005323F" w14:textId="77777777" w:rsidR="00AD3AFF" w:rsidRPr="00DF7837" w:rsidRDefault="00AD3AFF" w:rsidP="001A5FBE">
      <w:pPr>
        <w:sectPr w:rsidR="00AD3AFF" w:rsidRPr="00DF7837" w:rsidSect="00691FF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933FC13" w14:textId="13362A65" w:rsidR="001A5FBE" w:rsidRPr="00DF7837" w:rsidRDefault="001A5FBE" w:rsidP="001A5FBE">
      <w:r w:rsidRPr="00DF7837">
        <w:lastRenderedPageBreak/>
        <w:t>http://&lt;</w:t>
      </w:r>
      <w:r w:rsidR="00E2504A" w:rsidRPr="00DF7837">
        <w:t>FabricManager</w:t>
      </w:r>
      <w:r w:rsidR="00DE1033" w:rsidRPr="00DF7837">
        <w:t>_IP&gt;/redfish/v1/Systems/Targetuuid1.nqnuuid1</w:t>
      </w:r>
      <w:r w:rsidRPr="00DF7837">
        <w:t>/EthernetInterfaces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A5FBE" w:rsidRPr="00DF7837" w14:paraId="1259B9E1" w14:textId="77777777" w:rsidTr="00452B1D">
        <w:tc>
          <w:tcPr>
            <w:tcW w:w="9350" w:type="dxa"/>
          </w:tcPr>
          <w:p w14:paraId="1A5A396D" w14:textId="27AC4573" w:rsidR="001A5FBE" w:rsidRPr="00DF7837" w:rsidRDefault="007E20C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"@odata.context"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"/redfish/v1/$metadata#EthernetInterfaceCollection.EthernetInterfaceCollection"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993C2E"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"/redfish/v1/Systems/Targetuuid1.nqnuuid1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/EthernetInterfaces"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"@odata.type"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"#EthernetInterfaceCollection.EthernetInterfaceCollection"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Description"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"Collection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of Ethernet Interfaces"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"Members"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[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D67F72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D67F72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993C2E" w:rsidRPr="00D67F72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</w:t>
            </w:r>
            <w:r w:rsidR="00812BD3" w:rsidRPr="00D67F72">
              <w:rPr>
                <w:rStyle w:val="sobjectv"/>
                <w:rFonts w:ascii="Consolas" w:hAnsi="Consolas"/>
                <w:sz w:val="18"/>
                <w:szCs w:val="18"/>
              </w:rPr>
              <w:t>.n</w:t>
            </w:r>
            <w:r w:rsidR="00E2504A" w:rsidRPr="00D67F72">
              <w:rPr>
                <w:rStyle w:val="sobjectv"/>
                <w:rFonts w:ascii="Consolas" w:hAnsi="Consolas"/>
                <w:sz w:val="18"/>
                <w:szCs w:val="18"/>
              </w:rPr>
              <w:t>qn</w:t>
            </w:r>
            <w:r w:rsidR="00993C2E" w:rsidRPr="00D67F72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="00812BD3" w:rsidRPr="00D67F72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D67F72">
              <w:rPr>
                <w:rStyle w:val="sobjectv"/>
                <w:rFonts w:ascii="Consolas" w:hAnsi="Consolas"/>
                <w:sz w:val="18"/>
                <w:szCs w:val="18"/>
              </w:rPr>
              <w:t>/EthernetInterfaces/NIC.1"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D67F72">
              <w:rPr>
                <w:rStyle w:val="sobjectk"/>
                <w:rFonts w:ascii="Consolas" w:hAnsi="Consolas"/>
                <w:bCs/>
                <w:sz w:val="18"/>
                <w:szCs w:val="18"/>
              </w:rPr>
              <w:t>"@odata.id"</w:t>
            </w:r>
            <w:r w:rsidRPr="00D67F72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993C2E" w:rsidRPr="00D67F72">
              <w:rPr>
                <w:rStyle w:val="sobjectv"/>
                <w:rFonts w:ascii="Consolas" w:hAnsi="Consolas"/>
                <w:sz w:val="18"/>
                <w:szCs w:val="18"/>
              </w:rPr>
              <w:t>"/redfish/v1/Systems/Targetuuid1</w:t>
            </w:r>
            <w:r w:rsidR="00812BD3" w:rsidRPr="00D67F72">
              <w:rPr>
                <w:rStyle w:val="sobjectv"/>
                <w:rFonts w:ascii="Consolas" w:hAnsi="Consolas"/>
                <w:sz w:val="18"/>
                <w:szCs w:val="18"/>
              </w:rPr>
              <w:t>.n</w:t>
            </w:r>
            <w:r w:rsidR="00E2504A" w:rsidRPr="00D67F72">
              <w:rPr>
                <w:rStyle w:val="sobjectv"/>
                <w:rFonts w:ascii="Consolas" w:hAnsi="Consolas"/>
                <w:sz w:val="18"/>
                <w:szCs w:val="18"/>
              </w:rPr>
              <w:t>qn</w:t>
            </w:r>
            <w:r w:rsidR="00993C2E" w:rsidRPr="00D67F72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="00812BD3" w:rsidRPr="00D67F72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D67F72">
              <w:rPr>
                <w:rStyle w:val="sobjectv"/>
                <w:rFonts w:ascii="Consolas" w:hAnsi="Consolas"/>
                <w:sz w:val="18"/>
                <w:szCs w:val="18"/>
              </w:rPr>
              <w:t>/EthernetInterfaces/NIC.2"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]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"Members@odata.count"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2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Name"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"Ethernet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interfaces Collection"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173CB7D2" w14:textId="77777777" w:rsidR="001A5FBE" w:rsidRPr="00DF7837" w:rsidRDefault="001A5FBE" w:rsidP="001A5FBE"/>
    <w:p w14:paraId="0F64A6EB" w14:textId="0F95FA7A" w:rsidR="001A5FBE" w:rsidRPr="00DF7837" w:rsidRDefault="001A5FBE" w:rsidP="001A5FBE">
      <w:r w:rsidRPr="00DF7837">
        <w:t>http://&lt;</w:t>
      </w:r>
      <w:r w:rsidR="00E2504A" w:rsidRPr="00DF7837">
        <w:t>FabricManager</w:t>
      </w:r>
      <w:r w:rsidR="00993C2E" w:rsidRPr="00DF7837">
        <w:t>_IP&gt;/redfish/v1/Systems/Targetuuid1</w:t>
      </w:r>
      <w:r w:rsidRPr="00DF7837">
        <w:t>.</w:t>
      </w:r>
      <w:r w:rsidR="00812BD3" w:rsidRPr="00DF7837">
        <w:t>n</w:t>
      </w:r>
      <w:r w:rsidR="00E2504A" w:rsidRPr="00DF7837">
        <w:t>qn</w:t>
      </w:r>
      <w:r w:rsidR="00993C2E" w:rsidRPr="00DF7837">
        <w:t>uuid</w:t>
      </w:r>
      <w:r w:rsidR="00812BD3" w:rsidRPr="00DF7837">
        <w:t>1</w:t>
      </w:r>
      <w:r w:rsidRPr="00DF7837">
        <w:t>/EthernetInterfaces/NIC.1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A5FBE" w:rsidRPr="00DF7837" w14:paraId="57C3048B" w14:textId="77777777" w:rsidTr="00452B1D">
        <w:tc>
          <w:tcPr>
            <w:tcW w:w="9350" w:type="dxa"/>
          </w:tcPr>
          <w:p w14:paraId="1D7A96E9" w14:textId="447C3BA3" w:rsidR="00EC5584" w:rsidRPr="00DF7837" w:rsidRDefault="005338AD" w:rsidP="00EC5584">
            <w:pPr>
              <w:rPr>
                <w:rStyle w:val="scomma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"@odata.context"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"/redfish/v1/$metadata#EthernetInterface.EthernetInterface"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"@odata.id"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"/redfish/v1/</w:t>
            </w:r>
            <w:r w:rsidR="00993C2E" w:rsidRPr="00DF7837">
              <w:rPr>
                <w:rStyle w:val="sobjectv"/>
                <w:rFonts w:ascii="Consolas" w:hAnsi="Consolas"/>
                <w:sz w:val="18"/>
                <w:szCs w:val="18"/>
              </w:rPr>
              <w:t>Systems/Targetuuid1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.</w:t>
            </w:r>
            <w:r w:rsidR="00812BD3" w:rsidRPr="00DF7837">
              <w:rPr>
                <w:rStyle w:val="sobjectv"/>
                <w:rFonts w:ascii="Consolas" w:hAnsi="Consolas"/>
                <w:sz w:val="18"/>
                <w:szCs w:val="18"/>
              </w:rPr>
              <w:t>n</w:t>
            </w:r>
            <w:r w:rsidR="00E2504A" w:rsidRPr="00DF7837">
              <w:rPr>
                <w:rStyle w:val="sobjectv"/>
                <w:rFonts w:ascii="Consolas" w:hAnsi="Consolas"/>
                <w:sz w:val="18"/>
                <w:szCs w:val="18"/>
              </w:rPr>
              <w:t>qn</w:t>
            </w:r>
            <w:r w:rsidR="00993C2E" w:rsidRPr="00DF7837">
              <w:rPr>
                <w:rStyle w:val="sobjectv"/>
                <w:rFonts w:ascii="Consolas" w:hAnsi="Consolas"/>
                <w:sz w:val="18"/>
                <w:szCs w:val="18"/>
              </w:rPr>
              <w:t>uuid</w:t>
            </w:r>
            <w:r w:rsidR="00812BD3" w:rsidRPr="00DF7837">
              <w:rPr>
                <w:rStyle w:val="sobjectv"/>
                <w:rFonts w:ascii="Consolas" w:hAnsi="Consolas"/>
                <w:sz w:val="18"/>
                <w:szCs w:val="18"/>
              </w:rPr>
              <w:t>1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/EthernetInterfaces/NIC.1"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"#EthernetInterface.v1_5_1.EthernetInterface"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="00EC5584"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="00EC5584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="00EC5584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Name"</w:t>
            </w:r>
            <w:r w:rsidR="00EC5584"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EC5584" w:rsidRPr="00DF7837">
              <w:rPr>
                <w:rStyle w:val="sobjectv"/>
                <w:rFonts w:ascii="Consolas" w:hAnsi="Consolas"/>
                <w:sz w:val="18"/>
                <w:szCs w:val="18"/>
              </w:rPr>
              <w:t>"NIC</w:t>
            </w:r>
            <w:proofErr w:type="spellEnd"/>
            <w:r w:rsidR="00EC5584" w:rsidRPr="00DF7837">
              <w:rPr>
                <w:rStyle w:val="sobjectv"/>
                <w:rFonts w:ascii="Consolas" w:hAnsi="Consolas"/>
                <w:sz w:val="18"/>
                <w:szCs w:val="18"/>
              </w:rPr>
              <w:t> 1"</w:t>
            </w:r>
            <w:r w:rsidR="00EC5584"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</w:p>
          <w:p w14:paraId="1DA7393D" w14:textId="310CFE7C" w:rsidR="00EC5584" w:rsidRPr="00DF7837" w:rsidRDefault="005338AD" w:rsidP="00EC5584">
            <w:pPr>
              <w:rPr>
                <w:rStyle w:val="scomma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Description"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"Ethernet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 Interface information"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"Id"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"NIC.1"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="00EC5584"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="00EC5584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="00EC5584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LinkStatus</w:t>
            </w:r>
            <w:proofErr w:type="spellEnd"/>
            <w:r w:rsidR="00EC5584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="00EC5584"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EC5584"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proofErr w:type="spellStart"/>
            <w:r w:rsidR="00EC5584" w:rsidRPr="00DF7837">
              <w:rPr>
                <w:rStyle w:val="sobjectv"/>
                <w:rFonts w:ascii="Consolas" w:hAnsi="Consolas"/>
                <w:sz w:val="18"/>
                <w:szCs w:val="18"/>
              </w:rPr>
              <w:t>LinkUp</w:t>
            </w:r>
            <w:proofErr w:type="spellEnd"/>
            <w:r w:rsidR="00EC5584"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="00EC5584" w:rsidRPr="00DF7837">
              <w:rPr>
                <w:rStyle w:val="scomma"/>
                <w:rFonts w:ascii="Consolas" w:hAnsi="Consolas"/>
                <w:sz w:val="18"/>
                <w:szCs w:val="18"/>
              </w:rPr>
              <w:t xml:space="preserve">, </w:t>
            </w:r>
            <w:r w:rsidR="00EC5584" w:rsidRPr="00DF7837">
              <w:rPr>
                <w:rStyle w:val="sobjectv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="004E176E" w:rsidRPr="00DF7837">
              <w:rPr>
                <w:rStyle w:val="sobjectv"/>
              </w:rPr>
              <w:t xml:space="preserve">                            </w:t>
            </w:r>
          </w:p>
          <w:p w14:paraId="7585E520" w14:textId="32261B86" w:rsidR="00EC5584" w:rsidRPr="00DF7837" w:rsidRDefault="00EC5584" w:rsidP="00EC5584">
            <w:pPr>
              <w:rPr>
                <w:rStyle w:val="scomma"/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MACAddress</w:t>
            </w:r>
            <w:proofErr w:type="spellEnd"/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aa:bb:cc:dd:ee:ff</w:t>
            </w:r>
            <w:proofErr w:type="spellEnd"/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</w:p>
          <w:p w14:paraId="6907C687" w14:textId="38DD6AC5" w:rsidR="00EC5584" w:rsidRPr="00DF7837" w:rsidRDefault="00EC5584" w:rsidP="00E34D35">
            <w:pPr>
              <w:rPr>
                <w:rStyle w:val="scomma"/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"SpeedMbps"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"100000"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</w:p>
          <w:p w14:paraId="2CAC91F1" w14:textId="5FA234F6" w:rsidR="00EC5584" w:rsidRPr="00DF7837" w:rsidRDefault="005338AD" w:rsidP="002D6A77">
            <w:pPr>
              <w:rPr>
                <w:rStyle w:val="sobjectv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>   </w:t>
            </w:r>
            <w:r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"IPv4Addresses"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ket"/>
                <w:rFonts w:ascii="Consolas" w:hAnsi="Consolas"/>
                <w:sz w:val="18"/>
                <w:szCs w:val="18"/>
              </w:rPr>
              <w:t>[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"Address"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="00E34D35" w:rsidRPr="00DF7837">
              <w:rPr>
                <w:rStyle w:val="sobjectv"/>
                <w:rFonts w:ascii="Consolas" w:hAnsi="Consolas"/>
                <w:sz w:val="18"/>
                <w:szCs w:val="18"/>
              </w:rPr>
              <w:t>102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.</w:t>
            </w:r>
            <w:r w:rsidR="00E34D35" w:rsidRPr="00DF7837">
              <w:rPr>
                <w:rStyle w:val="sobjectv"/>
                <w:rFonts w:ascii="Consolas" w:hAnsi="Consolas"/>
                <w:sz w:val="18"/>
                <w:szCs w:val="18"/>
              </w:rPr>
              <w:t>100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.</w:t>
            </w:r>
            <w:r w:rsidR="00E34D35" w:rsidRPr="00DF7837">
              <w:rPr>
                <w:rStyle w:val="sobjectv"/>
                <w:rFonts w:ascii="Consolas" w:hAnsi="Consolas"/>
                <w:sz w:val="18"/>
                <w:szCs w:val="18"/>
              </w:rPr>
              <w:t>20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.</w:t>
            </w:r>
            <w:r w:rsidR="00E34D35" w:rsidRPr="00DF7837">
              <w:rPr>
                <w:rStyle w:val="sobjectv"/>
                <w:rFonts w:ascii="Consolas" w:hAnsi="Consolas"/>
                <w:sz w:val="18"/>
                <w:szCs w:val="18"/>
              </w:rPr>
              <w:t>3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SubnetMask</w:t>
            </w:r>
            <w:proofErr w:type="spellEnd"/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Style w:val="sobjectv"/>
              </w:rPr>
              <w:br/>
            </w:r>
            <w:r w:rsidRPr="00DF7837">
              <w:rPr>
                <w:rFonts w:ascii="Consolas" w:hAnsi="Consolas"/>
                <w:sz w:val="18"/>
                <w:szCs w:val="18"/>
              </w:rPr>
              <w:t>         </w:t>
            </w:r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AddressOrigin</w:t>
            </w:r>
            <w:proofErr w:type="spellEnd"/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  <w:r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"Gateway"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</w:p>
          <w:p w14:paraId="4AEEC158" w14:textId="6AA9FBC8" w:rsidR="00EC5584" w:rsidRPr="00DF7837" w:rsidRDefault="00EC5584" w:rsidP="00EC5584">
            <w:pPr>
              <w:rPr>
                <w:rStyle w:val="scolon"/>
              </w:rPr>
            </w:pPr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 xml:space="preserve">         "</w:t>
            </w:r>
            <w:proofErr w:type="spellStart"/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oem</w:t>
            </w:r>
            <w:proofErr w:type="spellEnd"/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 xml:space="preserve">             </w:t>
            </w:r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"Port"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:1023</w:t>
            </w:r>
            <w:r w:rsidR="004E176E" w:rsidRPr="00DF7837">
              <w:rPr>
                <w:rStyle w:val="scolon"/>
                <w:rFonts w:ascii="Consolas" w:hAnsi="Consolas"/>
                <w:sz w:val="18"/>
                <w:szCs w:val="18"/>
              </w:rPr>
              <w:t>,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 xml:space="preserve"> </w:t>
            </w:r>
          </w:p>
          <w:p w14:paraId="7D848B2A" w14:textId="6135DE9C" w:rsidR="00EC5584" w:rsidRPr="00DF7837" w:rsidRDefault="00EC5584" w:rsidP="00EC5584">
            <w:pPr>
              <w:rPr>
                <w:rStyle w:val="sobjectv"/>
              </w:rPr>
            </w:pP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 xml:space="preserve">             </w:t>
            </w:r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SupportedProtocol</w:t>
            </w:r>
            <w:proofErr w:type="spellEnd"/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:”TCP”</w:t>
            </w: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 xml:space="preserve"> </w:t>
            </w:r>
            <w:r w:rsidRPr="00DF7837">
              <w:rPr>
                <w:rStyle w:val="sobjectv"/>
              </w:rPr>
              <w:t xml:space="preserve">                       </w:t>
            </w:r>
            <w:r w:rsidR="004E176E" w:rsidRPr="00DF7837">
              <w:rPr>
                <w:rStyle w:val="sobjectv"/>
              </w:rPr>
              <w:t xml:space="preserve">                      </w:t>
            </w:r>
          </w:p>
          <w:p w14:paraId="1C116903" w14:textId="77777777" w:rsidR="00EC5584" w:rsidRPr="00DF7837" w:rsidRDefault="00EC5584" w:rsidP="00EC5584">
            <w:pPr>
              <w:rPr>
                <w:rStyle w:val="sobjectv"/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         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="005338AD" w:rsidRPr="00DF7837">
              <w:rPr>
                <w:rFonts w:ascii="Consolas" w:hAnsi="Consolas"/>
                <w:sz w:val="18"/>
                <w:szCs w:val="18"/>
              </w:rPr>
              <w:t>      </w:t>
            </w:r>
            <w:r w:rsidR="005338AD"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="005338AD"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="005338AD" w:rsidRPr="00DF7837">
              <w:rPr>
                <w:rStyle w:val="sbracket"/>
                <w:rFonts w:ascii="Consolas" w:hAnsi="Consolas"/>
                <w:sz w:val="18"/>
                <w:szCs w:val="18"/>
              </w:rPr>
              <w:t>]</w:t>
            </w:r>
            <w:r w:rsidR="005338AD"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="005338AD"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="005338AD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"IPv6DefaultGateway"</w:t>
            </w:r>
            <w:r w:rsidR="005338AD"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456DBB" w:rsidRPr="00DF7837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  <w:r w:rsidR="005338AD"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="005338AD" w:rsidRPr="00DF7837">
              <w:rPr>
                <w:rStyle w:val="sobjectk"/>
                <w:rFonts w:ascii="Consolas" w:hAnsi="Consolas"/>
                <w:b/>
                <w:bCs/>
                <w:sz w:val="18"/>
                <w:szCs w:val="18"/>
              </w:rPr>
              <w:t>"IPv6Addresses"</w:t>
            </w:r>
            <w:r w:rsidR="005338AD"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5338AD" w:rsidRPr="00DF7837">
              <w:rPr>
                <w:rStyle w:val="sbracket"/>
                <w:rFonts w:ascii="Consolas" w:hAnsi="Consolas"/>
                <w:sz w:val="18"/>
                <w:szCs w:val="18"/>
              </w:rPr>
              <w:t>[ </w:t>
            </w:r>
            <w:r w:rsidR="005338AD"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="005338AD"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="005338AD"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="005338AD"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"Address"</w:t>
            </w:r>
            <w:r w:rsidR="005338AD"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5338AD" w:rsidRPr="00DF7837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  <w:r w:rsidR="005338AD"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="005338AD"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="005338AD"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"PrefixLength"</w:t>
            </w:r>
            <w:r w:rsidR="005338AD"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456DBB" w:rsidRPr="00DF7837">
              <w:rPr>
                <w:rStyle w:val="scolon"/>
                <w:rFonts w:ascii="Consolas" w:hAnsi="Consolas"/>
                <w:sz w:val="18"/>
                <w:szCs w:val="18"/>
              </w:rPr>
              <w:t>0</w:t>
            </w:r>
            <w:r w:rsidR="005338AD"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="005338AD"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="005338AD"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="005338AD"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AddressOrigin</w:t>
            </w:r>
            <w:proofErr w:type="spellEnd"/>
            <w:r w:rsidR="005338AD"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="005338AD"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5338AD" w:rsidRPr="00DF7837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  <w:r w:rsidR="005338AD" w:rsidRPr="00DF7837">
              <w:rPr>
                <w:rStyle w:val="scomma"/>
                <w:rFonts w:ascii="Consolas" w:hAnsi="Consolas"/>
                <w:sz w:val="18"/>
                <w:szCs w:val="18"/>
              </w:rPr>
              <w:t>,</w:t>
            </w:r>
            <w:r w:rsidR="005338AD" w:rsidRPr="00DF7837">
              <w:rPr>
                <w:rFonts w:ascii="Consolas" w:hAnsi="Consolas"/>
                <w:sz w:val="18"/>
                <w:szCs w:val="18"/>
              </w:rPr>
              <w:br/>
              <w:t>         </w:t>
            </w:r>
            <w:r w:rsidR="005338AD"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="005338AD"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AddressState</w:t>
            </w:r>
            <w:proofErr w:type="spellEnd"/>
            <w:r w:rsidR="005338AD"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="005338AD"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="005338AD" w:rsidRPr="00DF7837">
              <w:rPr>
                <w:rStyle w:val="sobjectv"/>
                <w:rFonts w:ascii="Consolas" w:hAnsi="Consolas"/>
                <w:sz w:val="18"/>
                <w:szCs w:val="18"/>
              </w:rPr>
              <w:t>""</w:t>
            </w:r>
          </w:p>
          <w:p w14:paraId="728A279B" w14:textId="5CD21AEE" w:rsidR="00EC5584" w:rsidRPr="00DF7837" w:rsidRDefault="00EC5584" w:rsidP="004E176E">
            <w:pPr>
              <w:rPr>
                <w:rStyle w:val="scolon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objectv"/>
                <w:rFonts w:ascii="Consolas" w:hAnsi="Consolas"/>
                <w:sz w:val="18"/>
                <w:szCs w:val="18"/>
              </w:rPr>
              <w:t xml:space="preserve">         </w:t>
            </w:r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oem</w:t>
            </w:r>
            <w:proofErr w:type="spellEnd"/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 xml:space="preserve">             </w:t>
            </w:r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"Port"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:1023</w:t>
            </w:r>
            <w:r w:rsidR="004E176E" w:rsidRPr="00DF7837">
              <w:rPr>
                <w:rStyle w:val="scolon"/>
                <w:rFonts w:ascii="Consolas" w:hAnsi="Consolas"/>
                <w:sz w:val="18"/>
                <w:szCs w:val="18"/>
              </w:rPr>
              <w:t>,</w:t>
            </w:r>
          </w:p>
          <w:p w14:paraId="23643E9E" w14:textId="035FFFF8" w:rsidR="001A5FBE" w:rsidRPr="00DF7837" w:rsidRDefault="00EC5584" w:rsidP="004E176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 xml:space="preserve">             </w:t>
            </w:r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SupportedProtocol</w:t>
            </w:r>
            <w:proofErr w:type="spellEnd"/>
            <w:r w:rsidRPr="00DF7837">
              <w:rPr>
                <w:rStyle w:val="sobjectk"/>
                <w:rFonts w:ascii="Consolas" w:hAnsi="Consolas"/>
                <w:bCs/>
                <w:sz w:val="18"/>
                <w:szCs w:val="18"/>
              </w:rPr>
              <w:t>"</w:t>
            </w:r>
            <w:r w:rsidRPr="00DF7837">
              <w:rPr>
                <w:rStyle w:val="scolon"/>
                <w:rFonts w:ascii="Consolas" w:hAnsi="Consolas"/>
                <w:sz w:val="18"/>
                <w:szCs w:val="18"/>
              </w:rPr>
              <w:t>:”TCP”</w:t>
            </w:r>
            <w:r w:rsidRPr="00DF7837">
              <w:rPr>
                <w:rFonts w:ascii="Consolas" w:hAnsi="Consolas"/>
                <w:sz w:val="18"/>
                <w:szCs w:val="18"/>
              </w:rPr>
              <w:t xml:space="preserve">         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="005338AD" w:rsidRPr="00DF7837">
              <w:rPr>
                <w:rFonts w:ascii="Consolas" w:hAnsi="Consolas"/>
                <w:sz w:val="18"/>
                <w:szCs w:val="18"/>
              </w:rPr>
              <w:br/>
              <w:t>      </w:t>
            </w:r>
            <w:r w:rsidR="005338AD"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  <w:r w:rsidR="005338AD" w:rsidRPr="00DF7837">
              <w:rPr>
                <w:rFonts w:ascii="Consolas" w:hAnsi="Consolas"/>
                <w:sz w:val="18"/>
                <w:szCs w:val="18"/>
              </w:rPr>
              <w:br/>
              <w:t>   </w:t>
            </w:r>
            <w:r w:rsidR="005338AD" w:rsidRPr="00DF7837">
              <w:rPr>
                <w:rStyle w:val="sbracket"/>
                <w:rFonts w:ascii="Consolas" w:hAnsi="Consolas"/>
                <w:sz w:val="18"/>
                <w:szCs w:val="18"/>
              </w:rPr>
              <w:t>]</w:t>
            </w:r>
            <w:r w:rsidR="005338AD" w:rsidRPr="00DF7837">
              <w:rPr>
                <w:rFonts w:ascii="Consolas" w:hAnsi="Consolas"/>
                <w:sz w:val="18"/>
                <w:szCs w:val="18"/>
              </w:rPr>
              <w:br/>
            </w:r>
            <w:r w:rsidR="005338AD"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6F923DD5" w14:textId="77777777" w:rsidR="001A5FBE" w:rsidRPr="00DF7837" w:rsidRDefault="001A5FBE" w:rsidP="001A5FBE"/>
    <w:p w14:paraId="39489DD9" w14:textId="762F7F27" w:rsidR="00757C92" w:rsidRPr="00DF7837" w:rsidRDefault="00757C92" w:rsidP="00757C92">
      <w:pPr>
        <w:rPr>
          <w:b/>
        </w:rPr>
      </w:pPr>
      <w:bookmarkStart w:id="4336" w:name="_Toc30687490"/>
      <w:bookmarkStart w:id="4337" w:name="_Toc30690248"/>
      <w:bookmarkStart w:id="4338" w:name="_Toc30690367"/>
      <w:bookmarkStart w:id="4339" w:name="_Toc30687491"/>
      <w:bookmarkStart w:id="4340" w:name="_Toc30690249"/>
      <w:bookmarkStart w:id="4341" w:name="_Toc30690368"/>
      <w:bookmarkEnd w:id="4336"/>
      <w:bookmarkEnd w:id="4337"/>
      <w:bookmarkEnd w:id="4338"/>
      <w:bookmarkEnd w:id="4339"/>
      <w:bookmarkEnd w:id="4340"/>
      <w:bookmarkEnd w:id="4341"/>
      <w:r w:rsidRPr="00DF7837">
        <w:lastRenderedPageBreak/>
        <w:t>http://&lt;FabricManager_IP&gt;/redfish/v1/Fabrics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57C92" w:rsidRPr="00DF7837" w14:paraId="70035D55" w14:textId="77777777" w:rsidTr="00D31619">
        <w:tc>
          <w:tcPr>
            <w:tcW w:w="9350" w:type="dxa"/>
          </w:tcPr>
          <w:p w14:paraId="3BB1A8AF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"@odata.id"</w:t>
            </w:r>
            <w:r w:rsidRPr="00DF7837">
              <w:rPr>
                <w:rFonts w:ascii="Consolas" w:hAnsi="Consolas"/>
                <w:sz w:val="18"/>
                <w:szCs w:val="18"/>
              </w:rPr>
              <w:t>: "/redfish/v1/Fabrics",</w:t>
            </w:r>
          </w:p>
          <w:p w14:paraId="29A10EFA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"@</w:t>
            </w:r>
            <w:proofErr w:type="spellStart"/>
            <w:r w:rsidRPr="00DF7837">
              <w:rPr>
                <w:rFonts w:ascii="Consolas" w:hAnsi="Consolas"/>
                <w:b/>
                <w:sz w:val="18"/>
                <w:szCs w:val="18"/>
              </w:rPr>
              <w:t>odata.type</w:t>
            </w:r>
            <w:proofErr w:type="spellEnd"/>
            <w:r w:rsidRPr="00DF7837">
              <w:rPr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Fonts w:ascii="Consolas" w:hAnsi="Consolas"/>
                <w:sz w:val="18"/>
                <w:szCs w:val="18"/>
              </w:rPr>
              <w:t>: "#</w:t>
            </w:r>
            <w:proofErr w:type="spellStart"/>
            <w:r w:rsidRPr="00DF7837">
              <w:rPr>
                <w:rFonts w:ascii="Consolas" w:hAnsi="Consolas"/>
                <w:sz w:val="18"/>
                <w:szCs w:val="18"/>
              </w:rPr>
              <w:t>FabricCollection.FabricCollection</w:t>
            </w:r>
            <w:proofErr w:type="spellEnd"/>
            <w:r w:rsidRPr="00DF7837">
              <w:rPr>
                <w:rFonts w:ascii="Consolas" w:hAnsi="Consolas"/>
                <w:sz w:val="18"/>
                <w:szCs w:val="18"/>
              </w:rPr>
              <w:t>",</w:t>
            </w:r>
          </w:p>
          <w:p w14:paraId="22C858A6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"Description"</w:t>
            </w:r>
            <w:r w:rsidRPr="00DF7837">
              <w:rPr>
                <w:rFonts w:ascii="Consolas" w:hAnsi="Consolas"/>
                <w:sz w:val="18"/>
                <w:szCs w:val="18"/>
              </w:rPr>
              <w:t>: "Collection of Fabrics",</w:t>
            </w:r>
          </w:p>
          <w:p w14:paraId="7AFDAB3F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"Name"</w:t>
            </w:r>
            <w:r w:rsidRPr="00DF7837">
              <w:rPr>
                <w:rFonts w:ascii="Consolas" w:hAnsi="Consolas"/>
                <w:sz w:val="18"/>
                <w:szCs w:val="18"/>
              </w:rPr>
              <w:t>: "Fabric Collection",</w:t>
            </w:r>
          </w:p>
          <w:p w14:paraId="709F9302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"Members"</w:t>
            </w:r>
            <w:r w:rsidRPr="00DF7837">
              <w:rPr>
                <w:rFonts w:ascii="Consolas" w:hAnsi="Consolas"/>
                <w:sz w:val="18"/>
                <w:szCs w:val="18"/>
              </w:rPr>
              <w:t>: [</w:t>
            </w:r>
          </w:p>
          <w:p w14:paraId="34D7AF22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51668B7C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        "@odata.id": "/redfish/v1/Fabrics/Fabric.1"</w:t>
            </w:r>
          </w:p>
          <w:p w14:paraId="6601EF9B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73520C29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],</w:t>
            </w:r>
          </w:p>
          <w:p w14:paraId="0C51E702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"Members@odata.count"</w:t>
            </w:r>
            <w:r w:rsidRPr="00DF7837">
              <w:rPr>
                <w:rFonts w:ascii="Consolas" w:hAnsi="Consolas"/>
                <w:sz w:val="18"/>
                <w:szCs w:val="18"/>
              </w:rPr>
              <w:t>:1   </w:t>
            </w:r>
          </w:p>
          <w:p w14:paraId="31DC6B0B" w14:textId="5B6A4742" w:rsidR="00757C92" w:rsidRPr="00DF7837" w:rsidRDefault="00757C92" w:rsidP="00757C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71AF7249" w14:textId="77777777" w:rsidR="00757C92" w:rsidRPr="00DF7837" w:rsidRDefault="00757C92" w:rsidP="00757C92"/>
    <w:p w14:paraId="7BF13AA6" w14:textId="72C04EE1" w:rsidR="00757C92" w:rsidRPr="00DF7837" w:rsidRDefault="00757C92" w:rsidP="00757C92">
      <w:r w:rsidRPr="00DF7837">
        <w:t>http://&lt;FabricManager_IP&gt;/redfish/v1/Fabrics/Fabric.1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57C92" w:rsidRPr="00DF7837" w14:paraId="52430F51" w14:textId="77777777" w:rsidTr="00D31619">
        <w:tc>
          <w:tcPr>
            <w:tcW w:w="9350" w:type="dxa"/>
          </w:tcPr>
          <w:p w14:paraId="569F1163" w14:textId="77777777" w:rsidR="00757C92" w:rsidRPr="00DF7837" w:rsidRDefault="00757C92" w:rsidP="00D3161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</w:p>
          <w:p w14:paraId="0DCB289B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"@odata.id"</w:t>
            </w:r>
            <w:r w:rsidRPr="00DF7837">
              <w:rPr>
                <w:rFonts w:ascii="Consolas" w:hAnsi="Consolas"/>
                <w:sz w:val="18"/>
                <w:szCs w:val="18"/>
              </w:rPr>
              <w:t>: "/redfish/v1/Fabrics/Fabric.1",</w:t>
            </w:r>
          </w:p>
          <w:p w14:paraId="45E179FB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"@</w:t>
            </w:r>
            <w:proofErr w:type="spellStart"/>
            <w:r w:rsidRPr="00DF7837">
              <w:rPr>
                <w:rFonts w:ascii="Consolas" w:hAnsi="Consolas"/>
                <w:b/>
                <w:sz w:val="18"/>
                <w:szCs w:val="18"/>
              </w:rPr>
              <w:t>odata.type</w:t>
            </w:r>
            <w:proofErr w:type="spellEnd"/>
            <w:r w:rsidRPr="00DF7837">
              <w:rPr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Fonts w:ascii="Consolas" w:hAnsi="Consolas"/>
                <w:sz w:val="18"/>
                <w:szCs w:val="18"/>
              </w:rPr>
              <w:t>: "#Fabric.v1_1_1.Fabric",</w:t>
            </w:r>
          </w:p>
          <w:p w14:paraId="76116A72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"Id"</w:t>
            </w:r>
            <w:r w:rsidRPr="00DF7837">
              <w:rPr>
                <w:rFonts w:ascii="Consolas" w:hAnsi="Consolas"/>
                <w:sz w:val="18"/>
                <w:szCs w:val="18"/>
              </w:rPr>
              <w:t>: "Fabric.1",</w:t>
            </w:r>
          </w:p>
          <w:p w14:paraId="152D9692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"Description"</w:t>
            </w:r>
            <w:r w:rsidRPr="00DF7837">
              <w:rPr>
                <w:rFonts w:ascii="Consolas" w:hAnsi="Consolas"/>
                <w:sz w:val="18"/>
                <w:szCs w:val="18"/>
              </w:rPr>
              <w:t>: "Fabric information",</w:t>
            </w:r>
          </w:p>
          <w:p w14:paraId="10F61BF5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"Name"</w:t>
            </w:r>
            <w:r w:rsidRPr="00DF7837">
              <w:rPr>
                <w:rFonts w:ascii="Consolas" w:hAnsi="Consolas"/>
                <w:sz w:val="18"/>
                <w:szCs w:val="18"/>
              </w:rPr>
              <w:t>: "Fabric",</w:t>
            </w:r>
          </w:p>
          <w:p w14:paraId="4C9B5354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DF7837">
              <w:rPr>
                <w:rFonts w:ascii="Consolas" w:hAnsi="Consolas"/>
                <w:b/>
                <w:sz w:val="18"/>
                <w:szCs w:val="18"/>
              </w:rPr>
              <w:t>FabricType</w:t>
            </w:r>
            <w:proofErr w:type="spellEnd"/>
            <w:r w:rsidRPr="00DF7837">
              <w:rPr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Fonts w:ascii="Consolas" w:hAnsi="Consolas"/>
                <w:sz w:val="18"/>
                <w:szCs w:val="18"/>
              </w:rPr>
              <w:t>: "NVME",</w:t>
            </w:r>
          </w:p>
          <w:p w14:paraId="7DD8A8BC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Fonts w:ascii="Consolas" w:hAnsi="Consolas"/>
                <w:b/>
                <w:sz w:val="18"/>
                <w:szCs w:val="18"/>
              </w:rPr>
              <w:t>"Switches"</w:t>
            </w:r>
            <w:r w:rsidRPr="00DF7837">
              <w:rPr>
                <w:rFonts w:ascii="Consolas" w:hAnsi="Consolas"/>
                <w:sz w:val="18"/>
                <w:szCs w:val="18"/>
              </w:rPr>
              <w:t>: {</w:t>
            </w:r>
          </w:p>
          <w:p w14:paraId="7BCE31B9" w14:textId="77777777" w:rsidR="00757C92" w:rsidRPr="00DF7837" w:rsidRDefault="00757C92" w:rsidP="00757C92">
            <w:pPr>
              <w:rPr>
                <w:rFonts w:ascii="Consolas" w:hAnsi="Consolas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    "@odata.id": "/redfish/v1/Fabrics/Fabric.1/Switches"</w:t>
            </w:r>
          </w:p>
          <w:p w14:paraId="5F8D7EB7" w14:textId="02D6B73D" w:rsidR="00757C92" w:rsidRPr="00DF7837" w:rsidRDefault="00757C92" w:rsidP="00757C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Fonts w:ascii="Consolas" w:hAnsi="Consolas"/>
                <w:sz w:val="18"/>
                <w:szCs w:val="18"/>
              </w:rPr>
              <w:t xml:space="preserve">    }</w:t>
            </w:r>
            <w:r w:rsidRPr="00DF7837">
              <w:rPr>
                <w:rFonts w:ascii="Consolas" w:hAnsi="Consolas"/>
                <w:sz w:val="18"/>
                <w:szCs w:val="18"/>
              </w:rPr>
              <w:br/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1A653FAD" w14:textId="77777777" w:rsidR="00757C92" w:rsidRPr="00DF7837" w:rsidRDefault="00757C9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0E0584A4" w14:textId="5B8781E3" w:rsidR="00757C92" w:rsidRPr="00DF7837" w:rsidRDefault="00757C92" w:rsidP="00757C92">
      <w:r w:rsidRPr="00DF7837">
        <w:t>http://&lt;FabricManager_IP&gt;/redfish/v1/Fabrics/Fabric.1/Switches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57C92" w:rsidRPr="00DF7837" w14:paraId="04B2D44F" w14:textId="77777777" w:rsidTr="00D31619">
        <w:tc>
          <w:tcPr>
            <w:tcW w:w="9350" w:type="dxa"/>
          </w:tcPr>
          <w:p w14:paraId="04BE43E6" w14:textId="77777777" w:rsidR="00757C92" w:rsidRPr="00DF7837" w:rsidRDefault="00757C92" w:rsidP="00D31619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 </w:t>
            </w:r>
          </w:p>
          <w:p w14:paraId="3DA7D500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"@odata.id"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"/redfish/v1/Fabrics/Fabric.1/Switches",</w:t>
            </w:r>
          </w:p>
          <w:p w14:paraId="6AA33D02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SwitchCollection.SwitchCollection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13687808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"Description"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"Collection of Switches",</w:t>
            </w:r>
          </w:p>
          <w:p w14:paraId="29D17983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"Name"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"Ethernet Switches Collection",</w:t>
            </w:r>
          </w:p>
          <w:p w14:paraId="642F6FAD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"Members"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[</w:t>
            </w:r>
          </w:p>
          <w:p w14:paraId="0ADC3EEE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3E66E656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"/redfish/v1/Fabrics/Fabric.1/Switches/ab35df6c-1108-11ea-8000-1c34da32f0c0"</w:t>
            </w:r>
          </w:p>
          <w:p w14:paraId="0C9F3BB9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53C2F0D0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789D35C6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"/redfish/v1/Fabrics/Fabric.1/Switches/cd440a20-828c-11ea-8000-1c34da948340"</w:t>
            </w:r>
          </w:p>
          <w:p w14:paraId="4224E172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1BE99747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],</w:t>
            </w:r>
          </w:p>
          <w:p w14:paraId="4438BED7" w14:textId="22CE4524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Members@odata.count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2</w:t>
            </w:r>
          </w:p>
          <w:p w14:paraId="6B7BBA9C" w14:textId="5A6BA82B" w:rsidR="00757C92" w:rsidRPr="00DF7837" w:rsidRDefault="00757C92" w:rsidP="00D3161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173C8D8A" w14:textId="77777777" w:rsidR="00757C92" w:rsidRPr="00DF7837" w:rsidRDefault="00757C9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BE3E66F" w14:textId="77777777" w:rsidR="00757C92" w:rsidRPr="00DF7837" w:rsidRDefault="00757C9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B9D3D90" w14:textId="1A6A73F1" w:rsidR="00757C92" w:rsidRPr="00DF7837" w:rsidRDefault="00757C92" w:rsidP="00757C92">
      <w:r w:rsidRPr="00DF7837">
        <w:lastRenderedPageBreak/>
        <w:t>http://&lt;FabricManager_IP&gt;/redfish/v1/Fabrics/Fabric.1/Switches/ab35df6c-1108-11ea-8000-1c34da32f0c0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57C92" w:rsidRPr="00DF7837" w14:paraId="2F292D61" w14:textId="77777777" w:rsidTr="00D31619">
        <w:tc>
          <w:tcPr>
            <w:tcW w:w="9350" w:type="dxa"/>
          </w:tcPr>
          <w:p w14:paraId="451651B0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</w:t>
            </w:r>
          </w:p>
          <w:p w14:paraId="04489D6A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"@odata.id"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"/redfish/v1/Fabrics/Fabric.1/Switches/ab35df6c-1108-11ea-8000-1c34da32f0c0",</w:t>
            </w:r>
          </w:p>
          <w:p w14:paraId="70CBA221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"#Switch.v1_3_1.Switch",</w:t>
            </w:r>
          </w:p>
          <w:p w14:paraId="4F17B5C9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"Id"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"ab35df6c-1108-11ea-8000-1c34da32f0c0",</w:t>
            </w:r>
          </w:p>
          <w:p w14:paraId="5BA5CC24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"Description"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"Ethernet Switch information",</w:t>
            </w:r>
          </w:p>
          <w:p w14:paraId="02955F0B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"Name"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"Switch",</w:t>
            </w:r>
          </w:p>
          <w:p w14:paraId="376BD3EE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SerialNumber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"MT1947X24003",</w:t>
            </w:r>
          </w:p>
          <w:p w14:paraId="3EAE2E60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"UUID"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"ab35df6c-1108-11ea-8000-1c34da32f0c0",</w:t>
            </w:r>
          </w:p>
          <w:p w14:paraId="3B35EC59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Oem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{</w:t>
            </w:r>
          </w:p>
          <w:p w14:paraId="1EB8D326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"PFC": "enabled",</w:t>
            </w:r>
          </w:p>
          <w:p w14:paraId="338910DA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PriorityEnabledList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[</w:t>
            </w:r>
          </w:p>
          <w:p w14:paraId="2C584FF1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"3"</w:t>
            </w:r>
          </w:p>
          <w:p w14:paraId="52FF94BC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],</w:t>
            </w:r>
          </w:p>
          <w:p w14:paraId="31F9D560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PriorityDisabledList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[</w:t>
            </w:r>
          </w:p>
          <w:p w14:paraId="587B9EFD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"0",</w:t>
            </w:r>
          </w:p>
          <w:p w14:paraId="198F24F5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"1",</w:t>
            </w:r>
          </w:p>
          <w:p w14:paraId="238984B3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"2",</w:t>
            </w:r>
          </w:p>
          <w:p w14:paraId="6DB49B9E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"4",</w:t>
            </w:r>
          </w:p>
          <w:p w14:paraId="44C2FF60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"5",</w:t>
            </w:r>
          </w:p>
          <w:p w14:paraId="07CBCCD6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"6",</w:t>
            </w:r>
          </w:p>
          <w:p w14:paraId="307DE1BE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"7"</w:t>
            </w:r>
          </w:p>
          <w:p w14:paraId="684A121C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]</w:t>
            </w:r>
          </w:p>
          <w:p w14:paraId="7CA59F13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},</w:t>
            </w:r>
          </w:p>
          <w:p w14:paraId="78D4931C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"Actions"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{</w:t>
            </w:r>
          </w:p>
          <w:p w14:paraId="0E1C9914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EnablePfcGlobally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7A294A23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"Enables priority flow control globally on the switch.",</w:t>
            </w:r>
          </w:p>
          <w:p w14:paraId="1D0E118F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"/redfish/v1/Fabrics/Fabric.1/Switches/ab35df6c-1108-11ea-8000-1c34da32f0c0/Actions/EnablePfcGlobally"</w:t>
            </w:r>
          </w:p>
          <w:p w14:paraId="3FC463B4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6C31D88A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DisablePfcGlobally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4F4D1267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"Disables priority flow control globally on the switch.",</w:t>
            </w:r>
          </w:p>
          <w:p w14:paraId="5AC7E563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"/redfish/v1/Fabrics/Fabric.1/Switches/ab35df6c-1108-11ea-8000-1c34da32f0c0/Actions/DisablePfcGlobally"</w:t>
            </w:r>
          </w:p>
          <w:p w14:paraId="41B7FD5A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4A7F3F3C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EnablePfcPerPriority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0EA9BCF6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"Enables PFC per priority on the switch.",</w:t>
            </w:r>
          </w:p>
          <w:p w14:paraId="20C2ECE1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"/redfish/v1/Fabrics/Fabric.1/Switches/ab35df6c-1108-11ea-8000-1c34da32f0c0/Actions/EnablePfcPerPriority",</w:t>
            </w:r>
          </w:p>
          <w:p w14:paraId="71064076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"Parameters": [</w:t>
            </w:r>
          </w:p>
          <w:p w14:paraId="17E3EF13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1E57574A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"Priority",</w:t>
            </w:r>
          </w:p>
          <w:p w14:paraId="17BC6BE1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328360D8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"Number",</w:t>
            </w:r>
          </w:p>
          <w:p w14:paraId="75270A98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MinimumValue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"0",</w:t>
            </w:r>
          </w:p>
          <w:p w14:paraId="75CE5809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MaximumValue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"7"</w:t>
            </w:r>
          </w:p>
          <w:p w14:paraId="081443FD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</w:t>
            </w:r>
          </w:p>
          <w:p w14:paraId="0C80F7FC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]</w:t>
            </w:r>
          </w:p>
          <w:p w14:paraId="4AB6456E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4D92605B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DisablePfcPerPriority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03876345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"Disables PFC per priority on the switch.",</w:t>
            </w:r>
          </w:p>
          <w:p w14:paraId="7BF80A3B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"/redfish/v1/Fabrics/Fabric.1/Switches/ab35df6c-1108-11ea-8000-1c34da32f0c0/Actions/DisablePfcPerPriority",</w:t>
            </w:r>
          </w:p>
          <w:p w14:paraId="75AD742A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"Parameters": [</w:t>
            </w:r>
          </w:p>
          <w:p w14:paraId="1A4E5D7B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lastRenderedPageBreak/>
              <w:t xml:space="preserve">                {</w:t>
            </w:r>
          </w:p>
          <w:p w14:paraId="4B64F2A7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"Priority",</w:t>
            </w:r>
          </w:p>
          <w:p w14:paraId="7ABDC8A1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5DC6D221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"Number",</w:t>
            </w:r>
          </w:p>
          <w:p w14:paraId="2F782FC1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MinimumValue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"0",</w:t>
            </w:r>
          </w:p>
          <w:p w14:paraId="30CCCAF1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MaximumValue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"7"</w:t>
            </w:r>
          </w:p>
          <w:p w14:paraId="3B92527F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</w:t>
            </w:r>
          </w:p>
          <w:p w14:paraId="7773AEE5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]</w:t>
            </w:r>
          </w:p>
          <w:p w14:paraId="2C098273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03DE47FA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AnyCmd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017BFF44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": "Send any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cmd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directly to the switch.",</w:t>
            </w:r>
          </w:p>
          <w:p w14:paraId="0CFC8516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"/redfish/v1/Fabrics/Fabric.1/Switches/ab35df6c-1108-11ea-8000-1c34da32f0c0/Actions/AnyCmd",</w:t>
            </w:r>
          </w:p>
          <w:p w14:paraId="4E8A4501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"Parameters": [</w:t>
            </w:r>
          </w:p>
          <w:p w14:paraId="29861C8E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19024602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AnyCmdStr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07448D14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</w:t>
            </w:r>
          </w:p>
          <w:p w14:paraId="6BE4DD47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</w:t>
            </w:r>
          </w:p>
          <w:p w14:paraId="4609E2A8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]</w:t>
            </w:r>
          </w:p>
          <w:p w14:paraId="0449163C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02E6AF0D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},</w:t>
            </w:r>
          </w:p>
          <w:p w14:paraId="66D6427D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"Ports"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{</w:t>
            </w:r>
          </w:p>
          <w:p w14:paraId="44C19B2A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"@odata.id": "/redfish/v1/Fabrics/Fabric.1/Switches/ab35df6c-1108-11ea-8000-1c34da32f0c0/Ports"</w:t>
            </w:r>
          </w:p>
          <w:p w14:paraId="526A7E5C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},</w:t>
            </w:r>
          </w:p>
          <w:p w14:paraId="5A7E8309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"VLANs"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{</w:t>
            </w:r>
          </w:p>
          <w:p w14:paraId="4275D486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"@odata.id": "/redfish/v1/Fabrics/Fabric.1/Switches/ab35df6c-1108-11ea-8000-1c34da32f0c0/VLANs"</w:t>
            </w:r>
          </w:p>
          <w:p w14:paraId="3D66F3DE" w14:textId="77777777" w:rsidR="00757C92" w:rsidRPr="00DF7837" w:rsidRDefault="00757C92" w:rsidP="00757C92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}</w:t>
            </w:r>
          </w:p>
          <w:p w14:paraId="6A71E9F4" w14:textId="31A667A9" w:rsidR="00757C92" w:rsidRPr="00DF7837" w:rsidRDefault="00757C92" w:rsidP="00757C9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210C3014" w14:textId="77777777" w:rsidR="00757C92" w:rsidRPr="00DF7837" w:rsidRDefault="00757C9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76BB3234" w14:textId="77777777" w:rsidR="00AD3AFF" w:rsidRPr="00DF7837" w:rsidRDefault="00AD3AFF" w:rsidP="00D333A0">
      <w:pPr>
        <w:sectPr w:rsidR="00AD3AFF" w:rsidRPr="00DF7837" w:rsidSect="00691FF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DED6F9A" w14:textId="5C565301" w:rsidR="00D333A0" w:rsidRPr="00DF7837" w:rsidRDefault="00D333A0" w:rsidP="00D333A0">
      <w:r w:rsidRPr="00DF7837">
        <w:lastRenderedPageBreak/>
        <w:t>http://&lt;FabricManager_IP&gt;/redfish/v1/Fabrics/Fabric.1/Switch/ab35df6c-1108-11ea-8000-1c34da32f0c0/Ports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333A0" w:rsidRPr="00DF7837" w14:paraId="00AC4834" w14:textId="77777777" w:rsidTr="00D31619">
        <w:tc>
          <w:tcPr>
            <w:tcW w:w="9350" w:type="dxa"/>
          </w:tcPr>
          <w:p w14:paraId="6B16C85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</w:t>
            </w:r>
          </w:p>
          <w:p w14:paraId="6411BD3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"@odata.id"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"/redfish/v1/Fabrics/Fabric.1/Switches/ab35df6c-1108-11ea-8000-1c34da32f0c0/Ports",</w:t>
            </w:r>
          </w:p>
          <w:p w14:paraId="1795364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PortCollection.PortCollection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52513F2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"Description"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"Collection of Ports",</w:t>
            </w:r>
          </w:p>
          <w:p w14:paraId="11F1905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"Name"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"Port Collection",</w:t>
            </w:r>
          </w:p>
          <w:p w14:paraId="7B3A4DA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"Members"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[</w:t>
            </w:r>
          </w:p>
          <w:p w14:paraId="06C15ABB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42C27CCB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"/redfish/v1/Fabrics/Fabric.1/Switches/ab35df6c-1108-11ea-8000-1c34da32f0c0/Ports/1"</w:t>
            </w:r>
          </w:p>
          <w:p w14:paraId="3A3A4ED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69EE5DF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78970BB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"/redfish/v1/Fabrics/Fabric.1/Switches/ab35df6c-1108-11ea-8000-1c34da32f0c0/Ports/10"</w:t>
            </w:r>
          </w:p>
          <w:p w14:paraId="55A86C0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3945239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2C72D93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"/redfish/v1/Fabrics/Fabric.1/Switches/ab35df6c-1108-11ea-8000-1c34da32f0c0/Ports/11"</w:t>
            </w:r>
          </w:p>
          <w:p w14:paraId="4D03841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1AEE7AC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49E8449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"/redfish/v1/Fabrics/Fabric.1/Switches/ab35df6c-1108-11ea-8000-1c34da32f0c0/Ports/12"</w:t>
            </w:r>
          </w:p>
          <w:p w14:paraId="6E9CF03B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15B9064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76330C4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"/redfish/v1/Fabrics/Fabric.1/Switches/ab35df6c-1108-11ea-8000-1c34da32f0c0/Ports/13"</w:t>
            </w:r>
          </w:p>
          <w:p w14:paraId="1F6B50B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73038006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68534B5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"/redfish/v1/Fabrics/Fabric.1/Switches/ab35df6c-1108-11ea-8000-1c34da32f0c0/Ports/14"</w:t>
            </w:r>
          </w:p>
          <w:p w14:paraId="5E7DDE1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1DBEB70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3880861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"/redfish/v1/Fabrics/Fabric.1/Switches/ab35df6c-1108-11ea-8000-1c34da32f0c0/Ports/15"</w:t>
            </w:r>
          </w:p>
          <w:p w14:paraId="35A53EE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1F6B0B3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689B35D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"/redfish/v1/Fabrics/Fabric.1/Switches/ab35df6c-1108-11ea-8000-1c34da32f0c0/Ports/16"</w:t>
            </w:r>
          </w:p>
          <w:p w14:paraId="256E788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1A1224E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451DF68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"/redfish/v1/Fabrics/Fabric.1/Switches/ab35df6c-1108-11ea-8000-1c34da32f0c0/Ports/2"</w:t>
            </w:r>
          </w:p>
          <w:p w14:paraId="298664C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23D48BF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2C0B727B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"/redfish/v1/Fabrics/Fabric.1/Switches/ab35df6c-1108-11ea-8000-1c34da32f0c0/Ports/3"</w:t>
            </w:r>
          </w:p>
          <w:p w14:paraId="4E339F0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2D6931F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37AF1A8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"/redfish/v1/Fabrics/Fabric.1/Switches/ab35df6c-1108-11ea-8000-1c34da32f0c0/Ports/4"</w:t>
            </w:r>
          </w:p>
          <w:p w14:paraId="5398F37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2DC23C2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0F8AAF6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"/redfish/v1/Fabrics/Fabric.1/Switches/ab35df6c-1108-11ea-8000-1c34da32f0c0/Ports/5"</w:t>
            </w:r>
          </w:p>
          <w:p w14:paraId="56772F2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35598C6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476BB74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lastRenderedPageBreak/>
              <w:t xml:space="preserve">            "@odata.id": "/redfish/v1/Fabrics/Fabric.1/Switches/ab35df6c-1108-11ea-8000-1c34da32f0c0/Ports/6"</w:t>
            </w:r>
          </w:p>
          <w:p w14:paraId="0A62648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7BB6503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1C2F9C3B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"/redfish/v1/Fabrics/Fabric.1/Switches/ab35df6c-1108-11ea-8000-1c34da32f0c0/Ports/7"</w:t>
            </w:r>
          </w:p>
          <w:p w14:paraId="698945E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524B407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2BF468F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"/redfish/v1/Fabrics/Fabric.1/Switches/ab35df6c-1108-11ea-8000-1c34da32f0c0/Ports/8"</w:t>
            </w:r>
          </w:p>
          <w:p w14:paraId="5A6AFEB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55BA23B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60F92C0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"/redfish/v1/Fabrics/Fabric.1/Switches/ab35df6c-1108-11ea-8000-1c34da32f0c0/Ports/9"</w:t>
            </w:r>
          </w:p>
          <w:p w14:paraId="5219D3E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43E2AE2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],</w:t>
            </w:r>
          </w:p>
          <w:p w14:paraId="6A3F6C86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Members@odata.count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16</w:t>
            </w:r>
          </w:p>
          <w:p w14:paraId="39836451" w14:textId="1E333B88" w:rsidR="00D333A0" w:rsidRPr="00DF7837" w:rsidRDefault="00D333A0" w:rsidP="00D333A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4AD390AA" w14:textId="77777777" w:rsidR="00D333A0" w:rsidRPr="00DF7837" w:rsidRDefault="00D333A0" w:rsidP="00D333A0"/>
    <w:p w14:paraId="3161B548" w14:textId="77777777" w:rsidR="00D333A0" w:rsidRPr="00DF7837" w:rsidRDefault="00D333A0" w:rsidP="00D333A0"/>
    <w:p w14:paraId="6C4896C5" w14:textId="77777777" w:rsidR="00D333A0" w:rsidRPr="00DF7837" w:rsidRDefault="00D333A0" w:rsidP="00D333A0">
      <w:pPr>
        <w:sectPr w:rsidR="00D333A0" w:rsidRPr="00DF7837" w:rsidSect="00691FF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34E0EE7" w14:textId="39B4E882" w:rsidR="00D333A0" w:rsidRPr="00DF7837" w:rsidRDefault="00D333A0" w:rsidP="00D333A0">
      <w:r w:rsidRPr="00DF7837">
        <w:lastRenderedPageBreak/>
        <w:t>http://&lt;FabricManager_IP&gt;/redfish/v1/Fabrics/Fabric.1/Switches/ab35df6c-1108-11ea-8000-1c34da32f0c0/Ports/1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F7837" w:rsidRPr="00DF7837" w14:paraId="7AA5EF20" w14:textId="77777777" w:rsidTr="00D31619">
        <w:tc>
          <w:tcPr>
            <w:tcW w:w="9350" w:type="dxa"/>
          </w:tcPr>
          <w:p w14:paraId="734B262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</w:t>
            </w:r>
          </w:p>
          <w:p w14:paraId="2502DE7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"@odata.id"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"/redfish/v1/Fabrics/Fabric.1/Switches/ab35df6c-1108-11ea-8000-1c34da32f0c0/Ports/1",</w:t>
            </w:r>
          </w:p>
          <w:p w14:paraId="7A1D354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"#Port.v1_2_1.Port",</w:t>
            </w:r>
          </w:p>
          <w:p w14:paraId="4D929C0B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"Id"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"1",</w:t>
            </w:r>
          </w:p>
          <w:p w14:paraId="0C79408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"Description"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"Port Interface",</w:t>
            </w:r>
          </w:p>
          <w:p w14:paraId="22ACDEB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PortId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"1",</w:t>
            </w:r>
          </w:p>
          <w:p w14:paraId="5CE91FB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"Name"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"Eth1/1",</w:t>
            </w:r>
          </w:p>
          <w:p w14:paraId="7672BEB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"Mode"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"access",</w:t>
            </w:r>
          </w:p>
          <w:p w14:paraId="2B0C644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Oem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{</w:t>
            </w:r>
          </w:p>
          <w:p w14:paraId="156ED46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"PFC": "Disabled",</w:t>
            </w:r>
          </w:p>
          <w:p w14:paraId="57D63AA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TrustMode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"L2"</w:t>
            </w:r>
          </w:p>
          <w:p w14:paraId="5094A8A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},</w:t>
            </w:r>
          </w:p>
          <w:p w14:paraId="7215F66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"Links"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{</w:t>
            </w:r>
          </w:p>
          <w:p w14:paraId="4F9B16C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AccessVLAN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0BC4A04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"/redfish/v1/Fabrics/Fabric.1/Switches/ab35df6c-1108-11ea-8000-1c34da32f0c0/VLANs/1"</w:t>
            </w:r>
          </w:p>
          <w:p w14:paraId="1145F6E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441CA77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AllowedVLANs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[]</w:t>
            </w:r>
          </w:p>
          <w:p w14:paraId="1A528ED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},</w:t>
            </w:r>
          </w:p>
          <w:p w14:paraId="6C3F014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"Actions"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{</w:t>
            </w:r>
          </w:p>
          <w:p w14:paraId="4820266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SetAccessPortVLAN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146F21B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"Set this port to access mode that connects to a host. Must specify a default configured VLAN.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  <w:proofErr w:type="gramEnd"/>
          </w:p>
          <w:p w14:paraId="066CC4C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"/redfish/v1/Fabrics/Fabric.1/Switches/ab35df6c-1108-11ea-8000-1c34da32f0c0/Ports/1/Actions/SetAccessPortVLAN",</w:t>
            </w:r>
          </w:p>
          <w:p w14:paraId="15C56CE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"Parameters": [</w:t>
            </w:r>
          </w:p>
          <w:p w14:paraId="51EF50E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650075B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VLANId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5DB1546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770012F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"Number",</w:t>
            </w:r>
          </w:p>
          <w:p w14:paraId="58E3766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MinimumValue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"1",</w:t>
            </w:r>
          </w:p>
          <w:p w14:paraId="29411E0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MaximumValue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"4094"</w:t>
            </w:r>
          </w:p>
          <w:p w14:paraId="42292A76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</w:t>
            </w:r>
          </w:p>
          <w:p w14:paraId="404ED4B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]</w:t>
            </w:r>
          </w:p>
          <w:p w14:paraId="2B44821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7E3FC35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UnassignAccessPortVLAN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6F35944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"Set this port access VLAN to default 1.",</w:t>
            </w:r>
          </w:p>
          <w:p w14:paraId="75875B0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"/redfish/v1/Fabrics/Fabric.1/Switches/ab35df6c-1108-11ea-8000-1c34da32f0c0/Ports/1/Actions/UnassignAccessPortVLAN"</w:t>
            </w:r>
          </w:p>
          <w:p w14:paraId="64BD4FD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4DAD2C5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SetTrunkPortVLANsAll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078B171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"Set this port to trunk mode connecting 2 switches. By default, a trunk port is automatically a member on all current and future VLANs.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  <w:proofErr w:type="gramEnd"/>
          </w:p>
          <w:p w14:paraId="7E02A9F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"/redfish/v1/Fabrics/Fabric.1/Switches/ab35df6c-1108-11ea-8000-1c34da32f0c0/Ports/1/Actions/SetTrunkPortVLANsAll"</w:t>
            </w:r>
          </w:p>
          <w:p w14:paraId="47407C2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0FE76F7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SetTrunkPortVLANsRange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3CACABE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": "Set this port to trunk mode connecting 2 switches. This trunk port is a member on the range of VLANs specified by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RangeFromVLANId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and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RangeToVLANId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.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  <w:proofErr w:type="gramEnd"/>
          </w:p>
          <w:p w14:paraId="474CB90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"/redfish/v1/Fabrics/Fabric.1/Switches/ab35df6c-1108-11ea-8000-1c34da32f0c0/Ports/1/Actions/SetTrunkPortVLANsRange",</w:t>
            </w:r>
          </w:p>
          <w:p w14:paraId="65632D2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"Parameters": [</w:t>
            </w:r>
          </w:p>
          <w:p w14:paraId="28C791A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0B2A6EE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RangeFromVLANId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75ED949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36697A2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"Number",</w:t>
            </w:r>
          </w:p>
          <w:p w14:paraId="0780379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lastRenderedPageBreak/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MinimumValue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"1",</w:t>
            </w:r>
          </w:p>
          <w:p w14:paraId="5CE0396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MaximumValue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"4094"</w:t>
            </w:r>
          </w:p>
          <w:p w14:paraId="2107C13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},</w:t>
            </w:r>
          </w:p>
          <w:p w14:paraId="418C6B2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42F7303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RangeToVLANId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2000F27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5F6376B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"Number",</w:t>
            </w:r>
          </w:p>
          <w:p w14:paraId="05CDDAAB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MinimumValue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"1",</w:t>
            </w:r>
          </w:p>
          <w:p w14:paraId="454A8E9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MaximumValue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"4094"</w:t>
            </w:r>
          </w:p>
          <w:p w14:paraId="584D00B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</w:t>
            </w:r>
          </w:p>
          <w:p w14:paraId="1D2209E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]</w:t>
            </w:r>
          </w:p>
          <w:p w14:paraId="3DE1F7E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20F0E3E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SetHybridPortAccessVLAN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54635C6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"Set this port to hybrid mode and specify the access VLAN. ",</w:t>
            </w:r>
          </w:p>
          <w:p w14:paraId="02DD76B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"/redfish/v1/Fabrics/Fabric.1/Switches/ab35df6c-1108-11ea-8000-1c34da32f0c0/Ports/1/Actions/SetHybridPortAccessVLAN",</w:t>
            </w:r>
          </w:p>
          <w:p w14:paraId="052068B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"Parameters": [</w:t>
            </w:r>
          </w:p>
          <w:p w14:paraId="475E996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132F586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VLANId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1A60269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75B626C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"Number",</w:t>
            </w:r>
          </w:p>
          <w:p w14:paraId="67FAA70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MinimumValue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"1",</w:t>
            </w:r>
          </w:p>
          <w:p w14:paraId="15E60EB6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MaximumValue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"4094"</w:t>
            </w:r>
          </w:p>
          <w:p w14:paraId="35CF0FD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</w:t>
            </w:r>
          </w:p>
          <w:p w14:paraId="639EAB8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]</w:t>
            </w:r>
          </w:p>
          <w:p w14:paraId="592640E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2B943A2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SetHybridPortAllowedVLAN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7088B7E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"Set this port to hybrid mode and add the allowed VLAN. ",</w:t>
            </w:r>
          </w:p>
          <w:p w14:paraId="4803CD7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"/redfish/v1/Fabrics/Fabric.1/Switches/ab35df6c-1108-11ea-8000-1c34da32f0c0/Ports/1/Actions/SetHybridPortAllowedVLAN",</w:t>
            </w:r>
          </w:p>
          <w:p w14:paraId="54ED4EA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"Parameters": [</w:t>
            </w:r>
          </w:p>
          <w:p w14:paraId="2EEE438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05A0EE4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VLANId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09E2E78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60D8DA9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"Number",</w:t>
            </w:r>
          </w:p>
          <w:p w14:paraId="7A45D32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MinimumValue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"1",</w:t>
            </w:r>
          </w:p>
          <w:p w14:paraId="63C351C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MaximumValue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"4094"</w:t>
            </w:r>
          </w:p>
          <w:p w14:paraId="5724C61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</w:t>
            </w:r>
          </w:p>
          <w:p w14:paraId="38D10E5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]</w:t>
            </w:r>
          </w:p>
          <w:p w14:paraId="471F13B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0E44289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RemoveHybridPortAllowedVLAN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67D65C9B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"Remove the specified VLAN from the hybrid port. ",</w:t>
            </w:r>
          </w:p>
          <w:p w14:paraId="25AB9D26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"/redfish/v1/Fabrics/Fabric.1/Switches/ab35df6c-1108-11ea-8000-1c34da32f0c0/Ports/1/Actions/RemoveHybridPortAllowedVLAN",</w:t>
            </w:r>
          </w:p>
          <w:p w14:paraId="43B8716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"Parameters": [</w:t>
            </w:r>
          </w:p>
          <w:p w14:paraId="15E44C66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7253AAC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VLANId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0ECCCB8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61A8A52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"Number",</w:t>
            </w:r>
          </w:p>
          <w:p w14:paraId="1DD3A77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MinimumValue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"1",</w:t>
            </w:r>
          </w:p>
          <w:p w14:paraId="5BCCA78B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MaximumValue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"4094"</w:t>
            </w:r>
          </w:p>
          <w:p w14:paraId="5544707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</w:t>
            </w:r>
          </w:p>
          <w:p w14:paraId="3D9C41F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]</w:t>
            </w:r>
          </w:p>
          <w:p w14:paraId="2E9AFF9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0B4CF8F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EnablePortPfc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22F6CCE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"Enables PFC mode on port.",</w:t>
            </w:r>
          </w:p>
          <w:p w14:paraId="712093B6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"/redfish/v1/Fabrics/Fabric.1/Switches/ab35df6c-1108-11ea-8000-1c34da32f0c0/Ports/1/Actions/EnablePortPfc"</w:t>
            </w:r>
          </w:p>
          <w:p w14:paraId="09CF916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lastRenderedPageBreak/>
              <w:t xml:space="preserve">        },</w:t>
            </w:r>
          </w:p>
          <w:p w14:paraId="7B08C4D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DisablePortPfc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1A74A2C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"Disables PFC mode on port.",</w:t>
            </w:r>
          </w:p>
          <w:p w14:paraId="0795A68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"/redfish/v1/Fabrics/Fabric.1/Switches/ab35df6c-1108-11ea-8000-1c34da32f0c0/Ports/1/Actions/DisablePortPfc"</w:t>
            </w:r>
          </w:p>
          <w:p w14:paraId="1321602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0272A85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EnableEcnMarking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03B0C1D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"Enables explicit congestion notification for traffic class queue.",</w:t>
            </w:r>
          </w:p>
          <w:p w14:paraId="2F09EDD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"/redfish/v1/Fabrics/Fabric.1/Switches/ab35df6c-1108-11ea-8000-1c34da32f0c0/Ports/1/Actions/EnableEcnMarking",</w:t>
            </w:r>
          </w:p>
          <w:p w14:paraId="2AF7190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"Parameters": [</w:t>
            </w:r>
          </w:p>
          <w:p w14:paraId="6489209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7BB5062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TrafficClass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6ABA09E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7E1A564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"Number",</w:t>
            </w:r>
          </w:p>
          <w:p w14:paraId="536BE11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MinimumValue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"0",</w:t>
            </w:r>
          </w:p>
          <w:p w14:paraId="6CA620E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MaximumValue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"7"</w:t>
            </w:r>
          </w:p>
          <w:p w14:paraId="3C49A5B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},</w:t>
            </w:r>
          </w:p>
          <w:p w14:paraId="70686A3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70C004B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MinAbsoluteInKBs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1182C69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61085E8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</w:t>
            </w:r>
          </w:p>
          <w:p w14:paraId="192011B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},</w:t>
            </w:r>
          </w:p>
          <w:p w14:paraId="7E53EEF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750486D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MaxAbsoluteInKBs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49B6275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6C10463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</w:t>
            </w:r>
          </w:p>
          <w:p w14:paraId="47619CDE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</w:t>
            </w:r>
          </w:p>
          <w:p w14:paraId="06CBCD3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]</w:t>
            </w:r>
          </w:p>
          <w:p w14:paraId="538B6A6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267EB616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DisableEcnMarking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661C1F5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"Disables ECN marking for traffic class queue.",</w:t>
            </w:r>
          </w:p>
          <w:p w14:paraId="5FEB330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"/redfish/v1/Fabrics/Fabric.1/Switches/ab35df6c-1108-11ea-8000-1c34da32f0c0/Ports/1/Actions/DisableEcnMarking"</w:t>
            </w:r>
          </w:p>
          <w:p w14:paraId="5D119F5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081B640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ShowPfcCounters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1DD8ADE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"Display priority flow control counters for the specified interface and priority.",</w:t>
            </w:r>
          </w:p>
          <w:p w14:paraId="1C93E5C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"/redfish/v1/Fabrics/Fabric.1/Switches/ab35df6c-1108-11ea-8000-1c34da32f0c0/Ports/1/Actions/ShowPfcCounters",</w:t>
            </w:r>
          </w:p>
          <w:p w14:paraId="70E22CD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"Parameters": [</w:t>
            </w:r>
          </w:p>
          <w:p w14:paraId="2FDE835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0660FDEB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"Priority":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VLANId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51F9D006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77AE641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"Number",</w:t>
            </w:r>
          </w:p>
          <w:p w14:paraId="7842FED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MinimumValue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"0",</w:t>
            </w:r>
          </w:p>
          <w:p w14:paraId="3D36ECA6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MaximumValue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"7"</w:t>
            </w:r>
          </w:p>
          <w:p w14:paraId="7F2169D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</w:t>
            </w:r>
          </w:p>
          <w:p w14:paraId="3FE6D05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]</w:t>
            </w:r>
          </w:p>
          <w:p w14:paraId="14D2CB0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75C2D0C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ShowCongestionControl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4DD1812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"Displays specific interface congestion control information.",</w:t>
            </w:r>
          </w:p>
          <w:p w14:paraId="7955451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"/redfish/v1/Fabrics/Fabric.1/Switches/ab35df6c-1108-11ea-8000-1c34da32f0c0/Ports/1/Actions/ShowCongestionControl"</w:t>
            </w:r>
          </w:p>
          <w:p w14:paraId="5748172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03AC71C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}</w:t>
            </w:r>
          </w:p>
          <w:p w14:paraId="5BD0F723" w14:textId="0994E35E" w:rsidR="00D333A0" w:rsidRPr="00DF7837" w:rsidRDefault="00D333A0" w:rsidP="00D333A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1BA6A12F" w14:textId="2355DE70" w:rsidR="00D333A0" w:rsidRPr="00DF7837" w:rsidRDefault="00D333A0" w:rsidP="00D333A0">
      <w:r w:rsidRPr="00DF7837">
        <w:lastRenderedPageBreak/>
        <w:t>http://&lt;FabricManager_IP&gt;/redfish/v1/Fabrics/Fabric.1/Switch/ab35df6c-1108-11ea-8000-1c34da32f0c0/VLANs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333A0" w:rsidRPr="00DF7837" w14:paraId="0CE1B092" w14:textId="77777777" w:rsidTr="00D31619">
        <w:tc>
          <w:tcPr>
            <w:tcW w:w="9350" w:type="dxa"/>
          </w:tcPr>
          <w:p w14:paraId="55EB00A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</w:t>
            </w:r>
          </w:p>
          <w:p w14:paraId="33854A0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"@odata.id"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"/redfish/v1/Fabrics/Fabric.1/Switches/ab35df6c-1108-11ea-8000-1c34da32f0c0/VLANs",</w:t>
            </w:r>
          </w:p>
          <w:p w14:paraId="1B74F6C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VLanCollection.VLanCollection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712D32F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"Description"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"Collection of VLANs",</w:t>
            </w:r>
          </w:p>
          <w:p w14:paraId="6E0A4BA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"Name"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"VLANs Collection",</w:t>
            </w:r>
          </w:p>
          <w:p w14:paraId="1C046E6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"Members"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[</w:t>
            </w:r>
          </w:p>
          <w:p w14:paraId="710B41B2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57E44E4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"/redfish/v1/Fabrics/Fabric.1/Switches/ab35df6c-1108-11ea-8000-1c34da32f0c0/VLANs/1"</w:t>
            </w:r>
          </w:p>
          <w:p w14:paraId="6C9C33D6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3F7D997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50756CD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"/redfish/v1/Fabrics/Fabric.1/Switches/ab35df6c-1108-11ea-8000-1c34da32f0c0/VLANs/10"</w:t>
            </w:r>
          </w:p>
          <w:p w14:paraId="43DCF1D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0E374D8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7AA60E4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"/redfish/v1/Fabrics/Fabric.1/Switches/ab35df6c-1108-11ea-8000-1c34da32f0c0/VLANs/2"</w:t>
            </w:r>
          </w:p>
          <w:p w14:paraId="4F7DC82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27735ED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100A81E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"/redfish/v1/Fabrics/Fabric.1/Switches/ab35df6c-1108-11ea-8000-1c34da32f0c0/VLANs/3"</w:t>
            </w:r>
          </w:p>
          <w:p w14:paraId="7E2630F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1A3065F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4DC49B7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"/redfish/v1/Fabrics/Fabric.1/Switches/ab35df6c-1108-11ea-8000-1c34da32f0c0/VLANs/4"</w:t>
            </w:r>
          </w:p>
          <w:p w14:paraId="0A8CB27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52A76CB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7C01F75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"/redfish/v1/Fabrics/Fabric.1/Switches/ab35df6c-1108-11ea-8000-1c34da32f0c0/VLANs/5"</w:t>
            </w:r>
          </w:p>
          <w:p w14:paraId="727A255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52F81E27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13A98F0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"/redfish/v1/Fabrics/Fabric.1/Switches/ab35df6c-1108-11ea-8000-1c34da32f0c0/VLANs/6"</w:t>
            </w:r>
          </w:p>
          <w:p w14:paraId="6AE065E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3DB2BD9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0D1F2B6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"/redfish/v1/Fabrics/Fabric.1/Switches/ab35df6c-1108-11ea-8000-1c34da32f0c0/VLANs/7"</w:t>
            </w:r>
          </w:p>
          <w:p w14:paraId="7FD021EB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6EB233F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4580BE2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"/redfish/v1/Fabrics/Fabric.1/Switches/ab35df6c-1108-11ea-8000-1c34da32f0c0/VLANs/8"</w:t>
            </w:r>
          </w:p>
          <w:p w14:paraId="770CEC1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45CAE29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13645F0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"/redfish/v1/Fabrics/Fabric.1/Switches/ab35df6c-1108-11ea-8000-1c34da32f0c0/VLANs/9"</w:t>
            </w:r>
          </w:p>
          <w:p w14:paraId="0C9D6529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0D3E876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],</w:t>
            </w:r>
          </w:p>
          <w:p w14:paraId="32DE168C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Members@odata.count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10,</w:t>
            </w:r>
          </w:p>
          <w:p w14:paraId="0D13CA4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"Actions"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{</w:t>
            </w:r>
          </w:p>
          <w:p w14:paraId="4B44FD2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CreateVLAN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{</w:t>
            </w:r>
          </w:p>
          <w:p w14:paraId="30B1CEAA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"description": "Create a VLAN with Id",</w:t>
            </w:r>
          </w:p>
          <w:p w14:paraId="30521A63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"target": "/redfish/v1/Fabrics/Fabric.1/Switches/ab35df6c-1108-11ea-8000-1c34da32f0c0/VLANs/Actions/CreateVLAN",</w:t>
            </w:r>
          </w:p>
          <w:p w14:paraId="58CB1E81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lastRenderedPageBreak/>
              <w:t xml:space="preserve">            "Parameters": [</w:t>
            </w:r>
          </w:p>
          <w:p w14:paraId="035E333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{</w:t>
            </w:r>
          </w:p>
          <w:p w14:paraId="4FDEFA6D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"Name":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VLANId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383A0BB4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"Required": true,</w:t>
            </w:r>
          </w:p>
          <w:p w14:paraId="25DFC5A5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DataType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"Number",</w:t>
            </w:r>
          </w:p>
          <w:p w14:paraId="14AE08D6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MinimumValue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"1",</w:t>
            </w:r>
          </w:p>
          <w:p w14:paraId="7395AE9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MaximumValue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": "4094"</w:t>
            </w:r>
          </w:p>
          <w:p w14:paraId="5056CCB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}</w:t>
            </w:r>
          </w:p>
          <w:p w14:paraId="2CF757E0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]</w:t>
            </w:r>
          </w:p>
          <w:p w14:paraId="27F30158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3087660F" w14:textId="77777777" w:rsidR="00D333A0" w:rsidRPr="00DF7837" w:rsidRDefault="00D333A0" w:rsidP="00D333A0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}</w:t>
            </w:r>
          </w:p>
          <w:p w14:paraId="53194E67" w14:textId="5563262A" w:rsidR="00D333A0" w:rsidRPr="00DF7837" w:rsidRDefault="00D333A0" w:rsidP="00D333A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03E70B93" w14:textId="77777777" w:rsidR="0054552A" w:rsidRPr="00DF7837" w:rsidRDefault="0054552A" w:rsidP="0054552A"/>
    <w:p w14:paraId="4328A584" w14:textId="77777777" w:rsidR="00AD3AFF" w:rsidRPr="00DF7837" w:rsidRDefault="00AD3AFF" w:rsidP="0054552A">
      <w:pPr>
        <w:sectPr w:rsidR="00AD3AFF" w:rsidRPr="00DF7837" w:rsidSect="00691FF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1E48F6F" w14:textId="0681F88B" w:rsidR="0054552A" w:rsidRPr="00DF7837" w:rsidRDefault="0054552A" w:rsidP="0054552A">
      <w:r w:rsidRPr="00DF7837">
        <w:lastRenderedPageBreak/>
        <w:t>http://&lt;FabricManager_IP&gt;/redfish/v1/Fabrics/Fabric.1/Switch/ab35df6c-1108-11ea-8000-1c34da32f0c0/VLANs/1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D415F" w:rsidRPr="00DF7837" w14:paraId="7DBAD76A" w14:textId="77777777" w:rsidTr="00D31619">
        <w:tc>
          <w:tcPr>
            <w:tcW w:w="9350" w:type="dxa"/>
          </w:tcPr>
          <w:p w14:paraId="6BB904EF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{</w:t>
            </w:r>
          </w:p>
          <w:p w14:paraId="33FF2363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"@odata.id"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"/redfish/v1/Fabrics/Fabric.1/Switches/ab35df6c-1108-11ea-8000-1c34da32f0c0/Ports",</w:t>
            </w:r>
          </w:p>
          <w:p w14:paraId="5DFD496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"@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odata.type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"#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PortCollection.PortCollection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",</w:t>
            </w:r>
          </w:p>
          <w:p w14:paraId="58F6F13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"Description"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"Collection of Ports",</w:t>
            </w:r>
          </w:p>
          <w:p w14:paraId="1490357B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"Name"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"Port Collection",</w:t>
            </w:r>
          </w:p>
          <w:p w14:paraId="7B605E23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"Members"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[</w:t>
            </w:r>
          </w:p>
          <w:p w14:paraId="3B08563B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49E0F677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"/redfish/v1/Fabrics/Fabric.1/Switches/ab35df6c-1108-11ea-8000-1c34da32f0c0/Ports/1"</w:t>
            </w:r>
          </w:p>
          <w:p w14:paraId="565C15AF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25B8CE57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3DD0AB6F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"/redfish/v1/Fabrics/Fabric.1/Switches/ab35df6c-1108-11ea-8000-1c34da32f0c0/Ports/10"</w:t>
            </w:r>
          </w:p>
          <w:p w14:paraId="094D944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003DF7D5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645954E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"/redfish/v1/Fabrics/Fabric.1/Switches/ab35df6c-1108-11ea-8000-1c34da32f0c0/Ports/11"</w:t>
            </w:r>
          </w:p>
          <w:p w14:paraId="521B40C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7A908A6C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161B4EAB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"/redfish/v1/Fabrics/Fabric.1/Switches/ab35df6c-1108-11ea-8000-1c34da32f0c0/Ports/12"</w:t>
            </w:r>
          </w:p>
          <w:p w14:paraId="30A5AC4C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5ECF9F99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5E2A8F11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"/redfish/v1/Fabrics/Fabric.1/Switches/ab35df6c-1108-11ea-8000-1c34da32f0c0/Ports/13"</w:t>
            </w:r>
          </w:p>
          <w:p w14:paraId="21BF5AE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450E9CE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5CA5BC4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"/redfish/v1/Fabrics/Fabric.1/Switches/ab35df6c-1108-11ea-8000-1c34da32f0c0/Ports/14"</w:t>
            </w:r>
          </w:p>
          <w:p w14:paraId="5D34EDBF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52919F3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3794D65F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"/redfish/v1/Fabrics/Fabric.1/Switches/ab35df6c-1108-11ea-8000-1c34da32f0c0/Ports/15"</w:t>
            </w:r>
          </w:p>
          <w:p w14:paraId="63F0BD7F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25A299D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69F390E2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"/redfish/v1/Fabrics/Fabric.1/Switches/ab35df6c-1108-11ea-8000-1c34da32f0c0/Ports/16"</w:t>
            </w:r>
          </w:p>
          <w:p w14:paraId="400A238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60014AA1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2C98EDDD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"/redfish/v1/Fabrics/Fabric.1/Switches/ab35df6c-1108-11ea-8000-1c34da32f0c0/Ports/2"</w:t>
            </w:r>
          </w:p>
          <w:p w14:paraId="01E9F5E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078C593F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2E4878B1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"/redfish/v1/Fabrics/Fabric.1/Switches/ab35df6c-1108-11ea-8000-1c34da32f0c0/Ports/3"</w:t>
            </w:r>
          </w:p>
          <w:p w14:paraId="2D4AEE9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2EB0E33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5308FBC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"/redfish/v1/Fabrics/Fabric.1/Switches/ab35df6c-1108-11ea-8000-1c34da32f0c0/Ports/4"</w:t>
            </w:r>
          </w:p>
          <w:p w14:paraId="1AAFADC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60A9F74B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7380CFD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"/redfish/v1/Fabrics/Fabric.1/Switches/ab35df6c-1108-11ea-8000-1c34da32f0c0/Ports/5"</w:t>
            </w:r>
          </w:p>
          <w:p w14:paraId="2FB22B8C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613D556D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09031FF3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lastRenderedPageBreak/>
              <w:t xml:space="preserve">            "@odata.id": "/redfish/v1/Fabrics/Fabric.1/Switches/ab35df6c-1108-11ea-8000-1c34da32f0c0/Ports/6"</w:t>
            </w:r>
          </w:p>
          <w:p w14:paraId="57ED6F9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4ADEC42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5F18E7C2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"/redfish/v1/Fabrics/Fabric.1/Switches/ab35df6c-1108-11ea-8000-1c34da32f0c0/Ports/7"</w:t>
            </w:r>
          </w:p>
          <w:p w14:paraId="597FEF8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1C14865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5A72032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"/redfish/v1/Fabrics/Fabric.1/Switches/ab35df6c-1108-11ea-8000-1c34da32f0c0/Ports/8"</w:t>
            </w:r>
          </w:p>
          <w:p w14:paraId="62EFE9AD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},</w:t>
            </w:r>
          </w:p>
          <w:p w14:paraId="28E46B0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{</w:t>
            </w:r>
          </w:p>
          <w:p w14:paraId="5DEA31C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"@odata.id": "/redfish/v1/Fabrics/Fabric.1/Switches/ab35df6c-1108-11ea-8000-1c34da32f0c0/Ports/9"</w:t>
            </w:r>
          </w:p>
          <w:p w14:paraId="7C84510B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7B26043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],</w:t>
            </w:r>
          </w:p>
          <w:p w14:paraId="7C7C7723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proofErr w:type="spellStart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Members@odata.count</w:t>
            </w:r>
            <w:proofErr w:type="spellEnd"/>
            <w:r w:rsidRPr="00DF7837">
              <w:rPr>
                <w:rStyle w:val="sbrace"/>
                <w:rFonts w:ascii="Consolas" w:hAnsi="Consolas"/>
                <w:b/>
                <w:sz w:val="18"/>
                <w:szCs w:val="18"/>
              </w:rPr>
              <w:t>"</w:t>
            </w: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 16</w:t>
            </w:r>
          </w:p>
          <w:p w14:paraId="61AB2517" w14:textId="4DF36CBB" w:rsidR="007D415F" w:rsidRPr="00DF7837" w:rsidRDefault="007D415F" w:rsidP="007D41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30B050F8" w14:textId="77777777" w:rsidR="00D333A0" w:rsidRPr="00DF7837" w:rsidRDefault="00D333A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26F6984A" w14:textId="77777777" w:rsidR="00AD3AFF" w:rsidRPr="00DF7837" w:rsidRDefault="00AD3AFF" w:rsidP="0060340D">
      <w:pPr>
        <w:pStyle w:val="Heading1"/>
        <w:sectPr w:rsidR="00AD3AFF" w:rsidRPr="00DF7837" w:rsidSect="00691FF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4342" w:name="_Toc46152983"/>
    </w:p>
    <w:p w14:paraId="0C2C1942" w14:textId="09629B90" w:rsidR="0060340D" w:rsidRPr="00DF7837" w:rsidRDefault="0060340D" w:rsidP="0060340D">
      <w:pPr>
        <w:pStyle w:val="Heading1"/>
      </w:pPr>
      <w:r w:rsidRPr="00DF7837">
        <w:lastRenderedPageBreak/>
        <w:t xml:space="preserve">How to Obtain </w:t>
      </w:r>
      <w:r w:rsidR="003C5828" w:rsidRPr="00DF7837">
        <w:t>Subsystem I</w:t>
      </w:r>
      <w:r w:rsidR="00922A2F" w:rsidRPr="00DF7837">
        <w:t xml:space="preserve">nformation through </w:t>
      </w:r>
      <w:r w:rsidRPr="00DF7837">
        <w:t>Redfish API</w:t>
      </w:r>
      <w:bookmarkEnd w:id="4342"/>
    </w:p>
    <w:p w14:paraId="6B731A1F" w14:textId="7174E81B" w:rsidR="00930A33" w:rsidRPr="00DF7837" w:rsidRDefault="00F52E0B" w:rsidP="00781AD1">
      <w:r w:rsidRPr="00DF7837">
        <w:t xml:space="preserve">For initial understanding of Redfish, please explore this mockup for Simple Rack-mounted Server with Local Storage: </w:t>
      </w:r>
      <w:hyperlink r:id="rId22" w:history="1">
        <w:r w:rsidRPr="00DF7837">
          <w:rPr>
            <w:rStyle w:val="Hyperlink"/>
            <w:color w:val="auto"/>
          </w:rPr>
          <w:t>https://redfish.dmtf.org/redfish/mockups/v1/897</w:t>
        </w:r>
      </w:hyperlink>
      <w:r w:rsidRPr="00DF7837">
        <w:t>.</w:t>
      </w:r>
      <w:r w:rsidR="00D9578A" w:rsidRPr="00DF7837">
        <w:t xml:space="preserve"> Below is the </w:t>
      </w:r>
      <w:r w:rsidR="00A32D61" w:rsidRPr="00DF7837">
        <w:t xml:space="preserve">Python code </w:t>
      </w:r>
      <w:r w:rsidR="00D9578A" w:rsidRPr="00DF7837">
        <w:t xml:space="preserve">to </w:t>
      </w:r>
      <w:r w:rsidR="0067070C" w:rsidRPr="00DF7837">
        <w:t xml:space="preserve">get </w:t>
      </w:r>
      <w:r w:rsidR="00922A2F" w:rsidRPr="00DF7837">
        <w:t>subsystem information</w:t>
      </w:r>
      <w:r w:rsidR="00D9578A" w:rsidRPr="00DF7837">
        <w:t xml:space="preserve"> from the Redfish API.</w:t>
      </w:r>
      <w:r w:rsidR="00A32D61" w:rsidRPr="00DF7837">
        <w:t xml:space="preserve"> </w:t>
      </w:r>
      <w:bookmarkStart w:id="4343" w:name="_Toc395196733"/>
      <w:bookmarkStart w:id="4344" w:name="_Toc394680150"/>
      <w:bookmarkStart w:id="4345" w:name="_Toc394609539"/>
      <w:bookmarkStart w:id="4346" w:name="_Toc394680151"/>
      <w:bookmarkStart w:id="4347" w:name="_Toc394609540"/>
      <w:bookmarkStart w:id="4348" w:name="_Toc394680152"/>
      <w:bookmarkEnd w:id="19"/>
      <w:bookmarkEnd w:id="20"/>
      <w:bookmarkEnd w:id="21"/>
      <w:bookmarkEnd w:id="4332"/>
      <w:bookmarkEnd w:id="4343"/>
      <w:bookmarkEnd w:id="4344"/>
      <w:bookmarkEnd w:id="4345"/>
      <w:bookmarkEnd w:id="4346"/>
      <w:bookmarkEnd w:id="4347"/>
      <w:bookmarkEnd w:id="4348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D415F" w:rsidRPr="00DF7837" w14:paraId="7D6CA97D" w14:textId="77777777" w:rsidTr="005320D4">
        <w:tc>
          <w:tcPr>
            <w:tcW w:w="9350" w:type="dxa"/>
          </w:tcPr>
          <w:p w14:paraId="4FCC4E3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import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redfish_client</w:t>
            </w:r>
            <w:proofErr w:type="spellEnd"/>
          </w:p>
          <w:p w14:paraId="6BE0762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import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argparse</w:t>
            </w:r>
            <w:proofErr w:type="spellEnd"/>
          </w:p>
          <w:p w14:paraId="1D22AE63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import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json</w:t>
            </w:r>
            <w:proofErr w:type="spellEnd"/>
          </w:p>
          <w:p w14:paraId="5688C03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5741E26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from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rest_api.test.clustermap_utils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import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get_transport_type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get_percent_available</w:t>
            </w:r>
            <w:proofErr w:type="spellEnd"/>
          </w:p>
          <w:p w14:paraId="15986C82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138762D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'''</w:t>
            </w:r>
          </w:p>
          <w:p w14:paraId="4BE77AA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Create a connection to the UFM redfish API service using the redfish-client</w:t>
            </w:r>
          </w:p>
          <w:p w14:paraId="0A58C9B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package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.</w:t>
            </w:r>
          </w:p>
          <w:p w14:paraId="0B3E0BD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redfish_client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abstracts the connection and operations to a redfish compliant</w:t>
            </w:r>
          </w:p>
          <w:p w14:paraId="665881E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service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.</w:t>
            </w:r>
          </w:p>
          <w:p w14:paraId="6C7C7C77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The connect call returns the redfish service root.</w:t>
            </w:r>
          </w:p>
          <w:p w14:paraId="7EBFE39A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Client code can then iterate through redfish endpoints hierarchy without</w:t>
            </w:r>
          </w:p>
          <w:p w14:paraId="228B8D3F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making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any explicit rest calls.</w:t>
            </w:r>
          </w:p>
          <w:p w14:paraId="5EB67EE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'''</w:t>
            </w:r>
          </w:p>
          <w:p w14:paraId="1A30508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4A8DD2E9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def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getSystemInfo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service_addr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):</w:t>
            </w:r>
          </w:p>
          <w:p w14:paraId="3DE11142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# Will throw exception if connection fails. No need to catch it as nothing more to do</w:t>
            </w:r>
          </w:p>
          <w:p w14:paraId="7E5FD7E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# in that case</w:t>
            </w:r>
          </w:p>
          <w:p w14:paraId="3DEBC63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root =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redfish_client.connect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service_addr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, '', '')</w:t>
            </w:r>
          </w:p>
          <w:p w14:paraId="191EFBAD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54A9E653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# If the Systems collection is empty return an empty dictionary</w:t>
            </w:r>
          </w:p>
          <w:p w14:paraId="14F5ED2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if not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root.Systems.Members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</w:t>
            </w:r>
          </w:p>
          <w:p w14:paraId="3996987A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return {}</w:t>
            </w:r>
          </w:p>
          <w:p w14:paraId="61644E7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60233CBD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# Add system info</w:t>
            </w:r>
          </w:p>
          <w:p w14:paraId="42DE151F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system_info_dict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{}</w:t>
            </w:r>
          </w:p>
          <w:p w14:paraId="5CDD26C5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tgt_cnt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0</w:t>
            </w:r>
          </w:p>
          <w:p w14:paraId="2B252B9C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4C06C38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for system in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root.Systems.Members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</w:t>
            </w:r>
          </w:p>
          <w:p w14:paraId="3A890E2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# Add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nqn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for any subsystems</w:t>
            </w:r>
          </w:p>
          <w:p w14:paraId="36F0D9C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if 'Identifiers' in system:</w:t>
            </w:r>
          </w:p>
          <w:p w14:paraId="50DF07BF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for identifier in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system.Identifiers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</w:t>
            </w:r>
          </w:p>
          <w:p w14:paraId="17391889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if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identifier.DurableNameFormat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== 'NQN':</w:t>
            </w:r>
          </w:p>
          <w:p w14:paraId="046EF3B3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tgt_cnt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+= 1</w:t>
            </w:r>
          </w:p>
          <w:p w14:paraId="2F87C8C9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tgt_str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'System ' +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tgt_cnt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</w:t>
            </w:r>
          </w:p>
          <w:p w14:paraId="072E87B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system_info_dict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[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tgt_str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] = {}</w:t>
            </w:r>
          </w:p>
          <w:p w14:paraId="1F18150D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system_info_dict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[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tgt_str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]['NQN'] =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identifier.DurableName</w:t>
            </w:r>
            <w:proofErr w:type="spellEnd"/>
          </w:p>
          <w:p w14:paraId="79EC4A5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system_info_dict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[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tgt_str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]['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Target_Server_Name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'] =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system.oem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['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ServerName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']</w:t>
            </w:r>
          </w:p>
          <w:p w14:paraId="78ECFBC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36837A53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# Add Network Information</w:t>
            </w:r>
          </w:p>
          <w:p w14:paraId="6CF8A02F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if '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EthernetInterfaces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' in system:</w:t>
            </w:r>
          </w:p>
          <w:p w14:paraId="192629B5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# No transports to add since no NICs available</w:t>
            </w:r>
          </w:p>
          <w:p w14:paraId="681AB75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if not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system.EthernetInterfaces.Members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</w:t>
            </w:r>
          </w:p>
          <w:p w14:paraId="63F802A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continue</w:t>
            </w:r>
          </w:p>
          <w:p w14:paraId="3C8ACB83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# Add the transport fields for each NIC</w:t>
            </w:r>
          </w:p>
          <w:p w14:paraId="33AE2A52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ethernet_list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[]</w:t>
            </w:r>
          </w:p>
          <w:p w14:paraId="3B9A5B7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','.join(tuple(('{:^20}'.format("Mac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Addr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"),</w:t>
            </w:r>
          </w:p>
          <w:p w14:paraId="2BB2B4C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'{:^40}'.format("IP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Addr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"),</w:t>
            </w:r>
          </w:p>
          <w:p w14:paraId="01CCF42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'{:^6}'.format("Port"),</w:t>
            </w:r>
          </w:p>
          <w:p w14:paraId="2EBF642B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lastRenderedPageBreak/>
              <w:t xml:space="preserve">                                                       '{:^12}'.format("Trans type"),</w:t>
            </w:r>
          </w:p>
          <w:p w14:paraId="7F72A3F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'{:^10}'.format("Status"))))</w:t>
            </w:r>
          </w:p>
          <w:p w14:paraId="6C08D2C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ethernet_list.append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</w:t>
            </w:r>
          </w:p>
          <w:p w14:paraId="298B285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','.join(tuple(('{:^20}'.format(''.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rjust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(20,'-')),</w:t>
            </w:r>
          </w:p>
          <w:p w14:paraId="5A973173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'{:^40}'.format(''.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rjust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(14,'-')),</w:t>
            </w:r>
          </w:p>
          <w:p w14:paraId="7550EA2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'{:^6}'.format(''.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rjust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(6,'-')),</w:t>
            </w:r>
          </w:p>
          <w:p w14:paraId="3C34EC02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'{:^12}'.format(''.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rjust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(12,'-')),</w:t>
            </w:r>
          </w:p>
          <w:p w14:paraId="554EE7F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'{:^10}'.format(''.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rjust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(10,'-')))))</w:t>
            </w:r>
          </w:p>
          <w:p w14:paraId="4F259D09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ethernet_list.append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</w:t>
            </w:r>
          </w:p>
          <w:p w14:paraId="710645D9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for interface in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system.EthernetInterfaces.Members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</w:t>
            </w:r>
          </w:p>
          <w:p w14:paraId="18B27F09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if 'IPv4Addresses' in interface:</w:t>
            </w:r>
          </w:p>
          <w:p w14:paraId="12C030A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for ipv4addr in interface.IPv4Addresses:</w:t>
            </w:r>
          </w:p>
          <w:p w14:paraId="72170281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if ipv4addr.Address:</w:t>
            </w:r>
          </w:p>
          <w:p w14:paraId="77C8038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transport_type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, port =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get_transport_type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(ipv4addr)</w:t>
            </w:r>
          </w:p>
          <w:p w14:paraId="4F3C24D7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','.join(tuple((</w:t>
            </w:r>
          </w:p>
          <w:p w14:paraId="515E1B01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'{:^20}'.format(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interface.MACAddress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)),</w:t>
            </w:r>
          </w:p>
          <w:p w14:paraId="223ED97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'{:^40}'.format(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(ipv4addr.Address)),</w:t>
            </w:r>
          </w:p>
          <w:p w14:paraId="60299DD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'{:^6}'.format(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(port)),</w:t>
            </w:r>
          </w:p>
          <w:p w14:paraId="37994BB9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'{:^12}'.format(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transport_type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)),</w:t>
            </w:r>
          </w:p>
          <w:p w14:paraId="0EFAD36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'{:^10}'.format(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interface.LinkStatus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)))))</w:t>
            </w:r>
          </w:p>
          <w:p w14:paraId="478CA5B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ethernet_list.append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</w:t>
            </w:r>
          </w:p>
          <w:p w14:paraId="79BDC653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if 'IPv6Addresses' in interface:</w:t>
            </w:r>
          </w:p>
          <w:p w14:paraId="006E597D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for ipv6addr in interface.IPv6Addresses:</w:t>
            </w:r>
          </w:p>
          <w:p w14:paraId="246BC34A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if ipv6addr.Address:</w:t>
            </w:r>
          </w:p>
          <w:p w14:paraId="552FAE2C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transport_type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, port =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get_transport_type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(ipv4addr)</w:t>
            </w:r>
          </w:p>
          <w:p w14:paraId="2139AD7C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','.join(tuple((</w:t>
            </w:r>
          </w:p>
          <w:p w14:paraId="3CC12199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'{:^20}'.format(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interface.MACAddress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)),</w:t>
            </w:r>
          </w:p>
          <w:p w14:paraId="5832C339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'{:^40}'.format(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(ipv6addr.Address)),</w:t>
            </w:r>
          </w:p>
          <w:p w14:paraId="2E7836FA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'{:^6}'.format(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(port)),</w:t>
            </w:r>
          </w:p>
          <w:p w14:paraId="54E1E36B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'{:^12}'.format(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transport_type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)),</w:t>
            </w:r>
          </w:p>
          <w:p w14:paraId="78DE6E7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'{:^10}'.format(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interface.LinkStatus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)))))</w:t>
            </w:r>
          </w:p>
          <w:p w14:paraId="0840A8F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ethernet_list.append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</w:t>
            </w:r>
          </w:p>
          <w:p w14:paraId="339EEE9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7332D43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system_info_dict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[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tgt_str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]['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EthernetInterfaces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'] =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ethernet_list</w:t>
            </w:r>
            <w:proofErr w:type="spellEnd"/>
          </w:p>
          <w:p w14:paraId="0003396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16BD5FDD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# Add storage Information</w:t>
            </w:r>
          </w:p>
          <w:p w14:paraId="7A134D0B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if 'Storage' in system:</w:t>
            </w:r>
          </w:p>
          <w:p w14:paraId="517F89A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# No storage drives to add</w:t>
            </w:r>
          </w:p>
          <w:p w14:paraId="24D0CE6B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if not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system.Storage.Members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</w:t>
            </w:r>
          </w:p>
          <w:p w14:paraId="798BB749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continue</w:t>
            </w:r>
          </w:p>
          <w:p w14:paraId="0003524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# Add the storage fields for each drive</w:t>
            </w:r>
          </w:p>
          <w:p w14:paraId="1A7715ED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storage_list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[]</w:t>
            </w:r>
          </w:p>
          <w:p w14:paraId="6590F32C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storage_str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','.join(tuple(('{:^18}'.format("Serial Number"),</w:t>
            </w:r>
          </w:p>
          <w:p w14:paraId="04CDD0F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'{:^18}'.format("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MediaType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"),</w:t>
            </w:r>
          </w:p>
          <w:p w14:paraId="66D74E9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'{:^18}'.format("Manufacturer"),</w:t>
            </w:r>
          </w:p>
          <w:p w14:paraId="6CEE675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'{:^24}'.format("Model"),</w:t>
            </w:r>
          </w:p>
          <w:p w14:paraId="10FF842C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'{:^18}'.format("FW Revision"))))</w:t>
            </w:r>
          </w:p>
          <w:p w14:paraId="357E405C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storage_list.append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storage_str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</w:t>
            </w:r>
          </w:p>
          <w:p w14:paraId="4777E1FD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storage_str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','.join(tuple(('{:^18}'.format(''.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rjust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(18,'-')),</w:t>
            </w:r>
          </w:p>
          <w:p w14:paraId="5D257535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'{:^18}'.format(''.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rjust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(18,'-')),</w:t>
            </w:r>
          </w:p>
          <w:p w14:paraId="010E6B5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'{:^18}'.format(''.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rjust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(18,'-')),</w:t>
            </w:r>
          </w:p>
          <w:p w14:paraId="2138B077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'{:^24}'.format(''.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rjust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(24,'-')),</w:t>
            </w:r>
          </w:p>
          <w:p w14:paraId="16D68021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'{:^18}'.format(''.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rjust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(18,'-')))))</w:t>
            </w:r>
          </w:p>
          <w:p w14:paraId="3DFE282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storage_list.append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storage_str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</w:t>
            </w:r>
          </w:p>
          <w:p w14:paraId="5A56234F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for storage in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system.Storage.Members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</w:t>
            </w:r>
          </w:p>
          <w:p w14:paraId="3595816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if 'Drives' in storage:</w:t>
            </w:r>
          </w:p>
          <w:p w14:paraId="43919E3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for drive in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storage.Drives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:</w:t>
            </w:r>
          </w:p>
          <w:p w14:paraId="446E6E81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lastRenderedPageBreak/>
              <w:t xml:space="preserve">            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storage_str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','.join(tuple(('{:^18}'.format(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drive.SerialNumber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)),</w:t>
            </w:r>
          </w:p>
          <w:p w14:paraId="5B922740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            '{:^18}'.format(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drive.MediaType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)),</w:t>
            </w:r>
          </w:p>
          <w:p w14:paraId="10F89AAB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            '{:^18}'.format(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drive.Manufacturer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)),</w:t>
            </w:r>
          </w:p>
          <w:p w14:paraId="2C52527C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            '{:^24}'.format(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drive.Model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)),</w:t>
            </w:r>
          </w:p>
          <w:p w14:paraId="6D333A02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                               '{:^18}'.format(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drive.Revision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)))))</w:t>
            </w:r>
          </w:p>
          <w:p w14:paraId="61454C32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storage_list.append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storage_str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</w:t>
            </w:r>
          </w:p>
          <w:p w14:paraId="3A89028A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system_info_dict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[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tgt_str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]['Storage'] =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storage_list</w:t>
            </w:r>
            <w:proofErr w:type="spellEnd"/>
          </w:p>
          <w:p w14:paraId="353342F2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return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system_info_dict</w:t>
            </w:r>
            <w:proofErr w:type="spellEnd"/>
          </w:p>
          <w:p w14:paraId="0A9C1D74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22228EF5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if __name__ == '__main__':</w:t>
            </w:r>
          </w:p>
          <w:p w14:paraId="22D3201A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188349C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parser =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argparse.ArgumentParser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</w:p>
          <w:p w14:paraId="7FB24A4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</w:t>
            </w:r>
            <w:proofErr w:type="gram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description</w:t>
            </w:r>
            <w:proofErr w:type="gram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='Process Server\'s Configuration Settings.')</w:t>
            </w:r>
          </w:p>
          <w:p w14:paraId="75D98B91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parser.add_argument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("--host", help="IP Address or FQDN of Server",</w:t>
            </w:r>
          </w:p>
          <w:p w14:paraId="35CC35FC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="host", required=True)</w:t>
            </w:r>
          </w:p>
          <w:p w14:paraId="763FC535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parser.add_argument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("--port", help="Port of Server",</w:t>
            </w:r>
          </w:p>
          <w:p w14:paraId="077D791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                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dest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="port", default=5000)</w:t>
            </w:r>
          </w:p>
          <w:p w14:paraId="739B447D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269F6726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args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parser.parse_args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()</w:t>
            </w:r>
          </w:p>
          <w:p w14:paraId="4C44DA7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087E1A3E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service_addr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'http://' +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args.host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+ ':' +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args.port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</w:t>
            </w:r>
          </w:p>
          <w:p w14:paraId="68C17E88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</w:p>
          <w:p w14:paraId="62202895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systemInfo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{}</w:t>
            </w:r>
          </w:p>
          <w:p w14:paraId="06C1BBAB" w14:textId="77777777" w:rsidR="007D415F" w:rsidRPr="00DF7837" w:rsidRDefault="007D415F" w:rsidP="007D415F">
            <w:pPr>
              <w:rPr>
                <w:rStyle w:val="sbrace"/>
                <w:rFonts w:ascii="Consolas" w:hAnsi="Consolas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systemInfo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getSystemInfo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service_addr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)</w:t>
            </w:r>
          </w:p>
          <w:p w14:paraId="0DD9F3DA" w14:textId="514932F0" w:rsidR="007D415F" w:rsidRPr="00DF7837" w:rsidRDefault="007D415F" w:rsidP="007D415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 xml:space="preserve">    print('System Information : \n', 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json.dumps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systemInfo</w:t>
            </w:r>
            <w:proofErr w:type="spellEnd"/>
            <w:r w:rsidRPr="00DF7837">
              <w:rPr>
                <w:rStyle w:val="sbrace"/>
                <w:rFonts w:ascii="Consolas" w:hAnsi="Consolas"/>
                <w:sz w:val="18"/>
                <w:szCs w:val="18"/>
              </w:rPr>
              <w:t>, indent=2))}</w:t>
            </w:r>
          </w:p>
        </w:tc>
      </w:tr>
    </w:tbl>
    <w:p w14:paraId="7A9CA3E3" w14:textId="77777777" w:rsidR="007D415F" w:rsidRPr="00DF7837" w:rsidRDefault="007D415F" w:rsidP="00781AD1"/>
    <w:sectPr w:rsidR="007D415F" w:rsidRPr="00DF7837" w:rsidSect="00691FF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F3BF8" w14:textId="77777777" w:rsidR="0007363C" w:rsidRDefault="0007363C" w:rsidP="00466CDA">
      <w:r>
        <w:separator/>
      </w:r>
    </w:p>
  </w:endnote>
  <w:endnote w:type="continuationSeparator" w:id="0">
    <w:p w14:paraId="0DE050E6" w14:textId="77777777" w:rsidR="0007363C" w:rsidRDefault="0007363C" w:rsidP="00466CDA">
      <w:r>
        <w:continuationSeparator/>
      </w:r>
    </w:p>
  </w:endnote>
  <w:endnote w:type="continuationNotice" w:id="1">
    <w:p w14:paraId="29B08B60" w14:textId="77777777" w:rsidR="0007363C" w:rsidRDefault="000736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援대┝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Moder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800000AF" w:usb1="4000204A" w:usb2="00000000" w:usb3="00000000" w:csb0="00000003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5"/>
      <w:gridCol w:w="3139"/>
      <w:gridCol w:w="3106"/>
    </w:tblGrid>
    <w:tr w:rsidR="005320D4" w:rsidRPr="00EE430D" w14:paraId="03DBF23A" w14:textId="77777777" w:rsidTr="000457A9">
      <w:tc>
        <w:tcPr>
          <w:tcW w:w="3192" w:type="dxa"/>
          <w:vAlign w:val="bottom"/>
        </w:tcPr>
        <w:p w14:paraId="107B8614" w14:textId="4F4A3AD2" w:rsidR="005320D4" w:rsidRPr="00EE430D" w:rsidRDefault="005320D4" w:rsidP="00EC4BC9">
          <w:pPr>
            <w:pStyle w:val="Footer"/>
          </w:pPr>
          <w:r>
            <w:t>Redfish API for UFM</w:t>
          </w:r>
        </w:p>
      </w:tc>
      <w:tc>
        <w:tcPr>
          <w:tcW w:w="3192" w:type="dxa"/>
          <w:vAlign w:val="bottom"/>
        </w:tcPr>
        <w:p w14:paraId="64E7C004" w14:textId="5FF5151A" w:rsidR="005320D4" w:rsidRPr="00EE430D" w:rsidRDefault="005320D4" w:rsidP="00466CDA">
          <w:pPr>
            <w:pStyle w:val="Footer"/>
            <w:rPr>
              <w:noProof/>
            </w:rPr>
          </w:pPr>
          <w:r w:rsidRPr="00EE430D">
            <w:t>Samsung Semiconductor, Inc.</w:t>
          </w:r>
        </w:p>
      </w:tc>
      <w:tc>
        <w:tcPr>
          <w:tcW w:w="3192" w:type="dxa"/>
          <w:vAlign w:val="bottom"/>
        </w:tcPr>
        <w:p w14:paraId="29BE47F9" w14:textId="77777777" w:rsidR="005320D4" w:rsidRPr="00EE430D" w:rsidRDefault="005320D4" w:rsidP="00466CDA">
          <w:pPr>
            <w:pStyle w:val="Footer"/>
            <w:rPr>
              <w:noProof/>
            </w:rPr>
          </w:pPr>
          <w:r w:rsidRPr="00EE430D">
            <w:t xml:space="preserve">Page </w:t>
          </w:r>
          <w:r w:rsidRPr="00EE430D">
            <w:fldChar w:fldCharType="begin"/>
          </w:r>
          <w:r w:rsidRPr="00EE430D">
            <w:instrText xml:space="preserve"> PAGE  \* Arabic  \* MERGEFORMAT </w:instrText>
          </w:r>
          <w:r w:rsidRPr="00EE430D">
            <w:fldChar w:fldCharType="separate"/>
          </w:r>
          <w:r w:rsidR="00B0188E">
            <w:rPr>
              <w:noProof/>
            </w:rPr>
            <w:t>22</w:t>
          </w:r>
          <w:r w:rsidRPr="00EE430D">
            <w:fldChar w:fldCharType="end"/>
          </w:r>
          <w:r w:rsidRPr="00EE430D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B0188E">
            <w:rPr>
              <w:noProof/>
            </w:rPr>
            <w:t>29</w:t>
          </w:r>
          <w:r>
            <w:rPr>
              <w:noProof/>
            </w:rPr>
            <w:fldChar w:fldCharType="end"/>
          </w:r>
        </w:p>
      </w:tc>
    </w:tr>
  </w:tbl>
  <w:p w14:paraId="27E85B96" w14:textId="77777777" w:rsidR="005320D4" w:rsidRDefault="005320D4" w:rsidP="00466C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5B719" w14:textId="77777777" w:rsidR="0007363C" w:rsidRDefault="0007363C" w:rsidP="00466CDA">
      <w:r>
        <w:separator/>
      </w:r>
    </w:p>
  </w:footnote>
  <w:footnote w:type="continuationSeparator" w:id="0">
    <w:p w14:paraId="6F822C30" w14:textId="77777777" w:rsidR="0007363C" w:rsidRDefault="0007363C" w:rsidP="00466CDA">
      <w:r>
        <w:continuationSeparator/>
      </w:r>
    </w:p>
  </w:footnote>
  <w:footnote w:type="continuationNotice" w:id="1">
    <w:p w14:paraId="6994BF3A" w14:textId="77777777" w:rsidR="0007363C" w:rsidRDefault="000736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BB6B5" w14:textId="77777777" w:rsidR="005320D4" w:rsidRDefault="0007363C">
    <w:pPr>
      <w:pStyle w:val="Header"/>
    </w:pPr>
    <w:r>
      <w:rPr>
        <w:noProof/>
      </w:rPr>
      <w:pict w14:anchorId="117479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760043" o:spid="_x0000_s2057" type="#_x0000_t136" style="position:absolute;margin-left:0;margin-top:0;width:517.75pt;height:91.3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sung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00"/>
      <w:gridCol w:w="2160"/>
      <w:gridCol w:w="3600"/>
    </w:tblGrid>
    <w:tr w:rsidR="005320D4" w14:paraId="5857B01D" w14:textId="77777777" w:rsidTr="000457A9">
      <w:trPr>
        <w:jc w:val="center"/>
      </w:trPr>
      <w:tc>
        <w:tcPr>
          <w:tcW w:w="3600" w:type="dxa"/>
          <w:vAlign w:val="center"/>
        </w:tcPr>
        <w:p w14:paraId="79F8B384" w14:textId="77777777" w:rsidR="005320D4" w:rsidRDefault="005320D4" w:rsidP="00466CDA">
          <w:pPr>
            <w:pStyle w:val="Header"/>
          </w:pPr>
          <w:r>
            <w:rPr>
              <w:noProof/>
              <w:lang w:eastAsia="ko-KR"/>
            </w:rPr>
            <w:drawing>
              <wp:inline distT="0" distB="0" distL="0" distR="0" wp14:anchorId="240A4841" wp14:editId="398298F1">
                <wp:extent cx="1380744" cy="457200"/>
                <wp:effectExtent l="0" t="0" r="0" b="0"/>
                <wp:docPr id="6" name="Picture 6" descr="C:\Users\harry.rogers\Pictures\Art\samsung_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harry.rogers\Pictures\Art\samsung_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074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60" w:type="dxa"/>
          <w:vAlign w:val="center"/>
        </w:tcPr>
        <w:p w14:paraId="550BC903" w14:textId="77777777" w:rsidR="005320D4" w:rsidRDefault="005320D4" w:rsidP="00466CDA">
          <w:pPr>
            <w:pStyle w:val="Header"/>
          </w:pPr>
        </w:p>
      </w:tc>
      <w:tc>
        <w:tcPr>
          <w:tcW w:w="3600" w:type="dxa"/>
          <w:vAlign w:val="center"/>
        </w:tcPr>
        <w:p w14:paraId="402B4DE2" w14:textId="77777777" w:rsidR="005320D4" w:rsidRDefault="005320D4" w:rsidP="00466CDA">
          <w:pPr>
            <w:pStyle w:val="Header"/>
          </w:pPr>
          <w:r>
            <w:rPr>
              <w:noProof/>
              <w:lang w:eastAsia="ko-KR"/>
            </w:rPr>
            <w:drawing>
              <wp:inline distT="0" distB="0" distL="0" distR="0" wp14:anchorId="62321949" wp14:editId="3700E727">
                <wp:extent cx="1460575" cy="640080"/>
                <wp:effectExtent l="0" t="0" r="6350" b="762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SL Logo x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75" cy="64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70C40A5" w14:textId="0E3900E0" w:rsidR="005320D4" w:rsidRDefault="005320D4" w:rsidP="00466C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3FE49BC4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F22323"/>
    <w:multiLevelType w:val="hybridMultilevel"/>
    <w:tmpl w:val="6FAE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B2A35"/>
    <w:multiLevelType w:val="hybridMultilevel"/>
    <w:tmpl w:val="1CC86D4C"/>
    <w:lvl w:ilvl="0" w:tplc="F12A9D3C">
      <w:start w:val="1"/>
      <w:numFmt w:val="bullet"/>
      <w:pStyle w:val="Lb1"/>
      <w:lvlText w:val=""/>
      <w:lvlJc w:val="left"/>
      <w:pPr>
        <w:tabs>
          <w:tab w:val="num" w:pos="360"/>
        </w:tabs>
        <w:ind w:left="280" w:hanging="280"/>
      </w:pPr>
      <w:rPr>
        <w:rFonts w:ascii="Symbol" w:hAnsi="Symbol" w:hint="default"/>
      </w:rPr>
    </w:lvl>
    <w:lvl w:ilvl="1" w:tplc="75BE6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CE89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CD3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D429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33271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2B5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D282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7044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73E5A"/>
    <w:multiLevelType w:val="hybridMultilevel"/>
    <w:tmpl w:val="6C52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50E44"/>
    <w:multiLevelType w:val="hybridMultilevel"/>
    <w:tmpl w:val="F2E86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D1BE6"/>
    <w:multiLevelType w:val="hybridMultilevel"/>
    <w:tmpl w:val="815075BC"/>
    <w:lvl w:ilvl="0" w:tplc="BCCC4CC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066385"/>
    <w:multiLevelType w:val="multilevel"/>
    <w:tmpl w:val="A17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D6041F"/>
    <w:multiLevelType w:val="multilevel"/>
    <w:tmpl w:val="A17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7549B9"/>
    <w:multiLevelType w:val="hybridMultilevel"/>
    <w:tmpl w:val="005C2C5C"/>
    <w:lvl w:ilvl="0" w:tplc="A86CB9EC">
      <w:start w:val="1"/>
      <w:numFmt w:val="decimal"/>
      <w:pStyle w:val="NormalNumberRC2"/>
      <w:lvlText w:val="RC2-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2805963"/>
    <w:multiLevelType w:val="hybridMultilevel"/>
    <w:tmpl w:val="540A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06A1A"/>
    <w:multiLevelType w:val="multilevel"/>
    <w:tmpl w:val="43BA8CBE"/>
    <w:lvl w:ilvl="0">
      <w:start w:val="1"/>
      <w:numFmt w:val="decimal"/>
      <w:pStyle w:val="1"/>
      <w:lvlText w:val="%1."/>
      <w:lvlJc w:val="left"/>
      <w:pPr>
        <w:tabs>
          <w:tab w:val="num" w:pos="227"/>
        </w:tabs>
        <w:ind w:left="964" w:hanging="964"/>
      </w:pPr>
      <w:rPr>
        <w:rFonts w:hint="eastAsia"/>
        <w:b/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. 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. "/>
      <w:lvlJc w:val="left"/>
      <w:pPr>
        <w:tabs>
          <w:tab w:val="num" w:pos="2124"/>
        </w:tabs>
        <w:ind w:left="212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14CD3C0D"/>
    <w:multiLevelType w:val="multilevel"/>
    <w:tmpl w:val="7398EFA8"/>
    <w:numStyleLink w:val="a"/>
  </w:abstractNum>
  <w:abstractNum w:abstractNumId="12" w15:restartNumberingAfterBreak="0">
    <w:nsid w:val="14D73BDF"/>
    <w:multiLevelType w:val="hybridMultilevel"/>
    <w:tmpl w:val="D7765206"/>
    <w:lvl w:ilvl="0" w:tplc="5C7C62BA">
      <w:start w:val="1"/>
      <w:numFmt w:val="decimal"/>
      <w:pStyle w:val="NormalNumber"/>
      <w:lvlText w:val="%1."/>
      <w:lvlJc w:val="left"/>
      <w:pPr>
        <w:tabs>
          <w:tab w:val="num" w:pos="720"/>
        </w:tabs>
        <w:ind w:left="720" w:hanging="360"/>
      </w:pPr>
    </w:lvl>
    <w:lvl w:ilvl="1" w:tplc="640EEB0C">
      <w:start w:val="1"/>
      <w:numFmt w:val="bullet"/>
      <w:pStyle w:val="NormalTableConen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6DD5585"/>
    <w:multiLevelType w:val="hybridMultilevel"/>
    <w:tmpl w:val="3128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2F14F2"/>
    <w:multiLevelType w:val="multilevel"/>
    <w:tmpl w:val="993A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9A0B3A"/>
    <w:multiLevelType w:val="hybridMultilevel"/>
    <w:tmpl w:val="4EE04B44"/>
    <w:lvl w:ilvl="0" w:tplc="E3B642BE">
      <w:start w:val="1"/>
      <w:numFmt w:val="bullet"/>
      <w:pStyle w:val="10"/>
      <w:lvlText w:val=""/>
      <w:lvlJc w:val="left"/>
      <w:pPr>
        <w:tabs>
          <w:tab w:val="num" w:pos="432"/>
        </w:tabs>
        <w:ind w:left="414" w:hanging="4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19E63D28"/>
    <w:multiLevelType w:val="hybridMultilevel"/>
    <w:tmpl w:val="84A2B9D8"/>
    <w:lvl w:ilvl="0" w:tplc="55948C5C">
      <w:start w:val="1"/>
      <w:numFmt w:val="bullet"/>
      <w:pStyle w:val="Normal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7" w15:restartNumberingAfterBreak="0">
    <w:nsid w:val="1BF0090F"/>
    <w:multiLevelType w:val="hybridMultilevel"/>
    <w:tmpl w:val="5692A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0D55B5"/>
    <w:multiLevelType w:val="multilevel"/>
    <w:tmpl w:val="14FE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9D6994"/>
    <w:multiLevelType w:val="hybridMultilevel"/>
    <w:tmpl w:val="3DC0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BE15C3"/>
    <w:multiLevelType w:val="hybridMultilevel"/>
    <w:tmpl w:val="1FC0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EE12EE"/>
    <w:multiLevelType w:val="hybridMultilevel"/>
    <w:tmpl w:val="C94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68751A"/>
    <w:multiLevelType w:val="multilevel"/>
    <w:tmpl w:val="7398EFA8"/>
    <w:numStyleLink w:val="a"/>
  </w:abstractNum>
  <w:abstractNum w:abstractNumId="23" w15:restartNumberingAfterBreak="0">
    <w:nsid w:val="239B1849"/>
    <w:multiLevelType w:val="hybridMultilevel"/>
    <w:tmpl w:val="C346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C91A74"/>
    <w:multiLevelType w:val="hybridMultilevel"/>
    <w:tmpl w:val="BEF0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2B4D94"/>
    <w:multiLevelType w:val="hybridMultilevel"/>
    <w:tmpl w:val="A5F07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65130F"/>
    <w:multiLevelType w:val="hybridMultilevel"/>
    <w:tmpl w:val="CE7E5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2255DD"/>
    <w:multiLevelType w:val="hybridMultilevel"/>
    <w:tmpl w:val="A8B82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8D1AF7"/>
    <w:multiLevelType w:val="hybridMultilevel"/>
    <w:tmpl w:val="5BF6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F00322"/>
    <w:multiLevelType w:val="hybridMultilevel"/>
    <w:tmpl w:val="B496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2F582B"/>
    <w:multiLevelType w:val="hybridMultilevel"/>
    <w:tmpl w:val="6536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324B24"/>
    <w:multiLevelType w:val="multilevel"/>
    <w:tmpl w:val="3F70FAC0"/>
    <w:lvl w:ilvl="0">
      <w:start w:val="1"/>
      <w:numFmt w:val="decimal"/>
      <w:pStyle w:val="QuestionHeading"/>
      <w:suff w:val="space"/>
      <w:lvlText w:val="Question/Issue %1"/>
      <w:lvlJc w:val="left"/>
      <w:pPr>
        <w:ind w:left="0" w:firstLine="0"/>
      </w:pPr>
      <w:rPr>
        <w:rFonts w:ascii="Helvetica" w:hAnsi="Helvetica" w:hint="default"/>
        <w:b/>
        <w:i w:val="0"/>
        <w:caps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34916E7C"/>
    <w:multiLevelType w:val="multilevel"/>
    <w:tmpl w:val="C218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A60CC8"/>
    <w:multiLevelType w:val="hybridMultilevel"/>
    <w:tmpl w:val="18F23A5A"/>
    <w:lvl w:ilvl="0" w:tplc="A2FAF160">
      <w:start w:val="1"/>
      <w:numFmt w:val="bullet"/>
      <w:pStyle w:val="2"/>
      <w:lvlText w:val=""/>
      <w:lvlJc w:val="left"/>
      <w:pPr>
        <w:tabs>
          <w:tab w:val="num" w:pos="796"/>
        </w:tabs>
        <w:ind w:left="796" w:hanging="396"/>
      </w:pPr>
      <w:rPr>
        <w:rFonts w:ascii="Wingdings" w:eastAsia="Gulim" w:hAnsi="Wingdings" w:hint="default"/>
        <w:b w:val="0"/>
        <w:i w:val="0"/>
        <w:color w:val="auto"/>
        <w:sz w:val="20"/>
        <w:szCs w:val="20"/>
      </w:rPr>
    </w:lvl>
    <w:lvl w:ilvl="1" w:tplc="7A4E6C80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2" w:tplc="CAACDBE8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rebuchet MS" w:eastAsia="Gulim" w:hAnsi="Trebuchet MS" w:cs="Batang" w:hint="default"/>
      </w:rPr>
    </w:lvl>
    <w:lvl w:ilvl="3" w:tplc="D1065AA0">
      <w:numFmt w:val="bullet"/>
      <w:lvlText w:val=""/>
      <w:lvlJc w:val="left"/>
      <w:pPr>
        <w:tabs>
          <w:tab w:val="num" w:pos="1960"/>
        </w:tabs>
        <w:ind w:left="1960" w:hanging="360"/>
      </w:pPr>
      <w:rPr>
        <w:rFonts w:ascii="Wingdings" w:eastAsia="Gulim" w:hAnsi="Wingdings" w:cs="Batang" w:hint="default"/>
      </w:rPr>
    </w:lvl>
    <w:lvl w:ilvl="4" w:tplc="1E226A4E">
      <w:numFmt w:val="bullet"/>
      <w:lvlText w:val="­"/>
      <w:lvlJc w:val="left"/>
      <w:pPr>
        <w:tabs>
          <w:tab w:val="num" w:pos="2360"/>
        </w:tabs>
        <w:ind w:left="2360" w:hanging="360"/>
      </w:pPr>
      <w:rPr>
        <w:rFonts w:ascii="Gulim" w:eastAsia="Gulim" w:hAnsi="Gulim" w:cs="Batang" w:hint="eastAsia"/>
      </w:rPr>
    </w:lvl>
    <w:lvl w:ilvl="5" w:tplc="9606115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04C4AC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C962A6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EE141F5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382812C8"/>
    <w:multiLevelType w:val="hybridMultilevel"/>
    <w:tmpl w:val="59EE9A9A"/>
    <w:lvl w:ilvl="0" w:tplc="38E87770">
      <w:start w:val="1"/>
      <w:numFmt w:val="decimal"/>
      <w:pStyle w:val="NormalNumberedRC1"/>
      <w:lvlText w:val="RC1-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A5210F5"/>
    <w:multiLevelType w:val="hybridMultilevel"/>
    <w:tmpl w:val="6B784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846F41"/>
    <w:multiLevelType w:val="multilevel"/>
    <w:tmpl w:val="A17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063B84"/>
    <w:multiLevelType w:val="hybridMultilevel"/>
    <w:tmpl w:val="E120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5A21EA"/>
    <w:multiLevelType w:val="hybridMultilevel"/>
    <w:tmpl w:val="91D064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72304A"/>
    <w:multiLevelType w:val="hybridMultilevel"/>
    <w:tmpl w:val="B4A8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51871BA"/>
    <w:multiLevelType w:val="multilevel"/>
    <w:tmpl w:val="A17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B87493"/>
    <w:multiLevelType w:val="hybridMultilevel"/>
    <w:tmpl w:val="97CA9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7856CA"/>
    <w:multiLevelType w:val="multilevel"/>
    <w:tmpl w:val="A17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C45639"/>
    <w:multiLevelType w:val="hybridMultilevel"/>
    <w:tmpl w:val="38DCCF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180125"/>
    <w:multiLevelType w:val="hybridMultilevel"/>
    <w:tmpl w:val="FE1C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DFC7830"/>
    <w:multiLevelType w:val="hybridMultilevel"/>
    <w:tmpl w:val="2BE4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E8E6FE3"/>
    <w:multiLevelType w:val="hybridMultilevel"/>
    <w:tmpl w:val="6182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F96A0D"/>
    <w:multiLevelType w:val="hybridMultilevel"/>
    <w:tmpl w:val="296ED6C8"/>
    <w:lvl w:ilvl="0" w:tplc="FE824E88">
      <w:start w:val="1"/>
      <w:numFmt w:val="bullet"/>
      <w:pStyle w:val="3"/>
      <w:lvlText w:val=""/>
      <w:lvlJc w:val="left"/>
      <w:pPr>
        <w:tabs>
          <w:tab w:val="num" w:pos="1134"/>
        </w:tabs>
        <w:ind w:left="1134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53AA6A2B"/>
    <w:multiLevelType w:val="hybridMultilevel"/>
    <w:tmpl w:val="6E7E4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53210D"/>
    <w:multiLevelType w:val="hybridMultilevel"/>
    <w:tmpl w:val="4A1A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96D7B0A"/>
    <w:multiLevelType w:val="hybridMultilevel"/>
    <w:tmpl w:val="E21E2A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9931DCD"/>
    <w:multiLevelType w:val="multilevel"/>
    <w:tmpl w:val="A17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9DD4824"/>
    <w:multiLevelType w:val="multilevel"/>
    <w:tmpl w:val="BD34F884"/>
    <w:lvl w:ilvl="0">
      <w:start w:val="1"/>
      <w:numFmt w:val="upperLetter"/>
      <w:lvlText w:val="부록 %1."/>
      <w:lvlJc w:val="left"/>
      <w:pPr>
        <w:tabs>
          <w:tab w:val="num" w:pos="227"/>
        </w:tabs>
        <w:ind w:left="964" w:hanging="964"/>
      </w:pPr>
      <w:rPr>
        <w:rFonts w:hint="eastAsia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964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 "/>
      <w:lvlJc w:val="left"/>
      <w:pPr>
        <w:tabs>
          <w:tab w:val="num" w:pos="2124"/>
        </w:tabs>
        <w:ind w:left="212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3" w15:restartNumberingAfterBreak="0">
    <w:nsid w:val="5CBD1A10"/>
    <w:multiLevelType w:val="hybridMultilevel"/>
    <w:tmpl w:val="0D02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97453D"/>
    <w:multiLevelType w:val="multilevel"/>
    <w:tmpl w:val="6CA098D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5" w15:restartNumberingAfterBreak="0">
    <w:nsid w:val="5DBB2852"/>
    <w:multiLevelType w:val="hybridMultilevel"/>
    <w:tmpl w:val="FCC6F56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F092016"/>
    <w:multiLevelType w:val="multilevel"/>
    <w:tmpl w:val="7398EFA8"/>
    <w:styleLink w:val="a"/>
    <w:lvl w:ilvl="0">
      <w:start w:val="1"/>
      <w:numFmt w:val="upperLetter"/>
      <w:pStyle w:val="11"/>
      <w:lvlText w:val="부록 %1."/>
      <w:lvlJc w:val="left"/>
      <w:pPr>
        <w:tabs>
          <w:tab w:val="num" w:pos="0"/>
        </w:tabs>
        <w:ind w:left="1304" w:hanging="1304"/>
      </w:pPr>
      <w:rPr>
        <w:rFonts w:hint="eastAsia"/>
        <w:b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.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964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 "/>
      <w:lvlJc w:val="left"/>
      <w:pPr>
        <w:tabs>
          <w:tab w:val="num" w:pos="2124"/>
        </w:tabs>
        <w:ind w:left="2124" w:hanging="212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7" w15:restartNumberingAfterBreak="0">
    <w:nsid w:val="5FA16DF1"/>
    <w:multiLevelType w:val="hybridMultilevel"/>
    <w:tmpl w:val="164230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7924C0"/>
    <w:multiLevelType w:val="hybridMultilevel"/>
    <w:tmpl w:val="AD38B7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7A46E8"/>
    <w:multiLevelType w:val="hybridMultilevel"/>
    <w:tmpl w:val="64C8B73E"/>
    <w:lvl w:ilvl="0" w:tplc="6AD6168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4F41F74"/>
    <w:multiLevelType w:val="hybridMultilevel"/>
    <w:tmpl w:val="9EFCDAE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1B0BB0"/>
    <w:multiLevelType w:val="hybridMultilevel"/>
    <w:tmpl w:val="392A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67909FB"/>
    <w:multiLevelType w:val="hybridMultilevel"/>
    <w:tmpl w:val="193E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7EE728B"/>
    <w:multiLevelType w:val="multilevel"/>
    <w:tmpl w:val="A17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7F203B7"/>
    <w:multiLevelType w:val="hybridMultilevel"/>
    <w:tmpl w:val="6936A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98018FE"/>
    <w:multiLevelType w:val="hybridMultilevel"/>
    <w:tmpl w:val="CA8C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DBA3CF9"/>
    <w:multiLevelType w:val="hybridMultilevel"/>
    <w:tmpl w:val="AC18B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E3B13D6"/>
    <w:multiLevelType w:val="hybridMultilevel"/>
    <w:tmpl w:val="3C109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A115EB"/>
    <w:multiLevelType w:val="hybridMultilevel"/>
    <w:tmpl w:val="7138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FF159D"/>
    <w:multiLevelType w:val="multilevel"/>
    <w:tmpl w:val="DFAC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627B50"/>
    <w:multiLevelType w:val="hybridMultilevel"/>
    <w:tmpl w:val="0A8C2086"/>
    <w:lvl w:ilvl="0" w:tplc="849A80F4">
      <w:start w:val="1"/>
      <w:numFmt w:val="bullet"/>
      <w:pStyle w:val="ListNumber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1" w15:restartNumberingAfterBreak="0">
    <w:nsid w:val="7EAB2FF2"/>
    <w:multiLevelType w:val="hybridMultilevel"/>
    <w:tmpl w:val="60040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EED0F8B"/>
    <w:multiLevelType w:val="hybridMultilevel"/>
    <w:tmpl w:val="D23E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F732834"/>
    <w:multiLevelType w:val="hybridMultilevel"/>
    <w:tmpl w:val="64C8B73E"/>
    <w:lvl w:ilvl="0" w:tplc="6AD6168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CB5AB3"/>
    <w:multiLevelType w:val="multilevel"/>
    <w:tmpl w:val="D87E1B08"/>
    <w:styleLink w:val="111111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2"/>
  </w:num>
  <w:num w:numId="2">
    <w:abstractNumId w:val="16"/>
  </w:num>
  <w:num w:numId="3">
    <w:abstractNumId w:val="31"/>
  </w:num>
  <w:num w:numId="4">
    <w:abstractNumId w:val="34"/>
  </w:num>
  <w:num w:numId="5">
    <w:abstractNumId w:val="8"/>
  </w:num>
  <w:num w:numId="6">
    <w:abstractNumId w:val="0"/>
  </w:num>
  <w:num w:numId="7">
    <w:abstractNumId w:val="74"/>
  </w:num>
  <w:num w:numId="8">
    <w:abstractNumId w:val="2"/>
  </w:num>
  <w:num w:numId="9">
    <w:abstractNumId w:val="54"/>
  </w:num>
  <w:num w:numId="10">
    <w:abstractNumId w:val="39"/>
  </w:num>
  <w:num w:numId="11">
    <w:abstractNumId w:val="44"/>
  </w:num>
  <w:num w:numId="12">
    <w:abstractNumId w:val="68"/>
  </w:num>
  <w:num w:numId="13">
    <w:abstractNumId w:val="41"/>
  </w:num>
  <w:num w:numId="14">
    <w:abstractNumId w:val="9"/>
  </w:num>
  <w:num w:numId="15">
    <w:abstractNumId w:val="25"/>
  </w:num>
  <w:num w:numId="16">
    <w:abstractNumId w:val="28"/>
  </w:num>
  <w:num w:numId="17">
    <w:abstractNumId w:val="4"/>
  </w:num>
  <w:num w:numId="18">
    <w:abstractNumId w:val="1"/>
  </w:num>
  <w:num w:numId="19">
    <w:abstractNumId w:val="26"/>
  </w:num>
  <w:num w:numId="20">
    <w:abstractNumId w:val="21"/>
  </w:num>
  <w:num w:numId="21">
    <w:abstractNumId w:val="65"/>
  </w:num>
  <w:num w:numId="22">
    <w:abstractNumId w:val="67"/>
  </w:num>
  <w:num w:numId="23">
    <w:abstractNumId w:val="30"/>
  </w:num>
  <w:num w:numId="24">
    <w:abstractNumId w:val="37"/>
  </w:num>
  <w:num w:numId="25">
    <w:abstractNumId w:val="48"/>
  </w:num>
  <w:num w:numId="26">
    <w:abstractNumId w:val="61"/>
  </w:num>
  <w:num w:numId="27">
    <w:abstractNumId w:val="63"/>
  </w:num>
  <w:num w:numId="28">
    <w:abstractNumId w:val="51"/>
  </w:num>
  <w:num w:numId="29">
    <w:abstractNumId w:val="36"/>
  </w:num>
  <w:num w:numId="30">
    <w:abstractNumId w:val="6"/>
  </w:num>
  <w:num w:numId="31">
    <w:abstractNumId w:val="7"/>
  </w:num>
  <w:num w:numId="32">
    <w:abstractNumId w:val="40"/>
  </w:num>
  <w:num w:numId="33">
    <w:abstractNumId w:val="18"/>
  </w:num>
  <w:num w:numId="34">
    <w:abstractNumId w:val="53"/>
  </w:num>
  <w:num w:numId="35">
    <w:abstractNumId w:val="32"/>
  </w:num>
  <w:num w:numId="36">
    <w:abstractNumId w:val="42"/>
  </w:num>
  <w:num w:numId="37">
    <w:abstractNumId w:val="45"/>
  </w:num>
  <w:num w:numId="38">
    <w:abstractNumId w:val="70"/>
  </w:num>
  <w:num w:numId="39">
    <w:abstractNumId w:val="10"/>
  </w:num>
  <w:num w:numId="40">
    <w:abstractNumId w:val="15"/>
  </w:num>
  <w:num w:numId="41">
    <w:abstractNumId w:val="47"/>
  </w:num>
  <w:num w:numId="42">
    <w:abstractNumId w:val="56"/>
  </w:num>
  <w:num w:numId="43">
    <w:abstractNumId w:val="33"/>
  </w:num>
  <w:num w:numId="44">
    <w:abstractNumId w:val="52"/>
  </w:num>
  <w:num w:numId="45">
    <w:abstractNumId w:val="22"/>
  </w:num>
  <w:num w:numId="46">
    <w:abstractNumId w:val="11"/>
  </w:num>
  <w:num w:numId="47">
    <w:abstractNumId w:val="29"/>
  </w:num>
  <w:num w:numId="48">
    <w:abstractNumId w:val="72"/>
  </w:num>
  <w:num w:numId="49">
    <w:abstractNumId w:val="23"/>
  </w:num>
  <w:num w:numId="50">
    <w:abstractNumId w:val="50"/>
  </w:num>
  <w:num w:numId="51">
    <w:abstractNumId w:val="57"/>
  </w:num>
  <w:num w:numId="52">
    <w:abstractNumId w:val="49"/>
  </w:num>
  <w:num w:numId="53">
    <w:abstractNumId w:val="27"/>
  </w:num>
  <w:num w:numId="54">
    <w:abstractNumId w:val="19"/>
  </w:num>
  <w:num w:numId="55">
    <w:abstractNumId w:val="46"/>
  </w:num>
  <w:num w:numId="56">
    <w:abstractNumId w:val="13"/>
  </w:num>
  <w:num w:numId="57">
    <w:abstractNumId w:val="64"/>
  </w:num>
  <w:num w:numId="58">
    <w:abstractNumId w:val="71"/>
  </w:num>
  <w:num w:numId="59">
    <w:abstractNumId w:val="20"/>
  </w:num>
  <w:num w:numId="60">
    <w:abstractNumId w:val="3"/>
  </w:num>
  <w:num w:numId="61">
    <w:abstractNumId w:val="24"/>
  </w:num>
  <w:num w:numId="62">
    <w:abstractNumId w:val="73"/>
  </w:num>
  <w:num w:numId="63">
    <w:abstractNumId w:val="59"/>
  </w:num>
  <w:num w:numId="64">
    <w:abstractNumId w:val="35"/>
  </w:num>
  <w:num w:numId="65">
    <w:abstractNumId w:val="58"/>
  </w:num>
  <w:num w:numId="66">
    <w:abstractNumId w:val="60"/>
  </w:num>
  <w:num w:numId="67">
    <w:abstractNumId w:val="38"/>
  </w:num>
  <w:num w:numId="68">
    <w:abstractNumId w:val="43"/>
  </w:num>
  <w:num w:numId="69">
    <w:abstractNumId w:val="55"/>
  </w:num>
  <w:num w:numId="70">
    <w:abstractNumId w:val="66"/>
  </w:num>
  <w:num w:numId="71">
    <w:abstractNumId w:val="5"/>
  </w:num>
  <w:num w:numId="72">
    <w:abstractNumId w:val="69"/>
  </w:num>
  <w:num w:numId="73">
    <w:abstractNumId w:val="14"/>
  </w:num>
  <w:num w:numId="74">
    <w:abstractNumId w:val="62"/>
  </w:num>
  <w:num w:numId="75">
    <w:abstractNumId w:val="17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9C"/>
    <w:rsid w:val="00000B36"/>
    <w:rsid w:val="00000DC9"/>
    <w:rsid w:val="00001506"/>
    <w:rsid w:val="0000172D"/>
    <w:rsid w:val="0000195C"/>
    <w:rsid w:val="000030A0"/>
    <w:rsid w:val="00003448"/>
    <w:rsid w:val="000034E3"/>
    <w:rsid w:val="00004388"/>
    <w:rsid w:val="000043C5"/>
    <w:rsid w:val="0000458D"/>
    <w:rsid w:val="00004699"/>
    <w:rsid w:val="0000493A"/>
    <w:rsid w:val="0000558B"/>
    <w:rsid w:val="0000720E"/>
    <w:rsid w:val="0000722F"/>
    <w:rsid w:val="000076A7"/>
    <w:rsid w:val="000076EB"/>
    <w:rsid w:val="00007806"/>
    <w:rsid w:val="00007E3F"/>
    <w:rsid w:val="0001012A"/>
    <w:rsid w:val="0001028A"/>
    <w:rsid w:val="00010D44"/>
    <w:rsid w:val="00011CD2"/>
    <w:rsid w:val="00013226"/>
    <w:rsid w:val="00013C11"/>
    <w:rsid w:val="00014102"/>
    <w:rsid w:val="00014DBC"/>
    <w:rsid w:val="000163DD"/>
    <w:rsid w:val="0001718E"/>
    <w:rsid w:val="0002047B"/>
    <w:rsid w:val="0002134E"/>
    <w:rsid w:val="00021CB9"/>
    <w:rsid w:val="000237A6"/>
    <w:rsid w:val="00023F24"/>
    <w:rsid w:val="00023FC1"/>
    <w:rsid w:val="00024076"/>
    <w:rsid w:val="000254AB"/>
    <w:rsid w:val="000258AE"/>
    <w:rsid w:val="00026F28"/>
    <w:rsid w:val="00027242"/>
    <w:rsid w:val="000272AB"/>
    <w:rsid w:val="00027852"/>
    <w:rsid w:val="00030045"/>
    <w:rsid w:val="000305B4"/>
    <w:rsid w:val="000305F0"/>
    <w:rsid w:val="000314A2"/>
    <w:rsid w:val="000319D0"/>
    <w:rsid w:val="00031B51"/>
    <w:rsid w:val="0003281A"/>
    <w:rsid w:val="00032E84"/>
    <w:rsid w:val="00033104"/>
    <w:rsid w:val="00033B69"/>
    <w:rsid w:val="00033F1A"/>
    <w:rsid w:val="00033F50"/>
    <w:rsid w:val="00034B40"/>
    <w:rsid w:val="0003500A"/>
    <w:rsid w:val="00035745"/>
    <w:rsid w:val="00035B72"/>
    <w:rsid w:val="00036F61"/>
    <w:rsid w:val="00037162"/>
    <w:rsid w:val="00037383"/>
    <w:rsid w:val="000373BF"/>
    <w:rsid w:val="00037420"/>
    <w:rsid w:val="000377A0"/>
    <w:rsid w:val="000400B1"/>
    <w:rsid w:val="00040638"/>
    <w:rsid w:val="00040CE8"/>
    <w:rsid w:val="0004226D"/>
    <w:rsid w:val="00042EF4"/>
    <w:rsid w:val="000435B9"/>
    <w:rsid w:val="000435EC"/>
    <w:rsid w:val="00044439"/>
    <w:rsid w:val="000457A9"/>
    <w:rsid w:val="000461DF"/>
    <w:rsid w:val="00046289"/>
    <w:rsid w:val="00046B76"/>
    <w:rsid w:val="00046E8C"/>
    <w:rsid w:val="000477A3"/>
    <w:rsid w:val="00047C34"/>
    <w:rsid w:val="00047FD4"/>
    <w:rsid w:val="00050E42"/>
    <w:rsid w:val="0005127B"/>
    <w:rsid w:val="00052C66"/>
    <w:rsid w:val="00053914"/>
    <w:rsid w:val="00053A2A"/>
    <w:rsid w:val="00053E7E"/>
    <w:rsid w:val="00054322"/>
    <w:rsid w:val="000556EE"/>
    <w:rsid w:val="00056BB4"/>
    <w:rsid w:val="00056FE9"/>
    <w:rsid w:val="0006018B"/>
    <w:rsid w:val="0006024A"/>
    <w:rsid w:val="000618AC"/>
    <w:rsid w:val="000631D4"/>
    <w:rsid w:val="0006342F"/>
    <w:rsid w:val="000637DD"/>
    <w:rsid w:val="00064CC2"/>
    <w:rsid w:val="00064D6B"/>
    <w:rsid w:val="0006571B"/>
    <w:rsid w:val="00065B8A"/>
    <w:rsid w:val="00065C1F"/>
    <w:rsid w:val="00066073"/>
    <w:rsid w:val="0006733D"/>
    <w:rsid w:val="000673B3"/>
    <w:rsid w:val="000701E5"/>
    <w:rsid w:val="000727AF"/>
    <w:rsid w:val="00072993"/>
    <w:rsid w:val="0007363C"/>
    <w:rsid w:val="00074564"/>
    <w:rsid w:val="00074A73"/>
    <w:rsid w:val="00074C82"/>
    <w:rsid w:val="00074CD6"/>
    <w:rsid w:val="0007542C"/>
    <w:rsid w:val="0007582D"/>
    <w:rsid w:val="00075921"/>
    <w:rsid w:val="00077113"/>
    <w:rsid w:val="00081139"/>
    <w:rsid w:val="00081A64"/>
    <w:rsid w:val="00081D05"/>
    <w:rsid w:val="000828E4"/>
    <w:rsid w:val="00083DC6"/>
    <w:rsid w:val="00084357"/>
    <w:rsid w:val="00084792"/>
    <w:rsid w:val="000854F2"/>
    <w:rsid w:val="00086A4B"/>
    <w:rsid w:val="00090158"/>
    <w:rsid w:val="0009179A"/>
    <w:rsid w:val="00092BFE"/>
    <w:rsid w:val="00092E5F"/>
    <w:rsid w:val="000949B6"/>
    <w:rsid w:val="0009616C"/>
    <w:rsid w:val="00096567"/>
    <w:rsid w:val="000966DE"/>
    <w:rsid w:val="0009681D"/>
    <w:rsid w:val="00097777"/>
    <w:rsid w:val="0009795A"/>
    <w:rsid w:val="000979A8"/>
    <w:rsid w:val="000A018A"/>
    <w:rsid w:val="000A1380"/>
    <w:rsid w:val="000A3415"/>
    <w:rsid w:val="000A39A4"/>
    <w:rsid w:val="000A4082"/>
    <w:rsid w:val="000A4457"/>
    <w:rsid w:val="000A4D14"/>
    <w:rsid w:val="000A4F0C"/>
    <w:rsid w:val="000A5014"/>
    <w:rsid w:val="000A53B9"/>
    <w:rsid w:val="000A5852"/>
    <w:rsid w:val="000A5F52"/>
    <w:rsid w:val="000A6A31"/>
    <w:rsid w:val="000A7C56"/>
    <w:rsid w:val="000A7C76"/>
    <w:rsid w:val="000B116F"/>
    <w:rsid w:val="000B126A"/>
    <w:rsid w:val="000B282E"/>
    <w:rsid w:val="000B2F2B"/>
    <w:rsid w:val="000B3581"/>
    <w:rsid w:val="000B361E"/>
    <w:rsid w:val="000B46D3"/>
    <w:rsid w:val="000B49B0"/>
    <w:rsid w:val="000B5A2E"/>
    <w:rsid w:val="000B5F1F"/>
    <w:rsid w:val="000B5F4B"/>
    <w:rsid w:val="000C24C1"/>
    <w:rsid w:val="000C2D3C"/>
    <w:rsid w:val="000C2ED2"/>
    <w:rsid w:val="000C3BCC"/>
    <w:rsid w:val="000C4F58"/>
    <w:rsid w:val="000C548A"/>
    <w:rsid w:val="000C5DBC"/>
    <w:rsid w:val="000C6215"/>
    <w:rsid w:val="000C625B"/>
    <w:rsid w:val="000C6EE1"/>
    <w:rsid w:val="000C7828"/>
    <w:rsid w:val="000D08E9"/>
    <w:rsid w:val="000D09EE"/>
    <w:rsid w:val="000D0BA9"/>
    <w:rsid w:val="000D0F6A"/>
    <w:rsid w:val="000D1418"/>
    <w:rsid w:val="000D19DE"/>
    <w:rsid w:val="000D24C3"/>
    <w:rsid w:val="000D3730"/>
    <w:rsid w:val="000D37D3"/>
    <w:rsid w:val="000D3B60"/>
    <w:rsid w:val="000D3F36"/>
    <w:rsid w:val="000D4278"/>
    <w:rsid w:val="000D5C7F"/>
    <w:rsid w:val="000D5C95"/>
    <w:rsid w:val="000D6FAC"/>
    <w:rsid w:val="000D749D"/>
    <w:rsid w:val="000E033E"/>
    <w:rsid w:val="000E0483"/>
    <w:rsid w:val="000E0D68"/>
    <w:rsid w:val="000E1010"/>
    <w:rsid w:val="000E1609"/>
    <w:rsid w:val="000E17BA"/>
    <w:rsid w:val="000E2A7F"/>
    <w:rsid w:val="000E313A"/>
    <w:rsid w:val="000E3439"/>
    <w:rsid w:val="000E45A1"/>
    <w:rsid w:val="000E58F7"/>
    <w:rsid w:val="000E6CD2"/>
    <w:rsid w:val="000F0510"/>
    <w:rsid w:val="000F0823"/>
    <w:rsid w:val="000F0AFE"/>
    <w:rsid w:val="000F0EB0"/>
    <w:rsid w:val="000F15DD"/>
    <w:rsid w:val="000F16D6"/>
    <w:rsid w:val="000F3393"/>
    <w:rsid w:val="000F36C5"/>
    <w:rsid w:val="000F44AE"/>
    <w:rsid w:val="000F4C0A"/>
    <w:rsid w:val="000F5182"/>
    <w:rsid w:val="000F6211"/>
    <w:rsid w:val="000F6306"/>
    <w:rsid w:val="000F6A97"/>
    <w:rsid w:val="000F7242"/>
    <w:rsid w:val="000F7968"/>
    <w:rsid w:val="000F7B8F"/>
    <w:rsid w:val="000F7B90"/>
    <w:rsid w:val="00100091"/>
    <w:rsid w:val="00100A97"/>
    <w:rsid w:val="00100AB9"/>
    <w:rsid w:val="00100BA0"/>
    <w:rsid w:val="001013C5"/>
    <w:rsid w:val="001015FB"/>
    <w:rsid w:val="00101D78"/>
    <w:rsid w:val="00101EFF"/>
    <w:rsid w:val="001022D8"/>
    <w:rsid w:val="00102FA3"/>
    <w:rsid w:val="00104C28"/>
    <w:rsid w:val="0010610B"/>
    <w:rsid w:val="00107C3E"/>
    <w:rsid w:val="00110D63"/>
    <w:rsid w:val="00112314"/>
    <w:rsid w:val="00112C26"/>
    <w:rsid w:val="00112CEF"/>
    <w:rsid w:val="00113443"/>
    <w:rsid w:val="00114484"/>
    <w:rsid w:val="001145EA"/>
    <w:rsid w:val="00114645"/>
    <w:rsid w:val="00114CBF"/>
    <w:rsid w:val="0011500E"/>
    <w:rsid w:val="00115149"/>
    <w:rsid w:val="00115324"/>
    <w:rsid w:val="0011536A"/>
    <w:rsid w:val="00115582"/>
    <w:rsid w:val="00115775"/>
    <w:rsid w:val="00115849"/>
    <w:rsid w:val="001166EB"/>
    <w:rsid w:val="001178A3"/>
    <w:rsid w:val="00117D6F"/>
    <w:rsid w:val="001215D8"/>
    <w:rsid w:val="001219A2"/>
    <w:rsid w:val="00121B75"/>
    <w:rsid w:val="00122099"/>
    <w:rsid w:val="001225F1"/>
    <w:rsid w:val="001231BF"/>
    <w:rsid w:val="001231DC"/>
    <w:rsid w:val="00123AA4"/>
    <w:rsid w:val="00123BBA"/>
    <w:rsid w:val="00124D37"/>
    <w:rsid w:val="0012562A"/>
    <w:rsid w:val="00126BD3"/>
    <w:rsid w:val="00127A83"/>
    <w:rsid w:val="00130784"/>
    <w:rsid w:val="00131316"/>
    <w:rsid w:val="00131B53"/>
    <w:rsid w:val="0013232E"/>
    <w:rsid w:val="00132F6C"/>
    <w:rsid w:val="00133AFC"/>
    <w:rsid w:val="001350C7"/>
    <w:rsid w:val="0013539C"/>
    <w:rsid w:val="001357A8"/>
    <w:rsid w:val="001366C0"/>
    <w:rsid w:val="001367C3"/>
    <w:rsid w:val="00137556"/>
    <w:rsid w:val="001379C8"/>
    <w:rsid w:val="00137E05"/>
    <w:rsid w:val="00137E4C"/>
    <w:rsid w:val="001401AD"/>
    <w:rsid w:val="001402B5"/>
    <w:rsid w:val="00140543"/>
    <w:rsid w:val="0014091D"/>
    <w:rsid w:val="0014159B"/>
    <w:rsid w:val="00141AB3"/>
    <w:rsid w:val="001423EA"/>
    <w:rsid w:val="001431DD"/>
    <w:rsid w:val="00143267"/>
    <w:rsid w:val="00146179"/>
    <w:rsid w:val="00146E04"/>
    <w:rsid w:val="00147D35"/>
    <w:rsid w:val="001503B7"/>
    <w:rsid w:val="00150575"/>
    <w:rsid w:val="00150712"/>
    <w:rsid w:val="001508B1"/>
    <w:rsid w:val="00150B54"/>
    <w:rsid w:val="00150E08"/>
    <w:rsid w:val="00150FB4"/>
    <w:rsid w:val="001510EA"/>
    <w:rsid w:val="0015137D"/>
    <w:rsid w:val="001517CB"/>
    <w:rsid w:val="00152557"/>
    <w:rsid w:val="00153196"/>
    <w:rsid w:val="00154B52"/>
    <w:rsid w:val="00154DBE"/>
    <w:rsid w:val="00155154"/>
    <w:rsid w:val="0015621B"/>
    <w:rsid w:val="00157498"/>
    <w:rsid w:val="00157C52"/>
    <w:rsid w:val="001612DD"/>
    <w:rsid w:val="0016180C"/>
    <w:rsid w:val="0016216D"/>
    <w:rsid w:val="00162465"/>
    <w:rsid w:val="001626D7"/>
    <w:rsid w:val="001628C2"/>
    <w:rsid w:val="00162E0A"/>
    <w:rsid w:val="00162E1F"/>
    <w:rsid w:val="00163320"/>
    <w:rsid w:val="00163776"/>
    <w:rsid w:val="00165A32"/>
    <w:rsid w:val="001668C7"/>
    <w:rsid w:val="00166A34"/>
    <w:rsid w:val="00167326"/>
    <w:rsid w:val="00167691"/>
    <w:rsid w:val="001677B6"/>
    <w:rsid w:val="00167EF5"/>
    <w:rsid w:val="0017120E"/>
    <w:rsid w:val="00172159"/>
    <w:rsid w:val="001727DD"/>
    <w:rsid w:val="001730AA"/>
    <w:rsid w:val="0017368A"/>
    <w:rsid w:val="001744FD"/>
    <w:rsid w:val="001749FB"/>
    <w:rsid w:val="001750F3"/>
    <w:rsid w:val="0017521D"/>
    <w:rsid w:val="00175734"/>
    <w:rsid w:val="001760F7"/>
    <w:rsid w:val="001763C3"/>
    <w:rsid w:val="00177258"/>
    <w:rsid w:val="001777DE"/>
    <w:rsid w:val="001801D2"/>
    <w:rsid w:val="0018034A"/>
    <w:rsid w:val="00181F3A"/>
    <w:rsid w:val="00182380"/>
    <w:rsid w:val="0018406E"/>
    <w:rsid w:val="00184BEB"/>
    <w:rsid w:val="00187375"/>
    <w:rsid w:val="0018771D"/>
    <w:rsid w:val="00187CEE"/>
    <w:rsid w:val="00190A62"/>
    <w:rsid w:val="0019168F"/>
    <w:rsid w:val="00191E8E"/>
    <w:rsid w:val="00192380"/>
    <w:rsid w:val="00193116"/>
    <w:rsid w:val="00194050"/>
    <w:rsid w:val="0019459C"/>
    <w:rsid w:val="00196B0F"/>
    <w:rsid w:val="00197403"/>
    <w:rsid w:val="001A079A"/>
    <w:rsid w:val="001A16EE"/>
    <w:rsid w:val="001A1BDE"/>
    <w:rsid w:val="001A2538"/>
    <w:rsid w:val="001A35A6"/>
    <w:rsid w:val="001A360B"/>
    <w:rsid w:val="001A3E30"/>
    <w:rsid w:val="001A4238"/>
    <w:rsid w:val="001A4FD2"/>
    <w:rsid w:val="001A5772"/>
    <w:rsid w:val="001A57A4"/>
    <w:rsid w:val="001A5DBA"/>
    <w:rsid w:val="001A5FBE"/>
    <w:rsid w:val="001A7502"/>
    <w:rsid w:val="001A755D"/>
    <w:rsid w:val="001A7D80"/>
    <w:rsid w:val="001B0535"/>
    <w:rsid w:val="001B08F2"/>
    <w:rsid w:val="001B1042"/>
    <w:rsid w:val="001B110C"/>
    <w:rsid w:val="001B1CAF"/>
    <w:rsid w:val="001B1EF9"/>
    <w:rsid w:val="001B24E0"/>
    <w:rsid w:val="001B2BFB"/>
    <w:rsid w:val="001B33A5"/>
    <w:rsid w:val="001B34C4"/>
    <w:rsid w:val="001B3AA0"/>
    <w:rsid w:val="001B4E30"/>
    <w:rsid w:val="001B507D"/>
    <w:rsid w:val="001B589E"/>
    <w:rsid w:val="001B6021"/>
    <w:rsid w:val="001B6B65"/>
    <w:rsid w:val="001B7674"/>
    <w:rsid w:val="001B7817"/>
    <w:rsid w:val="001C02ED"/>
    <w:rsid w:val="001C044D"/>
    <w:rsid w:val="001C0B84"/>
    <w:rsid w:val="001C1022"/>
    <w:rsid w:val="001C15BD"/>
    <w:rsid w:val="001C2524"/>
    <w:rsid w:val="001C377A"/>
    <w:rsid w:val="001C436B"/>
    <w:rsid w:val="001C4AE0"/>
    <w:rsid w:val="001C5C79"/>
    <w:rsid w:val="001C6004"/>
    <w:rsid w:val="001C67E8"/>
    <w:rsid w:val="001C6E78"/>
    <w:rsid w:val="001C77FB"/>
    <w:rsid w:val="001D0351"/>
    <w:rsid w:val="001D0745"/>
    <w:rsid w:val="001D1938"/>
    <w:rsid w:val="001D253E"/>
    <w:rsid w:val="001D3F1D"/>
    <w:rsid w:val="001D3FAB"/>
    <w:rsid w:val="001D5BE1"/>
    <w:rsid w:val="001D718F"/>
    <w:rsid w:val="001E1323"/>
    <w:rsid w:val="001E3CD8"/>
    <w:rsid w:val="001E48A8"/>
    <w:rsid w:val="001E4AEE"/>
    <w:rsid w:val="001E529E"/>
    <w:rsid w:val="001E5579"/>
    <w:rsid w:val="001E637C"/>
    <w:rsid w:val="001E65F9"/>
    <w:rsid w:val="001E6DEE"/>
    <w:rsid w:val="001E7C3A"/>
    <w:rsid w:val="001F053F"/>
    <w:rsid w:val="001F0786"/>
    <w:rsid w:val="001F0E51"/>
    <w:rsid w:val="001F1149"/>
    <w:rsid w:val="001F14BF"/>
    <w:rsid w:val="001F16C5"/>
    <w:rsid w:val="001F17B8"/>
    <w:rsid w:val="001F1E5F"/>
    <w:rsid w:val="001F241A"/>
    <w:rsid w:val="001F30B8"/>
    <w:rsid w:val="001F40F7"/>
    <w:rsid w:val="001F4BB7"/>
    <w:rsid w:val="001F5D5F"/>
    <w:rsid w:val="001F6A19"/>
    <w:rsid w:val="001F78AF"/>
    <w:rsid w:val="001F7DE5"/>
    <w:rsid w:val="001F7F1A"/>
    <w:rsid w:val="002006E3"/>
    <w:rsid w:val="00200A8E"/>
    <w:rsid w:val="00200D7D"/>
    <w:rsid w:val="0020105A"/>
    <w:rsid w:val="00201DF6"/>
    <w:rsid w:val="00201FF4"/>
    <w:rsid w:val="002023EF"/>
    <w:rsid w:val="0020261D"/>
    <w:rsid w:val="00202ED1"/>
    <w:rsid w:val="00203C23"/>
    <w:rsid w:val="00203D45"/>
    <w:rsid w:val="00203D77"/>
    <w:rsid w:val="0020457F"/>
    <w:rsid w:val="0020544B"/>
    <w:rsid w:val="00205812"/>
    <w:rsid w:val="00205CB5"/>
    <w:rsid w:val="00206416"/>
    <w:rsid w:val="0020644D"/>
    <w:rsid w:val="00206590"/>
    <w:rsid w:val="0020746D"/>
    <w:rsid w:val="002100DC"/>
    <w:rsid w:val="002114A7"/>
    <w:rsid w:val="002121C0"/>
    <w:rsid w:val="00212231"/>
    <w:rsid w:val="00212B1E"/>
    <w:rsid w:val="00212F8C"/>
    <w:rsid w:val="002131AB"/>
    <w:rsid w:val="0021381C"/>
    <w:rsid w:val="002138F9"/>
    <w:rsid w:val="00213EEC"/>
    <w:rsid w:val="00214398"/>
    <w:rsid w:val="00214427"/>
    <w:rsid w:val="002145C9"/>
    <w:rsid w:val="00215BE6"/>
    <w:rsid w:val="00217524"/>
    <w:rsid w:val="00217E1A"/>
    <w:rsid w:val="00220876"/>
    <w:rsid w:val="00220D3A"/>
    <w:rsid w:val="0022163E"/>
    <w:rsid w:val="002216E9"/>
    <w:rsid w:val="00221AD6"/>
    <w:rsid w:val="002229FD"/>
    <w:rsid w:val="00223768"/>
    <w:rsid w:val="00223D27"/>
    <w:rsid w:val="00224701"/>
    <w:rsid w:val="0022565E"/>
    <w:rsid w:val="00225B35"/>
    <w:rsid w:val="002264DE"/>
    <w:rsid w:val="00226C65"/>
    <w:rsid w:val="00226FF2"/>
    <w:rsid w:val="00227152"/>
    <w:rsid w:val="00232ABE"/>
    <w:rsid w:val="00232B36"/>
    <w:rsid w:val="002336FF"/>
    <w:rsid w:val="0023438E"/>
    <w:rsid w:val="002358FE"/>
    <w:rsid w:val="00236F85"/>
    <w:rsid w:val="002375A1"/>
    <w:rsid w:val="00237740"/>
    <w:rsid w:val="00237A66"/>
    <w:rsid w:val="00240145"/>
    <w:rsid w:val="002404E2"/>
    <w:rsid w:val="002405ED"/>
    <w:rsid w:val="002408AA"/>
    <w:rsid w:val="002411C7"/>
    <w:rsid w:val="00241754"/>
    <w:rsid w:val="00241886"/>
    <w:rsid w:val="00242967"/>
    <w:rsid w:val="00242F7B"/>
    <w:rsid w:val="002434ED"/>
    <w:rsid w:val="00243939"/>
    <w:rsid w:val="002448C9"/>
    <w:rsid w:val="00244C2E"/>
    <w:rsid w:val="00244D5B"/>
    <w:rsid w:val="00244F76"/>
    <w:rsid w:val="00246B06"/>
    <w:rsid w:val="002476DF"/>
    <w:rsid w:val="002500C6"/>
    <w:rsid w:val="0025024B"/>
    <w:rsid w:val="002509A0"/>
    <w:rsid w:val="00250B81"/>
    <w:rsid w:val="002520FD"/>
    <w:rsid w:val="002527A6"/>
    <w:rsid w:val="002531FC"/>
    <w:rsid w:val="00254B55"/>
    <w:rsid w:val="0025536E"/>
    <w:rsid w:val="0025692D"/>
    <w:rsid w:val="00256B43"/>
    <w:rsid w:val="00256FAE"/>
    <w:rsid w:val="00257770"/>
    <w:rsid w:val="00257E24"/>
    <w:rsid w:val="00260742"/>
    <w:rsid w:val="00260990"/>
    <w:rsid w:val="0026136F"/>
    <w:rsid w:val="002618F2"/>
    <w:rsid w:val="00261ED5"/>
    <w:rsid w:val="00262916"/>
    <w:rsid w:val="00263CF1"/>
    <w:rsid w:val="002641F1"/>
    <w:rsid w:val="00264BAB"/>
    <w:rsid w:val="0026588F"/>
    <w:rsid w:val="00265898"/>
    <w:rsid w:val="00265E55"/>
    <w:rsid w:val="00266CF5"/>
    <w:rsid w:val="0026732A"/>
    <w:rsid w:val="0026768D"/>
    <w:rsid w:val="002713DB"/>
    <w:rsid w:val="00271948"/>
    <w:rsid w:val="002720D2"/>
    <w:rsid w:val="002722BF"/>
    <w:rsid w:val="0027233B"/>
    <w:rsid w:val="00273806"/>
    <w:rsid w:val="00273EEE"/>
    <w:rsid w:val="00273F32"/>
    <w:rsid w:val="002743FE"/>
    <w:rsid w:val="002751F2"/>
    <w:rsid w:val="00275344"/>
    <w:rsid w:val="002756EE"/>
    <w:rsid w:val="00275BFA"/>
    <w:rsid w:val="00276991"/>
    <w:rsid w:val="00277A52"/>
    <w:rsid w:val="0028095D"/>
    <w:rsid w:val="00281419"/>
    <w:rsid w:val="00281467"/>
    <w:rsid w:val="0028181E"/>
    <w:rsid w:val="00281C69"/>
    <w:rsid w:val="00282210"/>
    <w:rsid w:val="0028270C"/>
    <w:rsid w:val="00282A35"/>
    <w:rsid w:val="00283053"/>
    <w:rsid w:val="00283124"/>
    <w:rsid w:val="0028319A"/>
    <w:rsid w:val="00283718"/>
    <w:rsid w:val="00283956"/>
    <w:rsid w:val="00283B4D"/>
    <w:rsid w:val="002852F9"/>
    <w:rsid w:val="002853E3"/>
    <w:rsid w:val="0028581E"/>
    <w:rsid w:val="00290545"/>
    <w:rsid w:val="00291C1A"/>
    <w:rsid w:val="002921FC"/>
    <w:rsid w:val="002932D0"/>
    <w:rsid w:val="00293A1D"/>
    <w:rsid w:val="00293AB2"/>
    <w:rsid w:val="002942F1"/>
    <w:rsid w:val="00294BD2"/>
    <w:rsid w:val="00295322"/>
    <w:rsid w:val="00295641"/>
    <w:rsid w:val="0029677B"/>
    <w:rsid w:val="002975C9"/>
    <w:rsid w:val="00297BC1"/>
    <w:rsid w:val="002A0C41"/>
    <w:rsid w:val="002A29E9"/>
    <w:rsid w:val="002A2E1B"/>
    <w:rsid w:val="002A3D49"/>
    <w:rsid w:val="002A41A9"/>
    <w:rsid w:val="002A59CF"/>
    <w:rsid w:val="002A62A1"/>
    <w:rsid w:val="002A6356"/>
    <w:rsid w:val="002A6A3C"/>
    <w:rsid w:val="002A6E8D"/>
    <w:rsid w:val="002A74D6"/>
    <w:rsid w:val="002A7A2A"/>
    <w:rsid w:val="002A7D70"/>
    <w:rsid w:val="002B08AB"/>
    <w:rsid w:val="002B09EE"/>
    <w:rsid w:val="002B150E"/>
    <w:rsid w:val="002B1FA5"/>
    <w:rsid w:val="002B2E95"/>
    <w:rsid w:val="002B39F0"/>
    <w:rsid w:val="002B3AEA"/>
    <w:rsid w:val="002B3EE6"/>
    <w:rsid w:val="002B4E5C"/>
    <w:rsid w:val="002B58C2"/>
    <w:rsid w:val="002B63F5"/>
    <w:rsid w:val="002B69B0"/>
    <w:rsid w:val="002B6B75"/>
    <w:rsid w:val="002B6CEF"/>
    <w:rsid w:val="002B7B44"/>
    <w:rsid w:val="002B7F07"/>
    <w:rsid w:val="002C0F31"/>
    <w:rsid w:val="002C0F73"/>
    <w:rsid w:val="002C1016"/>
    <w:rsid w:val="002C1EF5"/>
    <w:rsid w:val="002C2037"/>
    <w:rsid w:val="002C27CF"/>
    <w:rsid w:val="002C4EB2"/>
    <w:rsid w:val="002C5655"/>
    <w:rsid w:val="002C6FCC"/>
    <w:rsid w:val="002D02DC"/>
    <w:rsid w:val="002D0328"/>
    <w:rsid w:val="002D0807"/>
    <w:rsid w:val="002D1A8A"/>
    <w:rsid w:val="002D1B6F"/>
    <w:rsid w:val="002D1D61"/>
    <w:rsid w:val="002D1E4B"/>
    <w:rsid w:val="002D2545"/>
    <w:rsid w:val="002D345E"/>
    <w:rsid w:val="002D3F7A"/>
    <w:rsid w:val="002D5209"/>
    <w:rsid w:val="002D65B9"/>
    <w:rsid w:val="002D6794"/>
    <w:rsid w:val="002D6A77"/>
    <w:rsid w:val="002D78AB"/>
    <w:rsid w:val="002E01AA"/>
    <w:rsid w:val="002E0A72"/>
    <w:rsid w:val="002E0B5F"/>
    <w:rsid w:val="002E19B3"/>
    <w:rsid w:val="002E2158"/>
    <w:rsid w:val="002E23F8"/>
    <w:rsid w:val="002E3548"/>
    <w:rsid w:val="002E38C3"/>
    <w:rsid w:val="002E3C2C"/>
    <w:rsid w:val="002E422F"/>
    <w:rsid w:val="002E4E77"/>
    <w:rsid w:val="002E6E36"/>
    <w:rsid w:val="002F0A7D"/>
    <w:rsid w:val="002F1209"/>
    <w:rsid w:val="002F17FE"/>
    <w:rsid w:val="002F193C"/>
    <w:rsid w:val="002F1AC4"/>
    <w:rsid w:val="002F33E8"/>
    <w:rsid w:val="002F3621"/>
    <w:rsid w:val="002F3784"/>
    <w:rsid w:val="002F44E5"/>
    <w:rsid w:val="002F4CD1"/>
    <w:rsid w:val="002F5502"/>
    <w:rsid w:val="002F668C"/>
    <w:rsid w:val="002F6D24"/>
    <w:rsid w:val="0030043F"/>
    <w:rsid w:val="00300E68"/>
    <w:rsid w:val="00300EC7"/>
    <w:rsid w:val="003010B2"/>
    <w:rsid w:val="00301E12"/>
    <w:rsid w:val="003020BD"/>
    <w:rsid w:val="00302C2B"/>
    <w:rsid w:val="00303055"/>
    <w:rsid w:val="0030350A"/>
    <w:rsid w:val="003039FF"/>
    <w:rsid w:val="00303FB9"/>
    <w:rsid w:val="00304DA3"/>
    <w:rsid w:val="00305289"/>
    <w:rsid w:val="00306A4D"/>
    <w:rsid w:val="0030790B"/>
    <w:rsid w:val="00310D21"/>
    <w:rsid w:val="003111B6"/>
    <w:rsid w:val="003119C6"/>
    <w:rsid w:val="00311BE3"/>
    <w:rsid w:val="003120B4"/>
    <w:rsid w:val="0031314C"/>
    <w:rsid w:val="00313A11"/>
    <w:rsid w:val="00314715"/>
    <w:rsid w:val="0031530C"/>
    <w:rsid w:val="00315DE4"/>
    <w:rsid w:val="00315E84"/>
    <w:rsid w:val="0031603A"/>
    <w:rsid w:val="00316120"/>
    <w:rsid w:val="0031632E"/>
    <w:rsid w:val="003164E5"/>
    <w:rsid w:val="00316E8B"/>
    <w:rsid w:val="00316EC7"/>
    <w:rsid w:val="00320CB8"/>
    <w:rsid w:val="00321502"/>
    <w:rsid w:val="0032177A"/>
    <w:rsid w:val="00321844"/>
    <w:rsid w:val="00321A75"/>
    <w:rsid w:val="00322058"/>
    <w:rsid w:val="00322900"/>
    <w:rsid w:val="00322D50"/>
    <w:rsid w:val="0032324E"/>
    <w:rsid w:val="0032347A"/>
    <w:rsid w:val="003235C5"/>
    <w:rsid w:val="003244E3"/>
    <w:rsid w:val="003255DC"/>
    <w:rsid w:val="0032600E"/>
    <w:rsid w:val="003300E4"/>
    <w:rsid w:val="00330DF7"/>
    <w:rsid w:val="003311B1"/>
    <w:rsid w:val="003319B4"/>
    <w:rsid w:val="0033379C"/>
    <w:rsid w:val="00334EAF"/>
    <w:rsid w:val="00335101"/>
    <w:rsid w:val="00335DA8"/>
    <w:rsid w:val="00336315"/>
    <w:rsid w:val="00336B37"/>
    <w:rsid w:val="00336ECF"/>
    <w:rsid w:val="00336EDF"/>
    <w:rsid w:val="003409E9"/>
    <w:rsid w:val="00340C44"/>
    <w:rsid w:val="0034287A"/>
    <w:rsid w:val="00343062"/>
    <w:rsid w:val="0034496E"/>
    <w:rsid w:val="00344F5A"/>
    <w:rsid w:val="00345A33"/>
    <w:rsid w:val="00345B64"/>
    <w:rsid w:val="00346037"/>
    <w:rsid w:val="00346B35"/>
    <w:rsid w:val="00346B4E"/>
    <w:rsid w:val="00346BDE"/>
    <w:rsid w:val="00347050"/>
    <w:rsid w:val="0035096C"/>
    <w:rsid w:val="00351621"/>
    <w:rsid w:val="00351992"/>
    <w:rsid w:val="003520DC"/>
    <w:rsid w:val="003521C7"/>
    <w:rsid w:val="00352B3B"/>
    <w:rsid w:val="00352EDE"/>
    <w:rsid w:val="00353ABC"/>
    <w:rsid w:val="00354BC3"/>
    <w:rsid w:val="00354C9B"/>
    <w:rsid w:val="00354D45"/>
    <w:rsid w:val="00356F34"/>
    <w:rsid w:val="003579C6"/>
    <w:rsid w:val="00357AEC"/>
    <w:rsid w:val="0036073B"/>
    <w:rsid w:val="0036081D"/>
    <w:rsid w:val="00360CE1"/>
    <w:rsid w:val="003624EA"/>
    <w:rsid w:val="003628B1"/>
    <w:rsid w:val="00362FCB"/>
    <w:rsid w:val="00363371"/>
    <w:rsid w:val="003640FC"/>
    <w:rsid w:val="00364443"/>
    <w:rsid w:val="0036785F"/>
    <w:rsid w:val="00367EF5"/>
    <w:rsid w:val="00370EF7"/>
    <w:rsid w:val="00371735"/>
    <w:rsid w:val="00372B20"/>
    <w:rsid w:val="00373096"/>
    <w:rsid w:val="003741ED"/>
    <w:rsid w:val="00375B63"/>
    <w:rsid w:val="00375FBC"/>
    <w:rsid w:val="00377CC0"/>
    <w:rsid w:val="00377E8E"/>
    <w:rsid w:val="00380A21"/>
    <w:rsid w:val="00380FEE"/>
    <w:rsid w:val="00381793"/>
    <w:rsid w:val="00381EBC"/>
    <w:rsid w:val="0038240B"/>
    <w:rsid w:val="003831AF"/>
    <w:rsid w:val="00384944"/>
    <w:rsid w:val="00384ABA"/>
    <w:rsid w:val="0038527A"/>
    <w:rsid w:val="0038563B"/>
    <w:rsid w:val="0038595A"/>
    <w:rsid w:val="0038699D"/>
    <w:rsid w:val="00386C3B"/>
    <w:rsid w:val="003875F6"/>
    <w:rsid w:val="00390629"/>
    <w:rsid w:val="00391260"/>
    <w:rsid w:val="00391CB3"/>
    <w:rsid w:val="00392B2E"/>
    <w:rsid w:val="00392F0A"/>
    <w:rsid w:val="00393783"/>
    <w:rsid w:val="00394455"/>
    <w:rsid w:val="00394473"/>
    <w:rsid w:val="0039552B"/>
    <w:rsid w:val="00396E6B"/>
    <w:rsid w:val="00397852"/>
    <w:rsid w:val="00397AEB"/>
    <w:rsid w:val="003A0786"/>
    <w:rsid w:val="003A0ADA"/>
    <w:rsid w:val="003A0D8C"/>
    <w:rsid w:val="003A10F9"/>
    <w:rsid w:val="003A14E5"/>
    <w:rsid w:val="003A1D45"/>
    <w:rsid w:val="003A3255"/>
    <w:rsid w:val="003A3976"/>
    <w:rsid w:val="003A6AEF"/>
    <w:rsid w:val="003A6F10"/>
    <w:rsid w:val="003A7559"/>
    <w:rsid w:val="003A7FF5"/>
    <w:rsid w:val="003B122A"/>
    <w:rsid w:val="003B19F0"/>
    <w:rsid w:val="003B1EB7"/>
    <w:rsid w:val="003B245B"/>
    <w:rsid w:val="003B3FCA"/>
    <w:rsid w:val="003B4C94"/>
    <w:rsid w:val="003B530F"/>
    <w:rsid w:val="003B5E2B"/>
    <w:rsid w:val="003B6FC8"/>
    <w:rsid w:val="003B709B"/>
    <w:rsid w:val="003B7F0F"/>
    <w:rsid w:val="003C0F20"/>
    <w:rsid w:val="003C2537"/>
    <w:rsid w:val="003C3E24"/>
    <w:rsid w:val="003C4527"/>
    <w:rsid w:val="003C5828"/>
    <w:rsid w:val="003C58D0"/>
    <w:rsid w:val="003C676A"/>
    <w:rsid w:val="003C7087"/>
    <w:rsid w:val="003C7717"/>
    <w:rsid w:val="003C7950"/>
    <w:rsid w:val="003D1726"/>
    <w:rsid w:val="003D17B3"/>
    <w:rsid w:val="003D294A"/>
    <w:rsid w:val="003D2C50"/>
    <w:rsid w:val="003D2D2B"/>
    <w:rsid w:val="003D37AE"/>
    <w:rsid w:val="003D4559"/>
    <w:rsid w:val="003D54F6"/>
    <w:rsid w:val="003D64C1"/>
    <w:rsid w:val="003D6894"/>
    <w:rsid w:val="003D6AA0"/>
    <w:rsid w:val="003D6D7A"/>
    <w:rsid w:val="003D77D7"/>
    <w:rsid w:val="003D7B88"/>
    <w:rsid w:val="003E04F7"/>
    <w:rsid w:val="003E1331"/>
    <w:rsid w:val="003E19DF"/>
    <w:rsid w:val="003E2E21"/>
    <w:rsid w:val="003E4833"/>
    <w:rsid w:val="003E49B3"/>
    <w:rsid w:val="003E4F1A"/>
    <w:rsid w:val="003E7F94"/>
    <w:rsid w:val="003F0435"/>
    <w:rsid w:val="003F0472"/>
    <w:rsid w:val="003F2D52"/>
    <w:rsid w:val="003F32CE"/>
    <w:rsid w:val="003F34EB"/>
    <w:rsid w:val="003F3826"/>
    <w:rsid w:val="003F3C0E"/>
    <w:rsid w:val="003F41CE"/>
    <w:rsid w:val="003F53C7"/>
    <w:rsid w:val="003F63EB"/>
    <w:rsid w:val="003F6DD5"/>
    <w:rsid w:val="003F6EFD"/>
    <w:rsid w:val="003F7074"/>
    <w:rsid w:val="003F72C9"/>
    <w:rsid w:val="003F736F"/>
    <w:rsid w:val="003F745D"/>
    <w:rsid w:val="003F7631"/>
    <w:rsid w:val="003F7A66"/>
    <w:rsid w:val="0040132D"/>
    <w:rsid w:val="004015EF"/>
    <w:rsid w:val="00401E05"/>
    <w:rsid w:val="00401EB1"/>
    <w:rsid w:val="0040243C"/>
    <w:rsid w:val="004024AC"/>
    <w:rsid w:val="00402D95"/>
    <w:rsid w:val="004043E3"/>
    <w:rsid w:val="0040445C"/>
    <w:rsid w:val="004050A2"/>
    <w:rsid w:val="004060B2"/>
    <w:rsid w:val="004061A9"/>
    <w:rsid w:val="004062F1"/>
    <w:rsid w:val="0040655C"/>
    <w:rsid w:val="00406975"/>
    <w:rsid w:val="004070F4"/>
    <w:rsid w:val="004105F5"/>
    <w:rsid w:val="00410883"/>
    <w:rsid w:val="00410D6F"/>
    <w:rsid w:val="00411B0F"/>
    <w:rsid w:val="00412091"/>
    <w:rsid w:val="004125C6"/>
    <w:rsid w:val="00412E4C"/>
    <w:rsid w:val="00413C33"/>
    <w:rsid w:val="00413F29"/>
    <w:rsid w:val="0041413C"/>
    <w:rsid w:val="00414973"/>
    <w:rsid w:val="00415383"/>
    <w:rsid w:val="00415776"/>
    <w:rsid w:val="00415A5E"/>
    <w:rsid w:val="0041674C"/>
    <w:rsid w:val="00416A81"/>
    <w:rsid w:val="0041753F"/>
    <w:rsid w:val="004207B6"/>
    <w:rsid w:val="00420D76"/>
    <w:rsid w:val="0042158C"/>
    <w:rsid w:val="00422279"/>
    <w:rsid w:val="0042268F"/>
    <w:rsid w:val="00422D10"/>
    <w:rsid w:val="004230A2"/>
    <w:rsid w:val="0042341A"/>
    <w:rsid w:val="0042350E"/>
    <w:rsid w:val="0042358F"/>
    <w:rsid w:val="00423D87"/>
    <w:rsid w:val="0042496C"/>
    <w:rsid w:val="00424C49"/>
    <w:rsid w:val="00425C00"/>
    <w:rsid w:val="004301D2"/>
    <w:rsid w:val="0043098A"/>
    <w:rsid w:val="00430DE2"/>
    <w:rsid w:val="00430FAF"/>
    <w:rsid w:val="0043107C"/>
    <w:rsid w:val="00431722"/>
    <w:rsid w:val="004332CA"/>
    <w:rsid w:val="00434006"/>
    <w:rsid w:val="00435D1E"/>
    <w:rsid w:val="0043711D"/>
    <w:rsid w:val="00437706"/>
    <w:rsid w:val="00440453"/>
    <w:rsid w:val="00440868"/>
    <w:rsid w:val="00440E32"/>
    <w:rsid w:val="00442129"/>
    <w:rsid w:val="004424A4"/>
    <w:rsid w:val="00442661"/>
    <w:rsid w:val="00443C9B"/>
    <w:rsid w:val="004442FB"/>
    <w:rsid w:val="00444539"/>
    <w:rsid w:val="00444F3E"/>
    <w:rsid w:val="004457B9"/>
    <w:rsid w:val="004462F4"/>
    <w:rsid w:val="004477AE"/>
    <w:rsid w:val="0045057B"/>
    <w:rsid w:val="00450BAD"/>
    <w:rsid w:val="00451555"/>
    <w:rsid w:val="004515C3"/>
    <w:rsid w:val="00452B1D"/>
    <w:rsid w:val="0045363F"/>
    <w:rsid w:val="00454879"/>
    <w:rsid w:val="00454CBB"/>
    <w:rsid w:val="00455207"/>
    <w:rsid w:val="00455586"/>
    <w:rsid w:val="004563E6"/>
    <w:rsid w:val="00456C01"/>
    <w:rsid w:val="00456DBB"/>
    <w:rsid w:val="00457EF6"/>
    <w:rsid w:val="00460A84"/>
    <w:rsid w:val="00461430"/>
    <w:rsid w:val="004616C2"/>
    <w:rsid w:val="00461C67"/>
    <w:rsid w:val="004621EA"/>
    <w:rsid w:val="00462298"/>
    <w:rsid w:val="0046273D"/>
    <w:rsid w:val="004629EB"/>
    <w:rsid w:val="00462C16"/>
    <w:rsid w:val="00463075"/>
    <w:rsid w:val="00464FA7"/>
    <w:rsid w:val="00465BF9"/>
    <w:rsid w:val="00465DC1"/>
    <w:rsid w:val="00465FA9"/>
    <w:rsid w:val="00466CDA"/>
    <w:rsid w:val="00466F56"/>
    <w:rsid w:val="0046711B"/>
    <w:rsid w:val="004714E4"/>
    <w:rsid w:val="00471872"/>
    <w:rsid w:val="00474137"/>
    <w:rsid w:val="004741E8"/>
    <w:rsid w:val="0047583D"/>
    <w:rsid w:val="00475F08"/>
    <w:rsid w:val="00476110"/>
    <w:rsid w:val="00477B8A"/>
    <w:rsid w:val="00477EA6"/>
    <w:rsid w:val="00477ECA"/>
    <w:rsid w:val="004800DE"/>
    <w:rsid w:val="004800EE"/>
    <w:rsid w:val="00480C21"/>
    <w:rsid w:val="0048127F"/>
    <w:rsid w:val="004815C9"/>
    <w:rsid w:val="00481682"/>
    <w:rsid w:val="00481B67"/>
    <w:rsid w:val="00482309"/>
    <w:rsid w:val="00482913"/>
    <w:rsid w:val="0048307B"/>
    <w:rsid w:val="00483581"/>
    <w:rsid w:val="00483722"/>
    <w:rsid w:val="004847FD"/>
    <w:rsid w:val="00484EB8"/>
    <w:rsid w:val="004857BE"/>
    <w:rsid w:val="00486229"/>
    <w:rsid w:val="00486CE0"/>
    <w:rsid w:val="00487FC4"/>
    <w:rsid w:val="00490BD5"/>
    <w:rsid w:val="004916A6"/>
    <w:rsid w:val="00491E99"/>
    <w:rsid w:val="00493135"/>
    <w:rsid w:val="0049339F"/>
    <w:rsid w:val="00493976"/>
    <w:rsid w:val="0049490A"/>
    <w:rsid w:val="004965AF"/>
    <w:rsid w:val="004967E3"/>
    <w:rsid w:val="00496FC5"/>
    <w:rsid w:val="00497CD6"/>
    <w:rsid w:val="004A21FB"/>
    <w:rsid w:val="004A32EC"/>
    <w:rsid w:val="004A45EB"/>
    <w:rsid w:val="004A49B2"/>
    <w:rsid w:val="004A6791"/>
    <w:rsid w:val="004A69AF"/>
    <w:rsid w:val="004A7172"/>
    <w:rsid w:val="004A7ED3"/>
    <w:rsid w:val="004B004E"/>
    <w:rsid w:val="004B0901"/>
    <w:rsid w:val="004B09B6"/>
    <w:rsid w:val="004B2422"/>
    <w:rsid w:val="004B375A"/>
    <w:rsid w:val="004B429E"/>
    <w:rsid w:val="004B4AAA"/>
    <w:rsid w:val="004B4F92"/>
    <w:rsid w:val="004B5584"/>
    <w:rsid w:val="004B63C8"/>
    <w:rsid w:val="004B6D83"/>
    <w:rsid w:val="004B76CF"/>
    <w:rsid w:val="004B7A2B"/>
    <w:rsid w:val="004C1C82"/>
    <w:rsid w:val="004C253E"/>
    <w:rsid w:val="004C29BD"/>
    <w:rsid w:val="004C2B20"/>
    <w:rsid w:val="004C3069"/>
    <w:rsid w:val="004C3A57"/>
    <w:rsid w:val="004C4750"/>
    <w:rsid w:val="004C7314"/>
    <w:rsid w:val="004C7701"/>
    <w:rsid w:val="004D0753"/>
    <w:rsid w:val="004D1FC0"/>
    <w:rsid w:val="004D2725"/>
    <w:rsid w:val="004D281E"/>
    <w:rsid w:val="004D2A30"/>
    <w:rsid w:val="004D2CC3"/>
    <w:rsid w:val="004D311A"/>
    <w:rsid w:val="004D440F"/>
    <w:rsid w:val="004D4492"/>
    <w:rsid w:val="004D6928"/>
    <w:rsid w:val="004D7087"/>
    <w:rsid w:val="004E0120"/>
    <w:rsid w:val="004E176E"/>
    <w:rsid w:val="004E199C"/>
    <w:rsid w:val="004E19F9"/>
    <w:rsid w:val="004E2E64"/>
    <w:rsid w:val="004E31E6"/>
    <w:rsid w:val="004E3391"/>
    <w:rsid w:val="004E3996"/>
    <w:rsid w:val="004E399A"/>
    <w:rsid w:val="004E4CA7"/>
    <w:rsid w:val="004E520C"/>
    <w:rsid w:val="004E5E88"/>
    <w:rsid w:val="004E5E92"/>
    <w:rsid w:val="004E660D"/>
    <w:rsid w:val="004E6BF1"/>
    <w:rsid w:val="004E72DF"/>
    <w:rsid w:val="004E7B8A"/>
    <w:rsid w:val="004F03B6"/>
    <w:rsid w:val="004F066C"/>
    <w:rsid w:val="004F2064"/>
    <w:rsid w:val="004F251B"/>
    <w:rsid w:val="004F3112"/>
    <w:rsid w:val="004F367C"/>
    <w:rsid w:val="004F3844"/>
    <w:rsid w:val="004F4302"/>
    <w:rsid w:val="004F4467"/>
    <w:rsid w:val="004F5143"/>
    <w:rsid w:val="004F5773"/>
    <w:rsid w:val="004F604B"/>
    <w:rsid w:val="004F6946"/>
    <w:rsid w:val="00500D61"/>
    <w:rsid w:val="00501853"/>
    <w:rsid w:val="00502F45"/>
    <w:rsid w:val="00502FDD"/>
    <w:rsid w:val="005046BD"/>
    <w:rsid w:val="005047BB"/>
    <w:rsid w:val="005054AA"/>
    <w:rsid w:val="0050563B"/>
    <w:rsid w:val="00505B15"/>
    <w:rsid w:val="00505E68"/>
    <w:rsid w:val="005061F0"/>
    <w:rsid w:val="00506323"/>
    <w:rsid w:val="005064F3"/>
    <w:rsid w:val="00506877"/>
    <w:rsid w:val="005073D9"/>
    <w:rsid w:val="00507FDC"/>
    <w:rsid w:val="0051053A"/>
    <w:rsid w:val="00510817"/>
    <w:rsid w:val="00511FA6"/>
    <w:rsid w:val="0051260C"/>
    <w:rsid w:val="00513134"/>
    <w:rsid w:val="00514118"/>
    <w:rsid w:val="00514A75"/>
    <w:rsid w:val="00515180"/>
    <w:rsid w:val="00515855"/>
    <w:rsid w:val="0051613E"/>
    <w:rsid w:val="0051640B"/>
    <w:rsid w:val="0051646F"/>
    <w:rsid w:val="00516F8B"/>
    <w:rsid w:val="00517D58"/>
    <w:rsid w:val="00520339"/>
    <w:rsid w:val="005204A3"/>
    <w:rsid w:val="005210BD"/>
    <w:rsid w:val="005239F0"/>
    <w:rsid w:val="00524B66"/>
    <w:rsid w:val="00525530"/>
    <w:rsid w:val="00525BB6"/>
    <w:rsid w:val="00526754"/>
    <w:rsid w:val="005272DC"/>
    <w:rsid w:val="00527749"/>
    <w:rsid w:val="00527947"/>
    <w:rsid w:val="005302A0"/>
    <w:rsid w:val="00530BE4"/>
    <w:rsid w:val="00532071"/>
    <w:rsid w:val="005320D4"/>
    <w:rsid w:val="00532267"/>
    <w:rsid w:val="0053243F"/>
    <w:rsid w:val="00532B20"/>
    <w:rsid w:val="00532B2F"/>
    <w:rsid w:val="00532DE4"/>
    <w:rsid w:val="00532E6E"/>
    <w:rsid w:val="005338AD"/>
    <w:rsid w:val="005349C6"/>
    <w:rsid w:val="00534E07"/>
    <w:rsid w:val="00535A8E"/>
    <w:rsid w:val="00536865"/>
    <w:rsid w:val="00537605"/>
    <w:rsid w:val="0053790D"/>
    <w:rsid w:val="0053794D"/>
    <w:rsid w:val="00537B92"/>
    <w:rsid w:val="0054061E"/>
    <w:rsid w:val="00540832"/>
    <w:rsid w:val="00540D09"/>
    <w:rsid w:val="00540DE3"/>
    <w:rsid w:val="00541551"/>
    <w:rsid w:val="005417BF"/>
    <w:rsid w:val="00541818"/>
    <w:rsid w:val="005428B8"/>
    <w:rsid w:val="00543547"/>
    <w:rsid w:val="005437BC"/>
    <w:rsid w:val="00544897"/>
    <w:rsid w:val="00544C0F"/>
    <w:rsid w:val="00544D32"/>
    <w:rsid w:val="00545023"/>
    <w:rsid w:val="0054552A"/>
    <w:rsid w:val="00545A59"/>
    <w:rsid w:val="00546545"/>
    <w:rsid w:val="00550DB7"/>
    <w:rsid w:val="00552075"/>
    <w:rsid w:val="00552C17"/>
    <w:rsid w:val="0055344B"/>
    <w:rsid w:val="005543D3"/>
    <w:rsid w:val="005546FA"/>
    <w:rsid w:val="00554E21"/>
    <w:rsid w:val="00555477"/>
    <w:rsid w:val="00557484"/>
    <w:rsid w:val="005600A5"/>
    <w:rsid w:val="00560679"/>
    <w:rsid w:val="0056069E"/>
    <w:rsid w:val="00561497"/>
    <w:rsid w:val="005628DD"/>
    <w:rsid w:val="00562C5B"/>
    <w:rsid w:val="00562D20"/>
    <w:rsid w:val="005642E3"/>
    <w:rsid w:val="00564449"/>
    <w:rsid w:val="00564819"/>
    <w:rsid w:val="0056587E"/>
    <w:rsid w:val="00565CF6"/>
    <w:rsid w:val="00565DEB"/>
    <w:rsid w:val="00565F80"/>
    <w:rsid w:val="00566A59"/>
    <w:rsid w:val="00566AAD"/>
    <w:rsid w:val="0056720D"/>
    <w:rsid w:val="00567D9C"/>
    <w:rsid w:val="0057057C"/>
    <w:rsid w:val="00570735"/>
    <w:rsid w:val="00571102"/>
    <w:rsid w:val="00572483"/>
    <w:rsid w:val="00572F33"/>
    <w:rsid w:val="00576B1E"/>
    <w:rsid w:val="0058106F"/>
    <w:rsid w:val="005811F3"/>
    <w:rsid w:val="00581829"/>
    <w:rsid w:val="00581AB7"/>
    <w:rsid w:val="00582B76"/>
    <w:rsid w:val="00582F62"/>
    <w:rsid w:val="00582F6C"/>
    <w:rsid w:val="005834AF"/>
    <w:rsid w:val="00583C6F"/>
    <w:rsid w:val="005843DE"/>
    <w:rsid w:val="00584593"/>
    <w:rsid w:val="00584863"/>
    <w:rsid w:val="00584BE4"/>
    <w:rsid w:val="00584D1B"/>
    <w:rsid w:val="005855F9"/>
    <w:rsid w:val="00585E61"/>
    <w:rsid w:val="00585F69"/>
    <w:rsid w:val="00585F77"/>
    <w:rsid w:val="00586BD8"/>
    <w:rsid w:val="00587A52"/>
    <w:rsid w:val="0059092D"/>
    <w:rsid w:val="00590B9A"/>
    <w:rsid w:val="00590FA0"/>
    <w:rsid w:val="00591329"/>
    <w:rsid w:val="0059227B"/>
    <w:rsid w:val="00592509"/>
    <w:rsid w:val="005928D5"/>
    <w:rsid w:val="005939B9"/>
    <w:rsid w:val="00594B62"/>
    <w:rsid w:val="00594DA4"/>
    <w:rsid w:val="00595256"/>
    <w:rsid w:val="005957D3"/>
    <w:rsid w:val="00595C72"/>
    <w:rsid w:val="005970DA"/>
    <w:rsid w:val="005973A1"/>
    <w:rsid w:val="00597576"/>
    <w:rsid w:val="005A2024"/>
    <w:rsid w:val="005A20BD"/>
    <w:rsid w:val="005A2E48"/>
    <w:rsid w:val="005A38F8"/>
    <w:rsid w:val="005A4749"/>
    <w:rsid w:val="005A515E"/>
    <w:rsid w:val="005A5A1A"/>
    <w:rsid w:val="005A5FDD"/>
    <w:rsid w:val="005A6C0D"/>
    <w:rsid w:val="005A7220"/>
    <w:rsid w:val="005B0762"/>
    <w:rsid w:val="005B07F1"/>
    <w:rsid w:val="005B11F2"/>
    <w:rsid w:val="005B14A7"/>
    <w:rsid w:val="005B2F2F"/>
    <w:rsid w:val="005B3226"/>
    <w:rsid w:val="005B35AF"/>
    <w:rsid w:val="005B3A94"/>
    <w:rsid w:val="005B3AB1"/>
    <w:rsid w:val="005B3DFF"/>
    <w:rsid w:val="005B3F15"/>
    <w:rsid w:val="005B688D"/>
    <w:rsid w:val="005B6BEA"/>
    <w:rsid w:val="005B6DAD"/>
    <w:rsid w:val="005C08B9"/>
    <w:rsid w:val="005C116B"/>
    <w:rsid w:val="005C363B"/>
    <w:rsid w:val="005C3FEB"/>
    <w:rsid w:val="005C4FBA"/>
    <w:rsid w:val="005C54FF"/>
    <w:rsid w:val="005C60CE"/>
    <w:rsid w:val="005C62C3"/>
    <w:rsid w:val="005C67B3"/>
    <w:rsid w:val="005C67BE"/>
    <w:rsid w:val="005C67D4"/>
    <w:rsid w:val="005C6C6E"/>
    <w:rsid w:val="005D0893"/>
    <w:rsid w:val="005D1F66"/>
    <w:rsid w:val="005D24E2"/>
    <w:rsid w:val="005D46FB"/>
    <w:rsid w:val="005D68F6"/>
    <w:rsid w:val="005D74AB"/>
    <w:rsid w:val="005D76F0"/>
    <w:rsid w:val="005E142D"/>
    <w:rsid w:val="005E19CD"/>
    <w:rsid w:val="005E1F19"/>
    <w:rsid w:val="005E21FF"/>
    <w:rsid w:val="005E2D7F"/>
    <w:rsid w:val="005E32C2"/>
    <w:rsid w:val="005E3480"/>
    <w:rsid w:val="005E3777"/>
    <w:rsid w:val="005E40AD"/>
    <w:rsid w:val="005E4EAC"/>
    <w:rsid w:val="005E5CEF"/>
    <w:rsid w:val="005E7EAA"/>
    <w:rsid w:val="005F02AE"/>
    <w:rsid w:val="005F353E"/>
    <w:rsid w:val="005F37BB"/>
    <w:rsid w:val="005F4ADC"/>
    <w:rsid w:val="005F50DD"/>
    <w:rsid w:val="005F5544"/>
    <w:rsid w:val="005F6412"/>
    <w:rsid w:val="005F6B88"/>
    <w:rsid w:val="005F6D01"/>
    <w:rsid w:val="0060030C"/>
    <w:rsid w:val="00600A68"/>
    <w:rsid w:val="00601DCB"/>
    <w:rsid w:val="00602172"/>
    <w:rsid w:val="00602F2D"/>
    <w:rsid w:val="0060340D"/>
    <w:rsid w:val="00604E01"/>
    <w:rsid w:val="006063F8"/>
    <w:rsid w:val="006069B4"/>
    <w:rsid w:val="00606CA2"/>
    <w:rsid w:val="00611CEE"/>
    <w:rsid w:val="006125A9"/>
    <w:rsid w:val="006125D5"/>
    <w:rsid w:val="00612836"/>
    <w:rsid w:val="00612D2D"/>
    <w:rsid w:val="0061439E"/>
    <w:rsid w:val="006176E8"/>
    <w:rsid w:val="00617748"/>
    <w:rsid w:val="006206FF"/>
    <w:rsid w:val="0062092D"/>
    <w:rsid w:val="006218DF"/>
    <w:rsid w:val="006218EB"/>
    <w:rsid w:val="00621975"/>
    <w:rsid w:val="00622354"/>
    <w:rsid w:val="006224B0"/>
    <w:rsid w:val="00622994"/>
    <w:rsid w:val="00622BDF"/>
    <w:rsid w:val="00624340"/>
    <w:rsid w:val="00624D25"/>
    <w:rsid w:val="00625162"/>
    <w:rsid w:val="006257CC"/>
    <w:rsid w:val="006259FE"/>
    <w:rsid w:val="00625A92"/>
    <w:rsid w:val="0062720E"/>
    <w:rsid w:val="00627842"/>
    <w:rsid w:val="00627A0F"/>
    <w:rsid w:val="00630C0B"/>
    <w:rsid w:val="0063162F"/>
    <w:rsid w:val="00633268"/>
    <w:rsid w:val="006340E0"/>
    <w:rsid w:val="00634774"/>
    <w:rsid w:val="00634CB3"/>
    <w:rsid w:val="00634F3B"/>
    <w:rsid w:val="00635395"/>
    <w:rsid w:val="0063580D"/>
    <w:rsid w:val="00636EF1"/>
    <w:rsid w:val="00637BE8"/>
    <w:rsid w:val="006401FF"/>
    <w:rsid w:val="006409AD"/>
    <w:rsid w:val="00641594"/>
    <w:rsid w:val="00641706"/>
    <w:rsid w:val="006429B4"/>
    <w:rsid w:val="00643749"/>
    <w:rsid w:val="006440CB"/>
    <w:rsid w:val="00644359"/>
    <w:rsid w:val="006449B1"/>
    <w:rsid w:val="006452CC"/>
    <w:rsid w:val="006460F8"/>
    <w:rsid w:val="00646676"/>
    <w:rsid w:val="00646DD7"/>
    <w:rsid w:val="00646FCC"/>
    <w:rsid w:val="00647060"/>
    <w:rsid w:val="006471E7"/>
    <w:rsid w:val="00647760"/>
    <w:rsid w:val="006477BB"/>
    <w:rsid w:val="00650263"/>
    <w:rsid w:val="00650612"/>
    <w:rsid w:val="00650B8A"/>
    <w:rsid w:val="006510A9"/>
    <w:rsid w:val="00651141"/>
    <w:rsid w:val="006512B2"/>
    <w:rsid w:val="00652245"/>
    <w:rsid w:val="00652F34"/>
    <w:rsid w:val="00652FE7"/>
    <w:rsid w:val="006536DC"/>
    <w:rsid w:val="00653E57"/>
    <w:rsid w:val="006540D9"/>
    <w:rsid w:val="00654396"/>
    <w:rsid w:val="0065460D"/>
    <w:rsid w:val="00654D9F"/>
    <w:rsid w:val="0065695F"/>
    <w:rsid w:val="00656A5C"/>
    <w:rsid w:val="0065715F"/>
    <w:rsid w:val="00657FAD"/>
    <w:rsid w:val="0066144F"/>
    <w:rsid w:val="006627D2"/>
    <w:rsid w:val="00662A58"/>
    <w:rsid w:val="00662D40"/>
    <w:rsid w:val="006630A3"/>
    <w:rsid w:val="00664573"/>
    <w:rsid w:val="00664E84"/>
    <w:rsid w:val="006654E9"/>
    <w:rsid w:val="00665F03"/>
    <w:rsid w:val="00666740"/>
    <w:rsid w:val="00666B60"/>
    <w:rsid w:val="00666F5D"/>
    <w:rsid w:val="00667A64"/>
    <w:rsid w:val="00667CF9"/>
    <w:rsid w:val="00667FA8"/>
    <w:rsid w:val="00670624"/>
    <w:rsid w:val="0067070C"/>
    <w:rsid w:val="00670B32"/>
    <w:rsid w:val="00671816"/>
    <w:rsid w:val="00672C2D"/>
    <w:rsid w:val="00672E3B"/>
    <w:rsid w:val="00673538"/>
    <w:rsid w:val="0067355D"/>
    <w:rsid w:val="00673D1F"/>
    <w:rsid w:val="006744FC"/>
    <w:rsid w:val="0067480C"/>
    <w:rsid w:val="00674AC0"/>
    <w:rsid w:val="00674B3C"/>
    <w:rsid w:val="00674D4E"/>
    <w:rsid w:val="006750D7"/>
    <w:rsid w:val="0067547C"/>
    <w:rsid w:val="00676451"/>
    <w:rsid w:val="006776A8"/>
    <w:rsid w:val="0068171B"/>
    <w:rsid w:val="00682353"/>
    <w:rsid w:val="00682B0C"/>
    <w:rsid w:val="00683F63"/>
    <w:rsid w:val="00684D8F"/>
    <w:rsid w:val="00687BE4"/>
    <w:rsid w:val="00690125"/>
    <w:rsid w:val="006918F9"/>
    <w:rsid w:val="00691D7B"/>
    <w:rsid w:val="00691FF8"/>
    <w:rsid w:val="006928BE"/>
    <w:rsid w:val="0069420C"/>
    <w:rsid w:val="00694A98"/>
    <w:rsid w:val="00694C6D"/>
    <w:rsid w:val="00694F93"/>
    <w:rsid w:val="0069566A"/>
    <w:rsid w:val="0069591F"/>
    <w:rsid w:val="00695B68"/>
    <w:rsid w:val="0069617A"/>
    <w:rsid w:val="0069649A"/>
    <w:rsid w:val="006979BF"/>
    <w:rsid w:val="00697C39"/>
    <w:rsid w:val="006A21E4"/>
    <w:rsid w:val="006A25D7"/>
    <w:rsid w:val="006A28EF"/>
    <w:rsid w:val="006A32FD"/>
    <w:rsid w:val="006A3329"/>
    <w:rsid w:val="006A3BDB"/>
    <w:rsid w:val="006A3C70"/>
    <w:rsid w:val="006A3D5C"/>
    <w:rsid w:val="006A5E7B"/>
    <w:rsid w:val="006A6026"/>
    <w:rsid w:val="006A714D"/>
    <w:rsid w:val="006A78FB"/>
    <w:rsid w:val="006A7B03"/>
    <w:rsid w:val="006B0874"/>
    <w:rsid w:val="006B1775"/>
    <w:rsid w:val="006B2EA4"/>
    <w:rsid w:val="006B356B"/>
    <w:rsid w:val="006B5747"/>
    <w:rsid w:val="006B5829"/>
    <w:rsid w:val="006B5AE6"/>
    <w:rsid w:val="006B665C"/>
    <w:rsid w:val="006B76C3"/>
    <w:rsid w:val="006B7736"/>
    <w:rsid w:val="006B7A3C"/>
    <w:rsid w:val="006C0882"/>
    <w:rsid w:val="006C0CF8"/>
    <w:rsid w:val="006C1FB7"/>
    <w:rsid w:val="006C2E63"/>
    <w:rsid w:val="006C3422"/>
    <w:rsid w:val="006C3C28"/>
    <w:rsid w:val="006C4DBA"/>
    <w:rsid w:val="006C56A7"/>
    <w:rsid w:val="006C5BAB"/>
    <w:rsid w:val="006C6051"/>
    <w:rsid w:val="006C6671"/>
    <w:rsid w:val="006C68E6"/>
    <w:rsid w:val="006C6B2E"/>
    <w:rsid w:val="006C6BC9"/>
    <w:rsid w:val="006C6D30"/>
    <w:rsid w:val="006D02BC"/>
    <w:rsid w:val="006D0EE8"/>
    <w:rsid w:val="006D1A50"/>
    <w:rsid w:val="006D1CA2"/>
    <w:rsid w:val="006D3116"/>
    <w:rsid w:val="006D3175"/>
    <w:rsid w:val="006D3A5C"/>
    <w:rsid w:val="006D4281"/>
    <w:rsid w:val="006D6613"/>
    <w:rsid w:val="006D6D55"/>
    <w:rsid w:val="006D74AE"/>
    <w:rsid w:val="006E02DA"/>
    <w:rsid w:val="006E06C4"/>
    <w:rsid w:val="006E1A2B"/>
    <w:rsid w:val="006E1FD0"/>
    <w:rsid w:val="006E258E"/>
    <w:rsid w:val="006E2770"/>
    <w:rsid w:val="006E32A9"/>
    <w:rsid w:val="006E3D2D"/>
    <w:rsid w:val="006E4561"/>
    <w:rsid w:val="006E4FC3"/>
    <w:rsid w:val="006E5072"/>
    <w:rsid w:val="006E5F95"/>
    <w:rsid w:val="006E67DF"/>
    <w:rsid w:val="006E6C46"/>
    <w:rsid w:val="006E6F6F"/>
    <w:rsid w:val="006E701F"/>
    <w:rsid w:val="006E7395"/>
    <w:rsid w:val="006E7D22"/>
    <w:rsid w:val="006F1216"/>
    <w:rsid w:val="006F1777"/>
    <w:rsid w:val="006F211C"/>
    <w:rsid w:val="006F32EB"/>
    <w:rsid w:val="006F40C1"/>
    <w:rsid w:val="006F5176"/>
    <w:rsid w:val="006F5276"/>
    <w:rsid w:val="006F5384"/>
    <w:rsid w:val="006F604D"/>
    <w:rsid w:val="00700412"/>
    <w:rsid w:val="00700520"/>
    <w:rsid w:val="00700E03"/>
    <w:rsid w:val="00700EEB"/>
    <w:rsid w:val="007030BA"/>
    <w:rsid w:val="00703F07"/>
    <w:rsid w:val="007045D7"/>
    <w:rsid w:val="00704DFD"/>
    <w:rsid w:val="00705AAB"/>
    <w:rsid w:val="007065DF"/>
    <w:rsid w:val="00706755"/>
    <w:rsid w:val="007071E1"/>
    <w:rsid w:val="00707B09"/>
    <w:rsid w:val="00707B8E"/>
    <w:rsid w:val="0071055F"/>
    <w:rsid w:val="007118F7"/>
    <w:rsid w:val="00711AC9"/>
    <w:rsid w:val="00712D1E"/>
    <w:rsid w:val="00715244"/>
    <w:rsid w:val="00715D0F"/>
    <w:rsid w:val="007179CA"/>
    <w:rsid w:val="00721554"/>
    <w:rsid w:val="00721684"/>
    <w:rsid w:val="007218FD"/>
    <w:rsid w:val="007225EA"/>
    <w:rsid w:val="00724E4C"/>
    <w:rsid w:val="0072515F"/>
    <w:rsid w:val="007258D3"/>
    <w:rsid w:val="007260EB"/>
    <w:rsid w:val="0072610F"/>
    <w:rsid w:val="0072634F"/>
    <w:rsid w:val="007269E8"/>
    <w:rsid w:val="00726BB1"/>
    <w:rsid w:val="00726D35"/>
    <w:rsid w:val="00727119"/>
    <w:rsid w:val="007274DC"/>
    <w:rsid w:val="007276CB"/>
    <w:rsid w:val="00727710"/>
    <w:rsid w:val="0073050C"/>
    <w:rsid w:val="00730E1F"/>
    <w:rsid w:val="00731051"/>
    <w:rsid w:val="007319FF"/>
    <w:rsid w:val="00731A4E"/>
    <w:rsid w:val="007324A6"/>
    <w:rsid w:val="00732606"/>
    <w:rsid w:val="0073298E"/>
    <w:rsid w:val="00733719"/>
    <w:rsid w:val="007345C1"/>
    <w:rsid w:val="0073484D"/>
    <w:rsid w:val="00734E55"/>
    <w:rsid w:val="0073552E"/>
    <w:rsid w:val="0073606C"/>
    <w:rsid w:val="00740F68"/>
    <w:rsid w:val="0074124C"/>
    <w:rsid w:val="00741B48"/>
    <w:rsid w:val="007428D5"/>
    <w:rsid w:val="00742C3F"/>
    <w:rsid w:val="0074452F"/>
    <w:rsid w:val="0074460E"/>
    <w:rsid w:val="00744D2F"/>
    <w:rsid w:val="0074538E"/>
    <w:rsid w:val="00746608"/>
    <w:rsid w:val="00746EF8"/>
    <w:rsid w:val="0075076F"/>
    <w:rsid w:val="00750A6A"/>
    <w:rsid w:val="00750F3F"/>
    <w:rsid w:val="00751F68"/>
    <w:rsid w:val="00752F55"/>
    <w:rsid w:val="007533EA"/>
    <w:rsid w:val="007535D7"/>
    <w:rsid w:val="007546E7"/>
    <w:rsid w:val="0075478B"/>
    <w:rsid w:val="00755C2F"/>
    <w:rsid w:val="00756385"/>
    <w:rsid w:val="00756F8C"/>
    <w:rsid w:val="0075722A"/>
    <w:rsid w:val="00757C92"/>
    <w:rsid w:val="00757FEB"/>
    <w:rsid w:val="007606C7"/>
    <w:rsid w:val="00760BD6"/>
    <w:rsid w:val="00762704"/>
    <w:rsid w:val="0076282E"/>
    <w:rsid w:val="00762AAA"/>
    <w:rsid w:val="0076436A"/>
    <w:rsid w:val="007643FC"/>
    <w:rsid w:val="00764618"/>
    <w:rsid w:val="00764962"/>
    <w:rsid w:val="007652FE"/>
    <w:rsid w:val="007656B4"/>
    <w:rsid w:val="00766345"/>
    <w:rsid w:val="00767453"/>
    <w:rsid w:val="00767F79"/>
    <w:rsid w:val="00770011"/>
    <w:rsid w:val="00770555"/>
    <w:rsid w:val="007705B7"/>
    <w:rsid w:val="007705C6"/>
    <w:rsid w:val="00770A42"/>
    <w:rsid w:val="00770CF9"/>
    <w:rsid w:val="00772F06"/>
    <w:rsid w:val="00773187"/>
    <w:rsid w:val="00773A9D"/>
    <w:rsid w:val="00775CC7"/>
    <w:rsid w:val="00776D16"/>
    <w:rsid w:val="007779FE"/>
    <w:rsid w:val="00777EBD"/>
    <w:rsid w:val="00780022"/>
    <w:rsid w:val="00780766"/>
    <w:rsid w:val="00781AD1"/>
    <w:rsid w:val="00781CAE"/>
    <w:rsid w:val="00782839"/>
    <w:rsid w:val="00784E20"/>
    <w:rsid w:val="00785A92"/>
    <w:rsid w:val="00785E21"/>
    <w:rsid w:val="00786184"/>
    <w:rsid w:val="0078658F"/>
    <w:rsid w:val="00786B46"/>
    <w:rsid w:val="00786CBF"/>
    <w:rsid w:val="00786E0B"/>
    <w:rsid w:val="00790F75"/>
    <w:rsid w:val="00791061"/>
    <w:rsid w:val="00791452"/>
    <w:rsid w:val="00792525"/>
    <w:rsid w:val="00792588"/>
    <w:rsid w:val="007929B8"/>
    <w:rsid w:val="00793176"/>
    <w:rsid w:val="00794995"/>
    <w:rsid w:val="00794C48"/>
    <w:rsid w:val="00795362"/>
    <w:rsid w:val="0079596A"/>
    <w:rsid w:val="00795A49"/>
    <w:rsid w:val="0079664E"/>
    <w:rsid w:val="00796FA2"/>
    <w:rsid w:val="007976C3"/>
    <w:rsid w:val="0079780E"/>
    <w:rsid w:val="007A0723"/>
    <w:rsid w:val="007A07B8"/>
    <w:rsid w:val="007A08DE"/>
    <w:rsid w:val="007A0C2F"/>
    <w:rsid w:val="007A1937"/>
    <w:rsid w:val="007A1A34"/>
    <w:rsid w:val="007A4C0A"/>
    <w:rsid w:val="007A4FB2"/>
    <w:rsid w:val="007A4FFE"/>
    <w:rsid w:val="007A5960"/>
    <w:rsid w:val="007A5CF1"/>
    <w:rsid w:val="007A5D20"/>
    <w:rsid w:val="007A6447"/>
    <w:rsid w:val="007A6AEF"/>
    <w:rsid w:val="007A6D01"/>
    <w:rsid w:val="007B0971"/>
    <w:rsid w:val="007B0E41"/>
    <w:rsid w:val="007B15D9"/>
    <w:rsid w:val="007B1845"/>
    <w:rsid w:val="007B1D41"/>
    <w:rsid w:val="007B2177"/>
    <w:rsid w:val="007B235F"/>
    <w:rsid w:val="007B34C5"/>
    <w:rsid w:val="007B353E"/>
    <w:rsid w:val="007B383B"/>
    <w:rsid w:val="007B3DFF"/>
    <w:rsid w:val="007B63E7"/>
    <w:rsid w:val="007B680E"/>
    <w:rsid w:val="007B681C"/>
    <w:rsid w:val="007B705D"/>
    <w:rsid w:val="007B77AD"/>
    <w:rsid w:val="007B7B43"/>
    <w:rsid w:val="007C04E6"/>
    <w:rsid w:val="007C0FC4"/>
    <w:rsid w:val="007C174F"/>
    <w:rsid w:val="007C3907"/>
    <w:rsid w:val="007C3956"/>
    <w:rsid w:val="007C53E1"/>
    <w:rsid w:val="007C5567"/>
    <w:rsid w:val="007C5794"/>
    <w:rsid w:val="007C60EA"/>
    <w:rsid w:val="007C6C3C"/>
    <w:rsid w:val="007C75A6"/>
    <w:rsid w:val="007C79D3"/>
    <w:rsid w:val="007D0313"/>
    <w:rsid w:val="007D1832"/>
    <w:rsid w:val="007D2544"/>
    <w:rsid w:val="007D26CD"/>
    <w:rsid w:val="007D2980"/>
    <w:rsid w:val="007D2D15"/>
    <w:rsid w:val="007D37B9"/>
    <w:rsid w:val="007D4059"/>
    <w:rsid w:val="007D415F"/>
    <w:rsid w:val="007D478A"/>
    <w:rsid w:val="007D53CB"/>
    <w:rsid w:val="007D5420"/>
    <w:rsid w:val="007D60C5"/>
    <w:rsid w:val="007D6306"/>
    <w:rsid w:val="007D7DB5"/>
    <w:rsid w:val="007E02C4"/>
    <w:rsid w:val="007E1109"/>
    <w:rsid w:val="007E112B"/>
    <w:rsid w:val="007E1B3C"/>
    <w:rsid w:val="007E1B97"/>
    <w:rsid w:val="007E20CF"/>
    <w:rsid w:val="007E281B"/>
    <w:rsid w:val="007E3AC3"/>
    <w:rsid w:val="007E4083"/>
    <w:rsid w:val="007E4854"/>
    <w:rsid w:val="007E5023"/>
    <w:rsid w:val="007E5F15"/>
    <w:rsid w:val="007E607D"/>
    <w:rsid w:val="007E6CD8"/>
    <w:rsid w:val="007E6F29"/>
    <w:rsid w:val="007E6F76"/>
    <w:rsid w:val="007F0130"/>
    <w:rsid w:val="007F01F3"/>
    <w:rsid w:val="007F1230"/>
    <w:rsid w:val="007F2C6B"/>
    <w:rsid w:val="007F311A"/>
    <w:rsid w:val="007F3BDD"/>
    <w:rsid w:val="007F3D44"/>
    <w:rsid w:val="007F45F5"/>
    <w:rsid w:val="007F4823"/>
    <w:rsid w:val="007F4870"/>
    <w:rsid w:val="007F5286"/>
    <w:rsid w:val="007F653F"/>
    <w:rsid w:val="008000F0"/>
    <w:rsid w:val="00800A52"/>
    <w:rsid w:val="0080136A"/>
    <w:rsid w:val="008018BC"/>
    <w:rsid w:val="00803505"/>
    <w:rsid w:val="00803A4A"/>
    <w:rsid w:val="00804133"/>
    <w:rsid w:val="008046C2"/>
    <w:rsid w:val="00805035"/>
    <w:rsid w:val="00805F96"/>
    <w:rsid w:val="00806DC5"/>
    <w:rsid w:val="00806EB5"/>
    <w:rsid w:val="008105B5"/>
    <w:rsid w:val="008108B3"/>
    <w:rsid w:val="0081097B"/>
    <w:rsid w:val="008109DE"/>
    <w:rsid w:val="00810EFB"/>
    <w:rsid w:val="008111ED"/>
    <w:rsid w:val="0081212E"/>
    <w:rsid w:val="00812BD3"/>
    <w:rsid w:val="00812F77"/>
    <w:rsid w:val="0081443B"/>
    <w:rsid w:val="00814E26"/>
    <w:rsid w:val="008153DA"/>
    <w:rsid w:val="00815783"/>
    <w:rsid w:val="00816E15"/>
    <w:rsid w:val="00816EAB"/>
    <w:rsid w:val="0081733F"/>
    <w:rsid w:val="00817C23"/>
    <w:rsid w:val="00820958"/>
    <w:rsid w:val="00820CC1"/>
    <w:rsid w:val="00821DF0"/>
    <w:rsid w:val="00824E18"/>
    <w:rsid w:val="00825F22"/>
    <w:rsid w:val="00826C33"/>
    <w:rsid w:val="00827602"/>
    <w:rsid w:val="0083099D"/>
    <w:rsid w:val="00830C4B"/>
    <w:rsid w:val="008310BF"/>
    <w:rsid w:val="00831629"/>
    <w:rsid w:val="00831AE2"/>
    <w:rsid w:val="00831F0F"/>
    <w:rsid w:val="00833856"/>
    <w:rsid w:val="008342BA"/>
    <w:rsid w:val="00835BD8"/>
    <w:rsid w:val="00835C27"/>
    <w:rsid w:val="00835CD2"/>
    <w:rsid w:val="00837319"/>
    <w:rsid w:val="00837E8F"/>
    <w:rsid w:val="008402B8"/>
    <w:rsid w:val="00841157"/>
    <w:rsid w:val="008422F1"/>
    <w:rsid w:val="00842560"/>
    <w:rsid w:val="0084277A"/>
    <w:rsid w:val="00843397"/>
    <w:rsid w:val="00844958"/>
    <w:rsid w:val="00844B79"/>
    <w:rsid w:val="0084514C"/>
    <w:rsid w:val="0084546C"/>
    <w:rsid w:val="00845DA9"/>
    <w:rsid w:val="00845F1F"/>
    <w:rsid w:val="0084648F"/>
    <w:rsid w:val="00846499"/>
    <w:rsid w:val="00846D0F"/>
    <w:rsid w:val="008472A5"/>
    <w:rsid w:val="00851318"/>
    <w:rsid w:val="00851728"/>
    <w:rsid w:val="008524C8"/>
    <w:rsid w:val="008526D2"/>
    <w:rsid w:val="00853157"/>
    <w:rsid w:val="0085368C"/>
    <w:rsid w:val="00853D9B"/>
    <w:rsid w:val="00853FAB"/>
    <w:rsid w:val="0085599B"/>
    <w:rsid w:val="00855BEB"/>
    <w:rsid w:val="00855CCC"/>
    <w:rsid w:val="008570C5"/>
    <w:rsid w:val="008574B5"/>
    <w:rsid w:val="00860747"/>
    <w:rsid w:val="00860CCF"/>
    <w:rsid w:val="00861B39"/>
    <w:rsid w:val="00862E50"/>
    <w:rsid w:val="0086303E"/>
    <w:rsid w:val="008631C5"/>
    <w:rsid w:val="00863E4A"/>
    <w:rsid w:val="00863EE3"/>
    <w:rsid w:val="0086521B"/>
    <w:rsid w:val="00865468"/>
    <w:rsid w:val="008657CC"/>
    <w:rsid w:val="0086746B"/>
    <w:rsid w:val="008676DE"/>
    <w:rsid w:val="00867AC2"/>
    <w:rsid w:val="0087042E"/>
    <w:rsid w:val="008706CB"/>
    <w:rsid w:val="00870BA4"/>
    <w:rsid w:val="00871285"/>
    <w:rsid w:val="00871BFE"/>
    <w:rsid w:val="008729CA"/>
    <w:rsid w:val="00872C39"/>
    <w:rsid w:val="00872F8A"/>
    <w:rsid w:val="00873D21"/>
    <w:rsid w:val="00874116"/>
    <w:rsid w:val="00874973"/>
    <w:rsid w:val="00874B77"/>
    <w:rsid w:val="00875318"/>
    <w:rsid w:val="00875642"/>
    <w:rsid w:val="00875F45"/>
    <w:rsid w:val="0087759B"/>
    <w:rsid w:val="00877DC1"/>
    <w:rsid w:val="008821E5"/>
    <w:rsid w:val="008825BD"/>
    <w:rsid w:val="008828E2"/>
    <w:rsid w:val="0088296F"/>
    <w:rsid w:val="00883084"/>
    <w:rsid w:val="0088356F"/>
    <w:rsid w:val="00883696"/>
    <w:rsid w:val="00883C31"/>
    <w:rsid w:val="00884363"/>
    <w:rsid w:val="00884597"/>
    <w:rsid w:val="00884F80"/>
    <w:rsid w:val="008860EF"/>
    <w:rsid w:val="00891007"/>
    <w:rsid w:val="0089224C"/>
    <w:rsid w:val="008925DA"/>
    <w:rsid w:val="00893815"/>
    <w:rsid w:val="00893CC4"/>
    <w:rsid w:val="0089492C"/>
    <w:rsid w:val="00895646"/>
    <w:rsid w:val="008956F4"/>
    <w:rsid w:val="00895F88"/>
    <w:rsid w:val="008966FA"/>
    <w:rsid w:val="008A0395"/>
    <w:rsid w:val="008A0BDF"/>
    <w:rsid w:val="008A128E"/>
    <w:rsid w:val="008A2160"/>
    <w:rsid w:val="008A240C"/>
    <w:rsid w:val="008A378E"/>
    <w:rsid w:val="008A3D57"/>
    <w:rsid w:val="008A4061"/>
    <w:rsid w:val="008A4691"/>
    <w:rsid w:val="008A46F8"/>
    <w:rsid w:val="008A4DB1"/>
    <w:rsid w:val="008A5DD2"/>
    <w:rsid w:val="008A7033"/>
    <w:rsid w:val="008A7AFE"/>
    <w:rsid w:val="008B0082"/>
    <w:rsid w:val="008B04FA"/>
    <w:rsid w:val="008B1198"/>
    <w:rsid w:val="008B15FC"/>
    <w:rsid w:val="008B1941"/>
    <w:rsid w:val="008B26EB"/>
    <w:rsid w:val="008B3D6E"/>
    <w:rsid w:val="008B68C2"/>
    <w:rsid w:val="008B72FB"/>
    <w:rsid w:val="008B765A"/>
    <w:rsid w:val="008B7A82"/>
    <w:rsid w:val="008C145E"/>
    <w:rsid w:val="008C1C85"/>
    <w:rsid w:val="008C4CF3"/>
    <w:rsid w:val="008C578D"/>
    <w:rsid w:val="008C61C6"/>
    <w:rsid w:val="008C676B"/>
    <w:rsid w:val="008C71CB"/>
    <w:rsid w:val="008C7B2E"/>
    <w:rsid w:val="008C7DC1"/>
    <w:rsid w:val="008D1E5A"/>
    <w:rsid w:val="008D1F92"/>
    <w:rsid w:val="008D22AB"/>
    <w:rsid w:val="008D35D3"/>
    <w:rsid w:val="008D3FCE"/>
    <w:rsid w:val="008D6A5F"/>
    <w:rsid w:val="008D7105"/>
    <w:rsid w:val="008D7209"/>
    <w:rsid w:val="008D773E"/>
    <w:rsid w:val="008E0C80"/>
    <w:rsid w:val="008E0C99"/>
    <w:rsid w:val="008E0DAA"/>
    <w:rsid w:val="008E0F93"/>
    <w:rsid w:val="008E2109"/>
    <w:rsid w:val="008E29FC"/>
    <w:rsid w:val="008E2CA2"/>
    <w:rsid w:val="008E3306"/>
    <w:rsid w:val="008E357F"/>
    <w:rsid w:val="008E573F"/>
    <w:rsid w:val="008E6C71"/>
    <w:rsid w:val="008E76BA"/>
    <w:rsid w:val="008E79A5"/>
    <w:rsid w:val="008E7C83"/>
    <w:rsid w:val="008F0183"/>
    <w:rsid w:val="008F0A77"/>
    <w:rsid w:val="008F1354"/>
    <w:rsid w:val="008F1373"/>
    <w:rsid w:val="008F13C8"/>
    <w:rsid w:val="008F2440"/>
    <w:rsid w:val="008F2622"/>
    <w:rsid w:val="008F2DBC"/>
    <w:rsid w:val="008F30FE"/>
    <w:rsid w:val="008F3307"/>
    <w:rsid w:val="008F3308"/>
    <w:rsid w:val="008F45C2"/>
    <w:rsid w:val="008F50EC"/>
    <w:rsid w:val="008F7409"/>
    <w:rsid w:val="008F7F1A"/>
    <w:rsid w:val="0090401C"/>
    <w:rsid w:val="00904BA2"/>
    <w:rsid w:val="00905710"/>
    <w:rsid w:val="00905DDC"/>
    <w:rsid w:val="00906A9B"/>
    <w:rsid w:val="00907E53"/>
    <w:rsid w:val="00910785"/>
    <w:rsid w:val="00911A76"/>
    <w:rsid w:val="00911B12"/>
    <w:rsid w:val="00913C10"/>
    <w:rsid w:val="009141AD"/>
    <w:rsid w:val="00914A5F"/>
    <w:rsid w:val="00914FD5"/>
    <w:rsid w:val="0091508B"/>
    <w:rsid w:val="009159AD"/>
    <w:rsid w:val="00917099"/>
    <w:rsid w:val="00920496"/>
    <w:rsid w:val="009214F3"/>
    <w:rsid w:val="00922A2F"/>
    <w:rsid w:val="0092327C"/>
    <w:rsid w:val="00923ACD"/>
    <w:rsid w:val="00923FC7"/>
    <w:rsid w:val="00924236"/>
    <w:rsid w:val="00924900"/>
    <w:rsid w:val="0092574D"/>
    <w:rsid w:val="00925E14"/>
    <w:rsid w:val="00925EDA"/>
    <w:rsid w:val="00926B1D"/>
    <w:rsid w:val="00926E4F"/>
    <w:rsid w:val="00927BF4"/>
    <w:rsid w:val="00930A33"/>
    <w:rsid w:val="00930A6F"/>
    <w:rsid w:val="00930FDC"/>
    <w:rsid w:val="00931057"/>
    <w:rsid w:val="00931BD9"/>
    <w:rsid w:val="00932375"/>
    <w:rsid w:val="009323D6"/>
    <w:rsid w:val="009327B8"/>
    <w:rsid w:val="00933DFB"/>
    <w:rsid w:val="00934998"/>
    <w:rsid w:val="00934A28"/>
    <w:rsid w:val="0093558D"/>
    <w:rsid w:val="00935CBB"/>
    <w:rsid w:val="00936677"/>
    <w:rsid w:val="00936771"/>
    <w:rsid w:val="00936E0E"/>
    <w:rsid w:val="009373F3"/>
    <w:rsid w:val="00937881"/>
    <w:rsid w:val="009378A0"/>
    <w:rsid w:val="00937C6C"/>
    <w:rsid w:val="00940D30"/>
    <w:rsid w:val="00941D55"/>
    <w:rsid w:val="009420CF"/>
    <w:rsid w:val="009424AB"/>
    <w:rsid w:val="009438B2"/>
    <w:rsid w:val="00943AD7"/>
    <w:rsid w:val="00945469"/>
    <w:rsid w:val="009456C8"/>
    <w:rsid w:val="0094598D"/>
    <w:rsid w:val="009462A7"/>
    <w:rsid w:val="0094655C"/>
    <w:rsid w:val="00946827"/>
    <w:rsid w:val="00946F18"/>
    <w:rsid w:val="00946F52"/>
    <w:rsid w:val="0094734E"/>
    <w:rsid w:val="00947BFD"/>
    <w:rsid w:val="009507A7"/>
    <w:rsid w:val="00950B95"/>
    <w:rsid w:val="00950C0F"/>
    <w:rsid w:val="00951ADD"/>
    <w:rsid w:val="00952140"/>
    <w:rsid w:val="00952F1B"/>
    <w:rsid w:val="009530EF"/>
    <w:rsid w:val="009537AD"/>
    <w:rsid w:val="00953996"/>
    <w:rsid w:val="00955013"/>
    <w:rsid w:val="0095534A"/>
    <w:rsid w:val="0095585F"/>
    <w:rsid w:val="00956B72"/>
    <w:rsid w:val="00957102"/>
    <w:rsid w:val="009572C6"/>
    <w:rsid w:val="00957F91"/>
    <w:rsid w:val="00960377"/>
    <w:rsid w:val="00960AF1"/>
    <w:rsid w:val="0096140D"/>
    <w:rsid w:val="009617E0"/>
    <w:rsid w:val="00961939"/>
    <w:rsid w:val="009622FB"/>
    <w:rsid w:val="00962647"/>
    <w:rsid w:val="00962B00"/>
    <w:rsid w:val="00963159"/>
    <w:rsid w:val="009643BC"/>
    <w:rsid w:val="009648C9"/>
    <w:rsid w:val="00964D16"/>
    <w:rsid w:val="00965D7C"/>
    <w:rsid w:val="009662D0"/>
    <w:rsid w:val="0096676F"/>
    <w:rsid w:val="00967C37"/>
    <w:rsid w:val="00970F31"/>
    <w:rsid w:val="009714B8"/>
    <w:rsid w:val="00971550"/>
    <w:rsid w:val="009718CF"/>
    <w:rsid w:val="009723E1"/>
    <w:rsid w:val="00973504"/>
    <w:rsid w:val="00973E5F"/>
    <w:rsid w:val="00974238"/>
    <w:rsid w:val="0097555C"/>
    <w:rsid w:val="00975772"/>
    <w:rsid w:val="00975970"/>
    <w:rsid w:val="00976B74"/>
    <w:rsid w:val="00976DE7"/>
    <w:rsid w:val="0097775C"/>
    <w:rsid w:val="009779A8"/>
    <w:rsid w:val="00977E5E"/>
    <w:rsid w:val="00980B34"/>
    <w:rsid w:val="00980E02"/>
    <w:rsid w:val="00982690"/>
    <w:rsid w:val="0098440B"/>
    <w:rsid w:val="0098462B"/>
    <w:rsid w:val="0098501B"/>
    <w:rsid w:val="009859FE"/>
    <w:rsid w:val="009872DE"/>
    <w:rsid w:val="009873F9"/>
    <w:rsid w:val="00987459"/>
    <w:rsid w:val="00987BAA"/>
    <w:rsid w:val="00990185"/>
    <w:rsid w:val="00991380"/>
    <w:rsid w:val="009927BE"/>
    <w:rsid w:val="00993C2E"/>
    <w:rsid w:val="00993F6D"/>
    <w:rsid w:val="009966E3"/>
    <w:rsid w:val="00997913"/>
    <w:rsid w:val="00997B17"/>
    <w:rsid w:val="00997B98"/>
    <w:rsid w:val="009A0054"/>
    <w:rsid w:val="009A0FBE"/>
    <w:rsid w:val="009A19C0"/>
    <w:rsid w:val="009A1DEC"/>
    <w:rsid w:val="009A34AE"/>
    <w:rsid w:val="009A459C"/>
    <w:rsid w:val="009A58FA"/>
    <w:rsid w:val="009A5F6F"/>
    <w:rsid w:val="009A60D5"/>
    <w:rsid w:val="009A69DC"/>
    <w:rsid w:val="009A702A"/>
    <w:rsid w:val="009A7348"/>
    <w:rsid w:val="009A7719"/>
    <w:rsid w:val="009A7C0B"/>
    <w:rsid w:val="009A7C36"/>
    <w:rsid w:val="009A7F45"/>
    <w:rsid w:val="009B0298"/>
    <w:rsid w:val="009B0589"/>
    <w:rsid w:val="009B0854"/>
    <w:rsid w:val="009B0E6B"/>
    <w:rsid w:val="009B0FB5"/>
    <w:rsid w:val="009B125A"/>
    <w:rsid w:val="009B2CE8"/>
    <w:rsid w:val="009B32BA"/>
    <w:rsid w:val="009B3713"/>
    <w:rsid w:val="009B37F9"/>
    <w:rsid w:val="009B3972"/>
    <w:rsid w:val="009B455A"/>
    <w:rsid w:val="009B500B"/>
    <w:rsid w:val="009B5895"/>
    <w:rsid w:val="009B5B0D"/>
    <w:rsid w:val="009B6382"/>
    <w:rsid w:val="009C04C7"/>
    <w:rsid w:val="009C075B"/>
    <w:rsid w:val="009C0DA4"/>
    <w:rsid w:val="009C1754"/>
    <w:rsid w:val="009C24E9"/>
    <w:rsid w:val="009C3EF6"/>
    <w:rsid w:val="009C3F0F"/>
    <w:rsid w:val="009C5312"/>
    <w:rsid w:val="009C5878"/>
    <w:rsid w:val="009C68CA"/>
    <w:rsid w:val="009C7F42"/>
    <w:rsid w:val="009D061E"/>
    <w:rsid w:val="009D0D62"/>
    <w:rsid w:val="009D23D4"/>
    <w:rsid w:val="009D2BC3"/>
    <w:rsid w:val="009D2D84"/>
    <w:rsid w:val="009D33C4"/>
    <w:rsid w:val="009D35C9"/>
    <w:rsid w:val="009D3753"/>
    <w:rsid w:val="009D4633"/>
    <w:rsid w:val="009D5461"/>
    <w:rsid w:val="009D7375"/>
    <w:rsid w:val="009E0092"/>
    <w:rsid w:val="009E0E52"/>
    <w:rsid w:val="009E0F16"/>
    <w:rsid w:val="009E1B72"/>
    <w:rsid w:val="009E3B42"/>
    <w:rsid w:val="009E4446"/>
    <w:rsid w:val="009E4486"/>
    <w:rsid w:val="009E5032"/>
    <w:rsid w:val="009E5DBE"/>
    <w:rsid w:val="009E6065"/>
    <w:rsid w:val="009E62E0"/>
    <w:rsid w:val="009E636C"/>
    <w:rsid w:val="009E6580"/>
    <w:rsid w:val="009E7927"/>
    <w:rsid w:val="009E7D7D"/>
    <w:rsid w:val="009F08B6"/>
    <w:rsid w:val="009F0F52"/>
    <w:rsid w:val="009F128F"/>
    <w:rsid w:val="009F1620"/>
    <w:rsid w:val="009F1959"/>
    <w:rsid w:val="009F21AA"/>
    <w:rsid w:val="009F271C"/>
    <w:rsid w:val="009F3819"/>
    <w:rsid w:val="009F3BFF"/>
    <w:rsid w:val="009F7911"/>
    <w:rsid w:val="009F7A35"/>
    <w:rsid w:val="009F7ACD"/>
    <w:rsid w:val="00A00051"/>
    <w:rsid w:val="00A01884"/>
    <w:rsid w:val="00A01D51"/>
    <w:rsid w:val="00A01EAA"/>
    <w:rsid w:val="00A01F70"/>
    <w:rsid w:val="00A0282B"/>
    <w:rsid w:val="00A0322F"/>
    <w:rsid w:val="00A03486"/>
    <w:rsid w:val="00A04CB3"/>
    <w:rsid w:val="00A05BE3"/>
    <w:rsid w:val="00A062F4"/>
    <w:rsid w:val="00A06AC5"/>
    <w:rsid w:val="00A07C89"/>
    <w:rsid w:val="00A07DD4"/>
    <w:rsid w:val="00A12B80"/>
    <w:rsid w:val="00A1329F"/>
    <w:rsid w:val="00A13BE0"/>
    <w:rsid w:val="00A13F01"/>
    <w:rsid w:val="00A159CC"/>
    <w:rsid w:val="00A16111"/>
    <w:rsid w:val="00A1623F"/>
    <w:rsid w:val="00A209ED"/>
    <w:rsid w:val="00A22BBC"/>
    <w:rsid w:val="00A234A2"/>
    <w:rsid w:val="00A23673"/>
    <w:rsid w:val="00A236FC"/>
    <w:rsid w:val="00A23EF7"/>
    <w:rsid w:val="00A245F4"/>
    <w:rsid w:val="00A247F2"/>
    <w:rsid w:val="00A24CE2"/>
    <w:rsid w:val="00A24DCE"/>
    <w:rsid w:val="00A24E3F"/>
    <w:rsid w:val="00A254E4"/>
    <w:rsid w:val="00A26616"/>
    <w:rsid w:val="00A270BE"/>
    <w:rsid w:val="00A27429"/>
    <w:rsid w:val="00A274A1"/>
    <w:rsid w:val="00A278F9"/>
    <w:rsid w:val="00A30197"/>
    <w:rsid w:val="00A30C8B"/>
    <w:rsid w:val="00A3128D"/>
    <w:rsid w:val="00A317CB"/>
    <w:rsid w:val="00A31FA6"/>
    <w:rsid w:val="00A32D56"/>
    <w:rsid w:val="00A32D61"/>
    <w:rsid w:val="00A3333D"/>
    <w:rsid w:val="00A337C2"/>
    <w:rsid w:val="00A338F4"/>
    <w:rsid w:val="00A34350"/>
    <w:rsid w:val="00A34CDF"/>
    <w:rsid w:val="00A34D7D"/>
    <w:rsid w:val="00A34EE5"/>
    <w:rsid w:val="00A3502D"/>
    <w:rsid w:val="00A36454"/>
    <w:rsid w:val="00A36A4C"/>
    <w:rsid w:val="00A37C9B"/>
    <w:rsid w:val="00A37CDF"/>
    <w:rsid w:val="00A37E25"/>
    <w:rsid w:val="00A4053A"/>
    <w:rsid w:val="00A40BB1"/>
    <w:rsid w:val="00A411CD"/>
    <w:rsid w:val="00A4135C"/>
    <w:rsid w:val="00A417F8"/>
    <w:rsid w:val="00A428DF"/>
    <w:rsid w:val="00A42ADD"/>
    <w:rsid w:val="00A42DE6"/>
    <w:rsid w:val="00A4364E"/>
    <w:rsid w:val="00A437B1"/>
    <w:rsid w:val="00A438D8"/>
    <w:rsid w:val="00A43D68"/>
    <w:rsid w:val="00A43DCA"/>
    <w:rsid w:val="00A44098"/>
    <w:rsid w:val="00A44EB2"/>
    <w:rsid w:val="00A45011"/>
    <w:rsid w:val="00A454E7"/>
    <w:rsid w:val="00A45FFC"/>
    <w:rsid w:val="00A464DB"/>
    <w:rsid w:val="00A46A46"/>
    <w:rsid w:val="00A47220"/>
    <w:rsid w:val="00A5135E"/>
    <w:rsid w:val="00A52E0C"/>
    <w:rsid w:val="00A5325C"/>
    <w:rsid w:val="00A535D9"/>
    <w:rsid w:val="00A53929"/>
    <w:rsid w:val="00A540EC"/>
    <w:rsid w:val="00A559A2"/>
    <w:rsid w:val="00A55B09"/>
    <w:rsid w:val="00A5638C"/>
    <w:rsid w:val="00A56448"/>
    <w:rsid w:val="00A564C7"/>
    <w:rsid w:val="00A56DFF"/>
    <w:rsid w:val="00A60281"/>
    <w:rsid w:val="00A60BA5"/>
    <w:rsid w:val="00A6248F"/>
    <w:rsid w:val="00A627B2"/>
    <w:rsid w:val="00A62B71"/>
    <w:rsid w:val="00A632C7"/>
    <w:rsid w:val="00A65829"/>
    <w:rsid w:val="00A65B54"/>
    <w:rsid w:val="00A66A15"/>
    <w:rsid w:val="00A66F77"/>
    <w:rsid w:val="00A672BF"/>
    <w:rsid w:val="00A70041"/>
    <w:rsid w:val="00A708B4"/>
    <w:rsid w:val="00A70BBA"/>
    <w:rsid w:val="00A72EE5"/>
    <w:rsid w:val="00A73073"/>
    <w:rsid w:val="00A73B40"/>
    <w:rsid w:val="00A73B73"/>
    <w:rsid w:val="00A746C8"/>
    <w:rsid w:val="00A748BD"/>
    <w:rsid w:val="00A75717"/>
    <w:rsid w:val="00A75D29"/>
    <w:rsid w:val="00A77464"/>
    <w:rsid w:val="00A7751F"/>
    <w:rsid w:val="00A77751"/>
    <w:rsid w:val="00A77F65"/>
    <w:rsid w:val="00A80208"/>
    <w:rsid w:val="00A81516"/>
    <w:rsid w:val="00A83684"/>
    <w:rsid w:val="00A83865"/>
    <w:rsid w:val="00A840B6"/>
    <w:rsid w:val="00A840CB"/>
    <w:rsid w:val="00A84260"/>
    <w:rsid w:val="00A8473B"/>
    <w:rsid w:val="00A8478E"/>
    <w:rsid w:val="00A849D9"/>
    <w:rsid w:val="00A84C24"/>
    <w:rsid w:val="00A84D2F"/>
    <w:rsid w:val="00A85039"/>
    <w:rsid w:val="00A85EE7"/>
    <w:rsid w:val="00A8675F"/>
    <w:rsid w:val="00A86806"/>
    <w:rsid w:val="00A86BBF"/>
    <w:rsid w:val="00A8767D"/>
    <w:rsid w:val="00A910CB"/>
    <w:rsid w:val="00A917D7"/>
    <w:rsid w:val="00A921FA"/>
    <w:rsid w:val="00A9308C"/>
    <w:rsid w:val="00A932C3"/>
    <w:rsid w:val="00A93CD3"/>
    <w:rsid w:val="00A944AA"/>
    <w:rsid w:val="00A947CD"/>
    <w:rsid w:val="00A948AE"/>
    <w:rsid w:val="00A9614D"/>
    <w:rsid w:val="00A96ED8"/>
    <w:rsid w:val="00AA04BC"/>
    <w:rsid w:val="00AA108B"/>
    <w:rsid w:val="00AA10C3"/>
    <w:rsid w:val="00AA1709"/>
    <w:rsid w:val="00AA184F"/>
    <w:rsid w:val="00AA1D3A"/>
    <w:rsid w:val="00AA23C4"/>
    <w:rsid w:val="00AA2BCF"/>
    <w:rsid w:val="00AA3747"/>
    <w:rsid w:val="00AA42FB"/>
    <w:rsid w:val="00AA4AE3"/>
    <w:rsid w:val="00AA4BF6"/>
    <w:rsid w:val="00AA520A"/>
    <w:rsid w:val="00AA6C6B"/>
    <w:rsid w:val="00AA7BE9"/>
    <w:rsid w:val="00AA7D2D"/>
    <w:rsid w:val="00AB02BD"/>
    <w:rsid w:val="00AB04E4"/>
    <w:rsid w:val="00AB079D"/>
    <w:rsid w:val="00AB187A"/>
    <w:rsid w:val="00AB2646"/>
    <w:rsid w:val="00AB3DC0"/>
    <w:rsid w:val="00AB3F63"/>
    <w:rsid w:val="00AB4FCB"/>
    <w:rsid w:val="00AB5054"/>
    <w:rsid w:val="00AB6B7D"/>
    <w:rsid w:val="00AB6D1C"/>
    <w:rsid w:val="00AC13D0"/>
    <w:rsid w:val="00AC28DF"/>
    <w:rsid w:val="00AC2C93"/>
    <w:rsid w:val="00AC3058"/>
    <w:rsid w:val="00AC3978"/>
    <w:rsid w:val="00AC48A5"/>
    <w:rsid w:val="00AC4D7A"/>
    <w:rsid w:val="00AC5A5B"/>
    <w:rsid w:val="00AC5E03"/>
    <w:rsid w:val="00AC6515"/>
    <w:rsid w:val="00AC6AA2"/>
    <w:rsid w:val="00AC7E03"/>
    <w:rsid w:val="00AD02BF"/>
    <w:rsid w:val="00AD1AA4"/>
    <w:rsid w:val="00AD1B9E"/>
    <w:rsid w:val="00AD3AFF"/>
    <w:rsid w:val="00AD4C38"/>
    <w:rsid w:val="00AD5839"/>
    <w:rsid w:val="00AD5A5F"/>
    <w:rsid w:val="00AD5A63"/>
    <w:rsid w:val="00AD5BD3"/>
    <w:rsid w:val="00AD6099"/>
    <w:rsid w:val="00AD65A7"/>
    <w:rsid w:val="00AD6702"/>
    <w:rsid w:val="00AE03B8"/>
    <w:rsid w:val="00AE0DEB"/>
    <w:rsid w:val="00AE1316"/>
    <w:rsid w:val="00AE146F"/>
    <w:rsid w:val="00AE1ECB"/>
    <w:rsid w:val="00AE247F"/>
    <w:rsid w:val="00AE2562"/>
    <w:rsid w:val="00AE2D2D"/>
    <w:rsid w:val="00AE3045"/>
    <w:rsid w:val="00AE4074"/>
    <w:rsid w:val="00AE4303"/>
    <w:rsid w:val="00AE45B0"/>
    <w:rsid w:val="00AE45B5"/>
    <w:rsid w:val="00AE529C"/>
    <w:rsid w:val="00AE6104"/>
    <w:rsid w:val="00AE6C4E"/>
    <w:rsid w:val="00AE6FBE"/>
    <w:rsid w:val="00AE7817"/>
    <w:rsid w:val="00AF00D0"/>
    <w:rsid w:val="00AF0FD0"/>
    <w:rsid w:val="00AF1CE9"/>
    <w:rsid w:val="00AF2773"/>
    <w:rsid w:val="00AF320A"/>
    <w:rsid w:val="00AF3BCB"/>
    <w:rsid w:val="00AF4D51"/>
    <w:rsid w:val="00AF529D"/>
    <w:rsid w:val="00AF5581"/>
    <w:rsid w:val="00AF5D06"/>
    <w:rsid w:val="00AF61E8"/>
    <w:rsid w:val="00AF66CA"/>
    <w:rsid w:val="00AF6E42"/>
    <w:rsid w:val="00AF729C"/>
    <w:rsid w:val="00AF7835"/>
    <w:rsid w:val="00AF7B8C"/>
    <w:rsid w:val="00B0188E"/>
    <w:rsid w:val="00B01D9C"/>
    <w:rsid w:val="00B01E87"/>
    <w:rsid w:val="00B03046"/>
    <w:rsid w:val="00B032DC"/>
    <w:rsid w:val="00B03AB2"/>
    <w:rsid w:val="00B04224"/>
    <w:rsid w:val="00B042E8"/>
    <w:rsid w:val="00B05422"/>
    <w:rsid w:val="00B05664"/>
    <w:rsid w:val="00B0672E"/>
    <w:rsid w:val="00B07DBB"/>
    <w:rsid w:val="00B1034C"/>
    <w:rsid w:val="00B10BFA"/>
    <w:rsid w:val="00B1147D"/>
    <w:rsid w:val="00B12AF0"/>
    <w:rsid w:val="00B12CB4"/>
    <w:rsid w:val="00B13128"/>
    <w:rsid w:val="00B13474"/>
    <w:rsid w:val="00B13F7A"/>
    <w:rsid w:val="00B14213"/>
    <w:rsid w:val="00B14949"/>
    <w:rsid w:val="00B15350"/>
    <w:rsid w:val="00B16A0B"/>
    <w:rsid w:val="00B17EF8"/>
    <w:rsid w:val="00B2136A"/>
    <w:rsid w:val="00B218DB"/>
    <w:rsid w:val="00B21DB9"/>
    <w:rsid w:val="00B21F28"/>
    <w:rsid w:val="00B227A1"/>
    <w:rsid w:val="00B2324F"/>
    <w:rsid w:val="00B23710"/>
    <w:rsid w:val="00B23D2F"/>
    <w:rsid w:val="00B257EF"/>
    <w:rsid w:val="00B25D24"/>
    <w:rsid w:val="00B25DB1"/>
    <w:rsid w:val="00B267A1"/>
    <w:rsid w:val="00B2685E"/>
    <w:rsid w:val="00B26B97"/>
    <w:rsid w:val="00B303F0"/>
    <w:rsid w:val="00B30568"/>
    <w:rsid w:val="00B3143F"/>
    <w:rsid w:val="00B314B8"/>
    <w:rsid w:val="00B3168F"/>
    <w:rsid w:val="00B31A0A"/>
    <w:rsid w:val="00B3229F"/>
    <w:rsid w:val="00B33612"/>
    <w:rsid w:val="00B340D8"/>
    <w:rsid w:val="00B34195"/>
    <w:rsid w:val="00B3453B"/>
    <w:rsid w:val="00B34A17"/>
    <w:rsid w:val="00B3640E"/>
    <w:rsid w:val="00B366CA"/>
    <w:rsid w:val="00B36731"/>
    <w:rsid w:val="00B36FB4"/>
    <w:rsid w:val="00B37081"/>
    <w:rsid w:val="00B4058C"/>
    <w:rsid w:val="00B41854"/>
    <w:rsid w:val="00B4271A"/>
    <w:rsid w:val="00B44EE9"/>
    <w:rsid w:val="00B45E86"/>
    <w:rsid w:val="00B47678"/>
    <w:rsid w:val="00B47ACD"/>
    <w:rsid w:val="00B47D9D"/>
    <w:rsid w:val="00B47E7C"/>
    <w:rsid w:val="00B512FD"/>
    <w:rsid w:val="00B51C9D"/>
    <w:rsid w:val="00B52E1E"/>
    <w:rsid w:val="00B52EE6"/>
    <w:rsid w:val="00B530A5"/>
    <w:rsid w:val="00B56BA0"/>
    <w:rsid w:val="00B60B9D"/>
    <w:rsid w:val="00B60E56"/>
    <w:rsid w:val="00B60FAC"/>
    <w:rsid w:val="00B617B4"/>
    <w:rsid w:val="00B619C6"/>
    <w:rsid w:val="00B61C2C"/>
    <w:rsid w:val="00B629BA"/>
    <w:rsid w:val="00B64803"/>
    <w:rsid w:val="00B64C29"/>
    <w:rsid w:val="00B66416"/>
    <w:rsid w:val="00B674DE"/>
    <w:rsid w:val="00B701F7"/>
    <w:rsid w:val="00B70814"/>
    <w:rsid w:val="00B71091"/>
    <w:rsid w:val="00B718DA"/>
    <w:rsid w:val="00B71BC1"/>
    <w:rsid w:val="00B71E25"/>
    <w:rsid w:val="00B72219"/>
    <w:rsid w:val="00B72C9D"/>
    <w:rsid w:val="00B72EA2"/>
    <w:rsid w:val="00B73C34"/>
    <w:rsid w:val="00B742EF"/>
    <w:rsid w:val="00B74967"/>
    <w:rsid w:val="00B7497F"/>
    <w:rsid w:val="00B752CA"/>
    <w:rsid w:val="00B76B6B"/>
    <w:rsid w:val="00B7715D"/>
    <w:rsid w:val="00B7734B"/>
    <w:rsid w:val="00B77D85"/>
    <w:rsid w:val="00B8007C"/>
    <w:rsid w:val="00B80587"/>
    <w:rsid w:val="00B80E5A"/>
    <w:rsid w:val="00B81A8D"/>
    <w:rsid w:val="00B82D32"/>
    <w:rsid w:val="00B840C2"/>
    <w:rsid w:val="00B84C9B"/>
    <w:rsid w:val="00B86335"/>
    <w:rsid w:val="00B86CFB"/>
    <w:rsid w:val="00B86FF3"/>
    <w:rsid w:val="00B87257"/>
    <w:rsid w:val="00B876CA"/>
    <w:rsid w:val="00B87B15"/>
    <w:rsid w:val="00B90280"/>
    <w:rsid w:val="00B9235D"/>
    <w:rsid w:val="00B924E2"/>
    <w:rsid w:val="00B926F2"/>
    <w:rsid w:val="00B934EA"/>
    <w:rsid w:val="00B936AF"/>
    <w:rsid w:val="00B93E78"/>
    <w:rsid w:val="00B95593"/>
    <w:rsid w:val="00B95713"/>
    <w:rsid w:val="00B96164"/>
    <w:rsid w:val="00B9654F"/>
    <w:rsid w:val="00B96F71"/>
    <w:rsid w:val="00B97617"/>
    <w:rsid w:val="00B97DF1"/>
    <w:rsid w:val="00BA0378"/>
    <w:rsid w:val="00BA10DE"/>
    <w:rsid w:val="00BA1415"/>
    <w:rsid w:val="00BA169B"/>
    <w:rsid w:val="00BA1D95"/>
    <w:rsid w:val="00BA284D"/>
    <w:rsid w:val="00BA4600"/>
    <w:rsid w:val="00BA46D1"/>
    <w:rsid w:val="00BA522C"/>
    <w:rsid w:val="00BA718F"/>
    <w:rsid w:val="00BA763B"/>
    <w:rsid w:val="00BA787D"/>
    <w:rsid w:val="00BB18CF"/>
    <w:rsid w:val="00BB23EC"/>
    <w:rsid w:val="00BB3444"/>
    <w:rsid w:val="00BB374D"/>
    <w:rsid w:val="00BB426E"/>
    <w:rsid w:val="00BB48B4"/>
    <w:rsid w:val="00BB49F5"/>
    <w:rsid w:val="00BB5E24"/>
    <w:rsid w:val="00BB6997"/>
    <w:rsid w:val="00BB77F9"/>
    <w:rsid w:val="00BC093D"/>
    <w:rsid w:val="00BC0A43"/>
    <w:rsid w:val="00BC0EFC"/>
    <w:rsid w:val="00BC10E2"/>
    <w:rsid w:val="00BC47D6"/>
    <w:rsid w:val="00BC673D"/>
    <w:rsid w:val="00BC783E"/>
    <w:rsid w:val="00BC7C30"/>
    <w:rsid w:val="00BD1970"/>
    <w:rsid w:val="00BD1B63"/>
    <w:rsid w:val="00BD2012"/>
    <w:rsid w:val="00BD2115"/>
    <w:rsid w:val="00BD301A"/>
    <w:rsid w:val="00BD4200"/>
    <w:rsid w:val="00BD49B3"/>
    <w:rsid w:val="00BD56C2"/>
    <w:rsid w:val="00BD5705"/>
    <w:rsid w:val="00BE06B2"/>
    <w:rsid w:val="00BE072D"/>
    <w:rsid w:val="00BE0AAB"/>
    <w:rsid w:val="00BE3176"/>
    <w:rsid w:val="00BE3D8D"/>
    <w:rsid w:val="00BE4455"/>
    <w:rsid w:val="00BE541C"/>
    <w:rsid w:val="00BE5DE2"/>
    <w:rsid w:val="00BE79C9"/>
    <w:rsid w:val="00BF03B6"/>
    <w:rsid w:val="00BF0EF7"/>
    <w:rsid w:val="00BF1E6A"/>
    <w:rsid w:val="00BF3444"/>
    <w:rsid w:val="00BF371A"/>
    <w:rsid w:val="00BF39F2"/>
    <w:rsid w:val="00BF3A15"/>
    <w:rsid w:val="00BF3BA0"/>
    <w:rsid w:val="00BF3C25"/>
    <w:rsid w:val="00BF4860"/>
    <w:rsid w:val="00BF4DF9"/>
    <w:rsid w:val="00BF55A3"/>
    <w:rsid w:val="00BF618E"/>
    <w:rsid w:val="00BF78C3"/>
    <w:rsid w:val="00BF7F1E"/>
    <w:rsid w:val="00C00630"/>
    <w:rsid w:val="00C009C8"/>
    <w:rsid w:val="00C01113"/>
    <w:rsid w:val="00C01174"/>
    <w:rsid w:val="00C02395"/>
    <w:rsid w:val="00C02518"/>
    <w:rsid w:val="00C02B22"/>
    <w:rsid w:val="00C02CB3"/>
    <w:rsid w:val="00C031E5"/>
    <w:rsid w:val="00C037E2"/>
    <w:rsid w:val="00C04E5F"/>
    <w:rsid w:val="00C05251"/>
    <w:rsid w:val="00C05C8E"/>
    <w:rsid w:val="00C071BF"/>
    <w:rsid w:val="00C0731A"/>
    <w:rsid w:val="00C109BD"/>
    <w:rsid w:val="00C11725"/>
    <w:rsid w:val="00C1233E"/>
    <w:rsid w:val="00C130CB"/>
    <w:rsid w:val="00C13335"/>
    <w:rsid w:val="00C13AD6"/>
    <w:rsid w:val="00C15264"/>
    <w:rsid w:val="00C15C57"/>
    <w:rsid w:val="00C163B6"/>
    <w:rsid w:val="00C17107"/>
    <w:rsid w:val="00C17A02"/>
    <w:rsid w:val="00C206B0"/>
    <w:rsid w:val="00C20A06"/>
    <w:rsid w:val="00C20EBB"/>
    <w:rsid w:val="00C21509"/>
    <w:rsid w:val="00C21909"/>
    <w:rsid w:val="00C21A0C"/>
    <w:rsid w:val="00C23A64"/>
    <w:rsid w:val="00C24CD8"/>
    <w:rsid w:val="00C24E3B"/>
    <w:rsid w:val="00C251C7"/>
    <w:rsid w:val="00C2581F"/>
    <w:rsid w:val="00C264A9"/>
    <w:rsid w:val="00C264E7"/>
    <w:rsid w:val="00C26818"/>
    <w:rsid w:val="00C26BD2"/>
    <w:rsid w:val="00C300EE"/>
    <w:rsid w:val="00C312A1"/>
    <w:rsid w:val="00C338FF"/>
    <w:rsid w:val="00C33EE3"/>
    <w:rsid w:val="00C35124"/>
    <w:rsid w:val="00C3537D"/>
    <w:rsid w:val="00C355EF"/>
    <w:rsid w:val="00C3640B"/>
    <w:rsid w:val="00C36DCD"/>
    <w:rsid w:val="00C375E7"/>
    <w:rsid w:val="00C37678"/>
    <w:rsid w:val="00C40085"/>
    <w:rsid w:val="00C40DD7"/>
    <w:rsid w:val="00C427F8"/>
    <w:rsid w:val="00C43991"/>
    <w:rsid w:val="00C458DD"/>
    <w:rsid w:val="00C462FE"/>
    <w:rsid w:val="00C46663"/>
    <w:rsid w:val="00C466D6"/>
    <w:rsid w:val="00C468B4"/>
    <w:rsid w:val="00C47159"/>
    <w:rsid w:val="00C476B1"/>
    <w:rsid w:val="00C47C7B"/>
    <w:rsid w:val="00C5017E"/>
    <w:rsid w:val="00C506CA"/>
    <w:rsid w:val="00C5088C"/>
    <w:rsid w:val="00C50BBC"/>
    <w:rsid w:val="00C50CAD"/>
    <w:rsid w:val="00C52B51"/>
    <w:rsid w:val="00C52F8E"/>
    <w:rsid w:val="00C53609"/>
    <w:rsid w:val="00C5452B"/>
    <w:rsid w:val="00C553A3"/>
    <w:rsid w:val="00C553D4"/>
    <w:rsid w:val="00C554CA"/>
    <w:rsid w:val="00C55ACD"/>
    <w:rsid w:val="00C562F7"/>
    <w:rsid w:val="00C565B2"/>
    <w:rsid w:val="00C5662D"/>
    <w:rsid w:val="00C578A4"/>
    <w:rsid w:val="00C57907"/>
    <w:rsid w:val="00C57BF6"/>
    <w:rsid w:val="00C57FA9"/>
    <w:rsid w:val="00C60162"/>
    <w:rsid w:val="00C60CE6"/>
    <w:rsid w:val="00C614AE"/>
    <w:rsid w:val="00C61510"/>
    <w:rsid w:val="00C627BA"/>
    <w:rsid w:val="00C638BF"/>
    <w:rsid w:val="00C64C11"/>
    <w:rsid w:val="00C64DEC"/>
    <w:rsid w:val="00C64F30"/>
    <w:rsid w:val="00C65156"/>
    <w:rsid w:val="00C6535D"/>
    <w:rsid w:val="00C66FC5"/>
    <w:rsid w:val="00C67AA6"/>
    <w:rsid w:val="00C71181"/>
    <w:rsid w:val="00C713FE"/>
    <w:rsid w:val="00C72F00"/>
    <w:rsid w:val="00C74212"/>
    <w:rsid w:val="00C76107"/>
    <w:rsid w:val="00C762E0"/>
    <w:rsid w:val="00C765A9"/>
    <w:rsid w:val="00C76A21"/>
    <w:rsid w:val="00C76B72"/>
    <w:rsid w:val="00C7731E"/>
    <w:rsid w:val="00C801EA"/>
    <w:rsid w:val="00C8303C"/>
    <w:rsid w:val="00C842C9"/>
    <w:rsid w:val="00C84903"/>
    <w:rsid w:val="00C85AEE"/>
    <w:rsid w:val="00C8657E"/>
    <w:rsid w:val="00C87B85"/>
    <w:rsid w:val="00C87DE2"/>
    <w:rsid w:val="00C87E87"/>
    <w:rsid w:val="00C90784"/>
    <w:rsid w:val="00C90F5A"/>
    <w:rsid w:val="00C91630"/>
    <w:rsid w:val="00C916A6"/>
    <w:rsid w:val="00C91F12"/>
    <w:rsid w:val="00C91FFE"/>
    <w:rsid w:val="00C92214"/>
    <w:rsid w:val="00C934F0"/>
    <w:rsid w:val="00C93B5D"/>
    <w:rsid w:val="00C9443E"/>
    <w:rsid w:val="00C9546E"/>
    <w:rsid w:val="00C959FD"/>
    <w:rsid w:val="00C95BAE"/>
    <w:rsid w:val="00C973E1"/>
    <w:rsid w:val="00C9768A"/>
    <w:rsid w:val="00C97E00"/>
    <w:rsid w:val="00CA1FF0"/>
    <w:rsid w:val="00CA22BF"/>
    <w:rsid w:val="00CA23E6"/>
    <w:rsid w:val="00CA25D8"/>
    <w:rsid w:val="00CA3AC8"/>
    <w:rsid w:val="00CA3AE2"/>
    <w:rsid w:val="00CA441B"/>
    <w:rsid w:val="00CA49F5"/>
    <w:rsid w:val="00CA5003"/>
    <w:rsid w:val="00CA65F6"/>
    <w:rsid w:val="00CA6746"/>
    <w:rsid w:val="00CA6D4A"/>
    <w:rsid w:val="00CA6FFC"/>
    <w:rsid w:val="00CA725E"/>
    <w:rsid w:val="00CB03DF"/>
    <w:rsid w:val="00CB06FF"/>
    <w:rsid w:val="00CB0821"/>
    <w:rsid w:val="00CB1249"/>
    <w:rsid w:val="00CB1CF2"/>
    <w:rsid w:val="00CB2840"/>
    <w:rsid w:val="00CB2A57"/>
    <w:rsid w:val="00CB433B"/>
    <w:rsid w:val="00CB4D0B"/>
    <w:rsid w:val="00CB6CFD"/>
    <w:rsid w:val="00CB748A"/>
    <w:rsid w:val="00CB7C4B"/>
    <w:rsid w:val="00CC03DF"/>
    <w:rsid w:val="00CC1925"/>
    <w:rsid w:val="00CC1C22"/>
    <w:rsid w:val="00CC20D3"/>
    <w:rsid w:val="00CC22C7"/>
    <w:rsid w:val="00CC24B6"/>
    <w:rsid w:val="00CC2905"/>
    <w:rsid w:val="00CC3EC9"/>
    <w:rsid w:val="00CC4D2E"/>
    <w:rsid w:val="00CC522F"/>
    <w:rsid w:val="00CC5882"/>
    <w:rsid w:val="00CC5AD0"/>
    <w:rsid w:val="00CC5CAE"/>
    <w:rsid w:val="00CC638A"/>
    <w:rsid w:val="00CC6859"/>
    <w:rsid w:val="00CC7905"/>
    <w:rsid w:val="00CC7A1A"/>
    <w:rsid w:val="00CC7F48"/>
    <w:rsid w:val="00CD0225"/>
    <w:rsid w:val="00CD0395"/>
    <w:rsid w:val="00CD1166"/>
    <w:rsid w:val="00CD1626"/>
    <w:rsid w:val="00CD1BC7"/>
    <w:rsid w:val="00CD242A"/>
    <w:rsid w:val="00CD2D2C"/>
    <w:rsid w:val="00CD48DC"/>
    <w:rsid w:val="00CD52B7"/>
    <w:rsid w:val="00CD5742"/>
    <w:rsid w:val="00CD596D"/>
    <w:rsid w:val="00CD5A05"/>
    <w:rsid w:val="00CD5A2E"/>
    <w:rsid w:val="00CD5F74"/>
    <w:rsid w:val="00CD63BF"/>
    <w:rsid w:val="00CD7028"/>
    <w:rsid w:val="00CD7208"/>
    <w:rsid w:val="00CE0082"/>
    <w:rsid w:val="00CE11C4"/>
    <w:rsid w:val="00CE1BB2"/>
    <w:rsid w:val="00CE1F58"/>
    <w:rsid w:val="00CE20CB"/>
    <w:rsid w:val="00CE2DC8"/>
    <w:rsid w:val="00CE2EB0"/>
    <w:rsid w:val="00CE45D8"/>
    <w:rsid w:val="00CE4FF2"/>
    <w:rsid w:val="00CE50DC"/>
    <w:rsid w:val="00CE5609"/>
    <w:rsid w:val="00CE681F"/>
    <w:rsid w:val="00CE7CEC"/>
    <w:rsid w:val="00CF0032"/>
    <w:rsid w:val="00CF0603"/>
    <w:rsid w:val="00CF0CAA"/>
    <w:rsid w:val="00CF1EC8"/>
    <w:rsid w:val="00CF2B92"/>
    <w:rsid w:val="00CF3093"/>
    <w:rsid w:val="00CF33D2"/>
    <w:rsid w:val="00CF3671"/>
    <w:rsid w:val="00CF3835"/>
    <w:rsid w:val="00CF3D0B"/>
    <w:rsid w:val="00CF4E53"/>
    <w:rsid w:val="00CF5EF6"/>
    <w:rsid w:val="00CF622C"/>
    <w:rsid w:val="00CF741E"/>
    <w:rsid w:val="00CF7A84"/>
    <w:rsid w:val="00D00677"/>
    <w:rsid w:val="00D00AA8"/>
    <w:rsid w:val="00D00D7D"/>
    <w:rsid w:val="00D00EE8"/>
    <w:rsid w:val="00D014DB"/>
    <w:rsid w:val="00D01EC8"/>
    <w:rsid w:val="00D03730"/>
    <w:rsid w:val="00D03993"/>
    <w:rsid w:val="00D03E2B"/>
    <w:rsid w:val="00D046A2"/>
    <w:rsid w:val="00D046B7"/>
    <w:rsid w:val="00D04BF1"/>
    <w:rsid w:val="00D05068"/>
    <w:rsid w:val="00D0518A"/>
    <w:rsid w:val="00D0575F"/>
    <w:rsid w:val="00D06ACF"/>
    <w:rsid w:val="00D07129"/>
    <w:rsid w:val="00D10CE4"/>
    <w:rsid w:val="00D122FF"/>
    <w:rsid w:val="00D13133"/>
    <w:rsid w:val="00D144D5"/>
    <w:rsid w:val="00D147C1"/>
    <w:rsid w:val="00D14E83"/>
    <w:rsid w:val="00D16E3B"/>
    <w:rsid w:val="00D1789D"/>
    <w:rsid w:val="00D17CB0"/>
    <w:rsid w:val="00D200F7"/>
    <w:rsid w:val="00D20278"/>
    <w:rsid w:val="00D203C9"/>
    <w:rsid w:val="00D20772"/>
    <w:rsid w:val="00D23052"/>
    <w:rsid w:val="00D23286"/>
    <w:rsid w:val="00D23DB7"/>
    <w:rsid w:val="00D242C5"/>
    <w:rsid w:val="00D24506"/>
    <w:rsid w:val="00D25049"/>
    <w:rsid w:val="00D251AB"/>
    <w:rsid w:val="00D251ED"/>
    <w:rsid w:val="00D267B5"/>
    <w:rsid w:val="00D27B56"/>
    <w:rsid w:val="00D309A3"/>
    <w:rsid w:val="00D31619"/>
    <w:rsid w:val="00D32D13"/>
    <w:rsid w:val="00D32DD5"/>
    <w:rsid w:val="00D332B9"/>
    <w:rsid w:val="00D332C7"/>
    <w:rsid w:val="00D333A0"/>
    <w:rsid w:val="00D33487"/>
    <w:rsid w:val="00D3375E"/>
    <w:rsid w:val="00D3384A"/>
    <w:rsid w:val="00D33853"/>
    <w:rsid w:val="00D34C4A"/>
    <w:rsid w:val="00D35A5D"/>
    <w:rsid w:val="00D35CDC"/>
    <w:rsid w:val="00D37606"/>
    <w:rsid w:val="00D37A49"/>
    <w:rsid w:val="00D37A9F"/>
    <w:rsid w:val="00D411DF"/>
    <w:rsid w:val="00D41B7A"/>
    <w:rsid w:val="00D42400"/>
    <w:rsid w:val="00D42F16"/>
    <w:rsid w:val="00D437AF"/>
    <w:rsid w:val="00D43E5A"/>
    <w:rsid w:val="00D443F6"/>
    <w:rsid w:val="00D455D1"/>
    <w:rsid w:val="00D459C7"/>
    <w:rsid w:val="00D45E76"/>
    <w:rsid w:val="00D47586"/>
    <w:rsid w:val="00D47C42"/>
    <w:rsid w:val="00D50553"/>
    <w:rsid w:val="00D51206"/>
    <w:rsid w:val="00D522AC"/>
    <w:rsid w:val="00D5356E"/>
    <w:rsid w:val="00D5387A"/>
    <w:rsid w:val="00D56234"/>
    <w:rsid w:val="00D56449"/>
    <w:rsid w:val="00D56831"/>
    <w:rsid w:val="00D56896"/>
    <w:rsid w:val="00D56EEA"/>
    <w:rsid w:val="00D56F0F"/>
    <w:rsid w:val="00D5740C"/>
    <w:rsid w:val="00D5799F"/>
    <w:rsid w:val="00D60E20"/>
    <w:rsid w:val="00D61659"/>
    <w:rsid w:val="00D6190A"/>
    <w:rsid w:val="00D61B8C"/>
    <w:rsid w:val="00D61DC7"/>
    <w:rsid w:val="00D62B01"/>
    <w:rsid w:val="00D62E4D"/>
    <w:rsid w:val="00D641CC"/>
    <w:rsid w:val="00D64B3A"/>
    <w:rsid w:val="00D653C3"/>
    <w:rsid w:val="00D65701"/>
    <w:rsid w:val="00D65DD4"/>
    <w:rsid w:val="00D66353"/>
    <w:rsid w:val="00D66479"/>
    <w:rsid w:val="00D66BAE"/>
    <w:rsid w:val="00D66F82"/>
    <w:rsid w:val="00D673BE"/>
    <w:rsid w:val="00D6780B"/>
    <w:rsid w:val="00D67F72"/>
    <w:rsid w:val="00D702AC"/>
    <w:rsid w:val="00D70FF9"/>
    <w:rsid w:val="00D71061"/>
    <w:rsid w:val="00D71D67"/>
    <w:rsid w:val="00D7213D"/>
    <w:rsid w:val="00D745C1"/>
    <w:rsid w:val="00D74BD2"/>
    <w:rsid w:val="00D750E7"/>
    <w:rsid w:val="00D75F51"/>
    <w:rsid w:val="00D76423"/>
    <w:rsid w:val="00D76E8A"/>
    <w:rsid w:val="00D776D9"/>
    <w:rsid w:val="00D80576"/>
    <w:rsid w:val="00D833A1"/>
    <w:rsid w:val="00D84906"/>
    <w:rsid w:val="00D84929"/>
    <w:rsid w:val="00D84C17"/>
    <w:rsid w:val="00D86266"/>
    <w:rsid w:val="00D87A3A"/>
    <w:rsid w:val="00D87AB7"/>
    <w:rsid w:val="00D901C6"/>
    <w:rsid w:val="00D90424"/>
    <w:rsid w:val="00D9048C"/>
    <w:rsid w:val="00D906EB"/>
    <w:rsid w:val="00D907A7"/>
    <w:rsid w:val="00D917D0"/>
    <w:rsid w:val="00D91AFE"/>
    <w:rsid w:val="00D92753"/>
    <w:rsid w:val="00D9364E"/>
    <w:rsid w:val="00D936C0"/>
    <w:rsid w:val="00D940DE"/>
    <w:rsid w:val="00D94604"/>
    <w:rsid w:val="00D94A2F"/>
    <w:rsid w:val="00D94B85"/>
    <w:rsid w:val="00D9578A"/>
    <w:rsid w:val="00D957CD"/>
    <w:rsid w:val="00D96293"/>
    <w:rsid w:val="00D97B05"/>
    <w:rsid w:val="00D97BF2"/>
    <w:rsid w:val="00D97D62"/>
    <w:rsid w:val="00DA0A90"/>
    <w:rsid w:val="00DA1118"/>
    <w:rsid w:val="00DA1255"/>
    <w:rsid w:val="00DA24A1"/>
    <w:rsid w:val="00DA25FA"/>
    <w:rsid w:val="00DA2BE5"/>
    <w:rsid w:val="00DA3348"/>
    <w:rsid w:val="00DA36FC"/>
    <w:rsid w:val="00DA573B"/>
    <w:rsid w:val="00DA5BF6"/>
    <w:rsid w:val="00DA6097"/>
    <w:rsid w:val="00DA67B8"/>
    <w:rsid w:val="00DA6985"/>
    <w:rsid w:val="00DA6F4D"/>
    <w:rsid w:val="00DA7163"/>
    <w:rsid w:val="00DA738C"/>
    <w:rsid w:val="00DB1C40"/>
    <w:rsid w:val="00DB33DD"/>
    <w:rsid w:val="00DB3A23"/>
    <w:rsid w:val="00DB3B89"/>
    <w:rsid w:val="00DB3BD7"/>
    <w:rsid w:val="00DB4327"/>
    <w:rsid w:val="00DB4CC4"/>
    <w:rsid w:val="00DB52DA"/>
    <w:rsid w:val="00DB5D41"/>
    <w:rsid w:val="00DB7374"/>
    <w:rsid w:val="00DB7F50"/>
    <w:rsid w:val="00DC0381"/>
    <w:rsid w:val="00DC0547"/>
    <w:rsid w:val="00DC0651"/>
    <w:rsid w:val="00DC1E24"/>
    <w:rsid w:val="00DC2A28"/>
    <w:rsid w:val="00DC2ECE"/>
    <w:rsid w:val="00DC3DA4"/>
    <w:rsid w:val="00DC4863"/>
    <w:rsid w:val="00DC4DEE"/>
    <w:rsid w:val="00DC59BB"/>
    <w:rsid w:val="00DC5F49"/>
    <w:rsid w:val="00DC6D21"/>
    <w:rsid w:val="00DC7477"/>
    <w:rsid w:val="00DC79D4"/>
    <w:rsid w:val="00DC7ED2"/>
    <w:rsid w:val="00DD0B31"/>
    <w:rsid w:val="00DD1678"/>
    <w:rsid w:val="00DD28F3"/>
    <w:rsid w:val="00DD2C63"/>
    <w:rsid w:val="00DD36C2"/>
    <w:rsid w:val="00DD3F3C"/>
    <w:rsid w:val="00DD4A40"/>
    <w:rsid w:val="00DD5A3E"/>
    <w:rsid w:val="00DD6D1B"/>
    <w:rsid w:val="00DD7B41"/>
    <w:rsid w:val="00DD7FD2"/>
    <w:rsid w:val="00DE1033"/>
    <w:rsid w:val="00DE194F"/>
    <w:rsid w:val="00DE1FC8"/>
    <w:rsid w:val="00DE2195"/>
    <w:rsid w:val="00DE2592"/>
    <w:rsid w:val="00DE39F7"/>
    <w:rsid w:val="00DE4E14"/>
    <w:rsid w:val="00DE51E7"/>
    <w:rsid w:val="00DE5697"/>
    <w:rsid w:val="00DE62C9"/>
    <w:rsid w:val="00DE7273"/>
    <w:rsid w:val="00DE7FA3"/>
    <w:rsid w:val="00DE7FE0"/>
    <w:rsid w:val="00DF00C4"/>
    <w:rsid w:val="00DF0238"/>
    <w:rsid w:val="00DF1097"/>
    <w:rsid w:val="00DF1BFE"/>
    <w:rsid w:val="00DF2093"/>
    <w:rsid w:val="00DF2946"/>
    <w:rsid w:val="00DF2AF6"/>
    <w:rsid w:val="00DF4B22"/>
    <w:rsid w:val="00DF5704"/>
    <w:rsid w:val="00DF599E"/>
    <w:rsid w:val="00DF6C40"/>
    <w:rsid w:val="00DF6F79"/>
    <w:rsid w:val="00DF7837"/>
    <w:rsid w:val="00E00120"/>
    <w:rsid w:val="00E00428"/>
    <w:rsid w:val="00E00813"/>
    <w:rsid w:val="00E00A8E"/>
    <w:rsid w:val="00E0149E"/>
    <w:rsid w:val="00E016D8"/>
    <w:rsid w:val="00E0207C"/>
    <w:rsid w:val="00E0235A"/>
    <w:rsid w:val="00E0239D"/>
    <w:rsid w:val="00E02AAE"/>
    <w:rsid w:val="00E02E3E"/>
    <w:rsid w:val="00E0323B"/>
    <w:rsid w:val="00E044A8"/>
    <w:rsid w:val="00E04878"/>
    <w:rsid w:val="00E055B3"/>
    <w:rsid w:val="00E068DC"/>
    <w:rsid w:val="00E10AD2"/>
    <w:rsid w:val="00E13C1C"/>
    <w:rsid w:val="00E149A2"/>
    <w:rsid w:val="00E14D1D"/>
    <w:rsid w:val="00E15F04"/>
    <w:rsid w:val="00E1693C"/>
    <w:rsid w:val="00E16C12"/>
    <w:rsid w:val="00E16F4A"/>
    <w:rsid w:val="00E224D3"/>
    <w:rsid w:val="00E246D7"/>
    <w:rsid w:val="00E2504A"/>
    <w:rsid w:val="00E25390"/>
    <w:rsid w:val="00E25624"/>
    <w:rsid w:val="00E30DC0"/>
    <w:rsid w:val="00E31193"/>
    <w:rsid w:val="00E315C7"/>
    <w:rsid w:val="00E318C5"/>
    <w:rsid w:val="00E336A3"/>
    <w:rsid w:val="00E337F4"/>
    <w:rsid w:val="00E33B26"/>
    <w:rsid w:val="00E33FB9"/>
    <w:rsid w:val="00E343DA"/>
    <w:rsid w:val="00E343EE"/>
    <w:rsid w:val="00E344EE"/>
    <w:rsid w:val="00E3456C"/>
    <w:rsid w:val="00E34585"/>
    <w:rsid w:val="00E34C63"/>
    <w:rsid w:val="00E34D35"/>
    <w:rsid w:val="00E353B8"/>
    <w:rsid w:val="00E358BB"/>
    <w:rsid w:val="00E36307"/>
    <w:rsid w:val="00E36420"/>
    <w:rsid w:val="00E41860"/>
    <w:rsid w:val="00E4449B"/>
    <w:rsid w:val="00E444C7"/>
    <w:rsid w:val="00E445FB"/>
    <w:rsid w:val="00E44600"/>
    <w:rsid w:val="00E4511B"/>
    <w:rsid w:val="00E46833"/>
    <w:rsid w:val="00E47FC5"/>
    <w:rsid w:val="00E500A7"/>
    <w:rsid w:val="00E51654"/>
    <w:rsid w:val="00E51A11"/>
    <w:rsid w:val="00E51E74"/>
    <w:rsid w:val="00E52D78"/>
    <w:rsid w:val="00E550EE"/>
    <w:rsid w:val="00E55789"/>
    <w:rsid w:val="00E577A1"/>
    <w:rsid w:val="00E60374"/>
    <w:rsid w:val="00E603C2"/>
    <w:rsid w:val="00E60501"/>
    <w:rsid w:val="00E611D4"/>
    <w:rsid w:val="00E612F1"/>
    <w:rsid w:val="00E632D7"/>
    <w:rsid w:val="00E63469"/>
    <w:rsid w:val="00E63565"/>
    <w:rsid w:val="00E649B6"/>
    <w:rsid w:val="00E64CE9"/>
    <w:rsid w:val="00E64D24"/>
    <w:rsid w:val="00E66699"/>
    <w:rsid w:val="00E66D7A"/>
    <w:rsid w:val="00E6748B"/>
    <w:rsid w:val="00E70DCD"/>
    <w:rsid w:val="00E7131E"/>
    <w:rsid w:val="00E71979"/>
    <w:rsid w:val="00E72510"/>
    <w:rsid w:val="00E72C41"/>
    <w:rsid w:val="00E734AA"/>
    <w:rsid w:val="00E74E61"/>
    <w:rsid w:val="00E75146"/>
    <w:rsid w:val="00E76F1B"/>
    <w:rsid w:val="00E77B63"/>
    <w:rsid w:val="00E77EC0"/>
    <w:rsid w:val="00E8244A"/>
    <w:rsid w:val="00E824D0"/>
    <w:rsid w:val="00E825CE"/>
    <w:rsid w:val="00E84173"/>
    <w:rsid w:val="00E84311"/>
    <w:rsid w:val="00E84798"/>
    <w:rsid w:val="00E8512E"/>
    <w:rsid w:val="00E85634"/>
    <w:rsid w:val="00E86B82"/>
    <w:rsid w:val="00E86CC5"/>
    <w:rsid w:val="00E86D87"/>
    <w:rsid w:val="00E872AD"/>
    <w:rsid w:val="00E87827"/>
    <w:rsid w:val="00E910F0"/>
    <w:rsid w:val="00E92677"/>
    <w:rsid w:val="00E9273D"/>
    <w:rsid w:val="00E92D40"/>
    <w:rsid w:val="00E92DA4"/>
    <w:rsid w:val="00E93316"/>
    <w:rsid w:val="00E9442C"/>
    <w:rsid w:val="00E944B5"/>
    <w:rsid w:val="00E94CF6"/>
    <w:rsid w:val="00E95B9F"/>
    <w:rsid w:val="00E95BFA"/>
    <w:rsid w:val="00E95D92"/>
    <w:rsid w:val="00E95F54"/>
    <w:rsid w:val="00E96AC2"/>
    <w:rsid w:val="00EA04B4"/>
    <w:rsid w:val="00EA1181"/>
    <w:rsid w:val="00EA293A"/>
    <w:rsid w:val="00EA31CB"/>
    <w:rsid w:val="00EA35E7"/>
    <w:rsid w:val="00EA4199"/>
    <w:rsid w:val="00EA4B32"/>
    <w:rsid w:val="00EA51F7"/>
    <w:rsid w:val="00EA5E7A"/>
    <w:rsid w:val="00EA6AF9"/>
    <w:rsid w:val="00EA7C6B"/>
    <w:rsid w:val="00EB0092"/>
    <w:rsid w:val="00EB0C59"/>
    <w:rsid w:val="00EB143A"/>
    <w:rsid w:val="00EB19EB"/>
    <w:rsid w:val="00EB1F62"/>
    <w:rsid w:val="00EB2A9A"/>
    <w:rsid w:val="00EB2E66"/>
    <w:rsid w:val="00EB2FCE"/>
    <w:rsid w:val="00EB323E"/>
    <w:rsid w:val="00EB4568"/>
    <w:rsid w:val="00EB4615"/>
    <w:rsid w:val="00EB65C8"/>
    <w:rsid w:val="00EB7820"/>
    <w:rsid w:val="00EB7934"/>
    <w:rsid w:val="00EB7A2D"/>
    <w:rsid w:val="00EC0198"/>
    <w:rsid w:val="00EC2DA3"/>
    <w:rsid w:val="00EC3015"/>
    <w:rsid w:val="00EC33CB"/>
    <w:rsid w:val="00EC346B"/>
    <w:rsid w:val="00EC39BB"/>
    <w:rsid w:val="00EC3B56"/>
    <w:rsid w:val="00EC3EF4"/>
    <w:rsid w:val="00EC4BC9"/>
    <w:rsid w:val="00EC5584"/>
    <w:rsid w:val="00EC5D44"/>
    <w:rsid w:val="00EC64BF"/>
    <w:rsid w:val="00EC66BA"/>
    <w:rsid w:val="00EC6F8C"/>
    <w:rsid w:val="00ED1B8B"/>
    <w:rsid w:val="00ED2472"/>
    <w:rsid w:val="00ED277E"/>
    <w:rsid w:val="00ED35DF"/>
    <w:rsid w:val="00ED3656"/>
    <w:rsid w:val="00ED5FF2"/>
    <w:rsid w:val="00ED736D"/>
    <w:rsid w:val="00EE0FBD"/>
    <w:rsid w:val="00EE27BD"/>
    <w:rsid w:val="00EE3948"/>
    <w:rsid w:val="00EE430D"/>
    <w:rsid w:val="00EE6162"/>
    <w:rsid w:val="00EE685D"/>
    <w:rsid w:val="00EE6F95"/>
    <w:rsid w:val="00EF21D9"/>
    <w:rsid w:val="00EF3022"/>
    <w:rsid w:val="00EF31E5"/>
    <w:rsid w:val="00EF32F0"/>
    <w:rsid w:val="00EF3ACA"/>
    <w:rsid w:val="00EF5058"/>
    <w:rsid w:val="00EF7B06"/>
    <w:rsid w:val="00F0054A"/>
    <w:rsid w:val="00F00EBE"/>
    <w:rsid w:val="00F014A6"/>
    <w:rsid w:val="00F02033"/>
    <w:rsid w:val="00F02DC5"/>
    <w:rsid w:val="00F03E5C"/>
    <w:rsid w:val="00F042B2"/>
    <w:rsid w:val="00F04AF5"/>
    <w:rsid w:val="00F0515B"/>
    <w:rsid w:val="00F053B0"/>
    <w:rsid w:val="00F06229"/>
    <w:rsid w:val="00F06702"/>
    <w:rsid w:val="00F07637"/>
    <w:rsid w:val="00F07FBD"/>
    <w:rsid w:val="00F10C9B"/>
    <w:rsid w:val="00F116CD"/>
    <w:rsid w:val="00F13AEC"/>
    <w:rsid w:val="00F13BB8"/>
    <w:rsid w:val="00F142E9"/>
    <w:rsid w:val="00F14912"/>
    <w:rsid w:val="00F15176"/>
    <w:rsid w:val="00F151D8"/>
    <w:rsid w:val="00F153EB"/>
    <w:rsid w:val="00F1565E"/>
    <w:rsid w:val="00F15EB7"/>
    <w:rsid w:val="00F164F3"/>
    <w:rsid w:val="00F204BA"/>
    <w:rsid w:val="00F20F59"/>
    <w:rsid w:val="00F2360E"/>
    <w:rsid w:val="00F23739"/>
    <w:rsid w:val="00F24653"/>
    <w:rsid w:val="00F24662"/>
    <w:rsid w:val="00F24955"/>
    <w:rsid w:val="00F24C80"/>
    <w:rsid w:val="00F257EF"/>
    <w:rsid w:val="00F268A7"/>
    <w:rsid w:val="00F27533"/>
    <w:rsid w:val="00F27CEB"/>
    <w:rsid w:val="00F304BA"/>
    <w:rsid w:val="00F31FAD"/>
    <w:rsid w:val="00F3237F"/>
    <w:rsid w:val="00F326BF"/>
    <w:rsid w:val="00F32D3B"/>
    <w:rsid w:val="00F32D9D"/>
    <w:rsid w:val="00F32E7C"/>
    <w:rsid w:val="00F330DE"/>
    <w:rsid w:val="00F335FC"/>
    <w:rsid w:val="00F33AAA"/>
    <w:rsid w:val="00F34664"/>
    <w:rsid w:val="00F35FDE"/>
    <w:rsid w:val="00F36AD2"/>
    <w:rsid w:val="00F36CA5"/>
    <w:rsid w:val="00F41267"/>
    <w:rsid w:val="00F421D6"/>
    <w:rsid w:val="00F42587"/>
    <w:rsid w:val="00F42A73"/>
    <w:rsid w:val="00F447C2"/>
    <w:rsid w:val="00F449BC"/>
    <w:rsid w:val="00F45BC7"/>
    <w:rsid w:val="00F461C1"/>
    <w:rsid w:val="00F46AC5"/>
    <w:rsid w:val="00F46D53"/>
    <w:rsid w:val="00F46EAA"/>
    <w:rsid w:val="00F47952"/>
    <w:rsid w:val="00F47971"/>
    <w:rsid w:val="00F4799E"/>
    <w:rsid w:val="00F50898"/>
    <w:rsid w:val="00F52E0B"/>
    <w:rsid w:val="00F53321"/>
    <w:rsid w:val="00F54EEA"/>
    <w:rsid w:val="00F54F9C"/>
    <w:rsid w:val="00F55018"/>
    <w:rsid w:val="00F5534F"/>
    <w:rsid w:val="00F5582C"/>
    <w:rsid w:val="00F55DD8"/>
    <w:rsid w:val="00F5608B"/>
    <w:rsid w:val="00F56387"/>
    <w:rsid w:val="00F563EA"/>
    <w:rsid w:val="00F56C17"/>
    <w:rsid w:val="00F57293"/>
    <w:rsid w:val="00F6075B"/>
    <w:rsid w:val="00F6126D"/>
    <w:rsid w:val="00F628B2"/>
    <w:rsid w:val="00F63267"/>
    <w:rsid w:val="00F6330A"/>
    <w:rsid w:val="00F635F3"/>
    <w:rsid w:val="00F651FD"/>
    <w:rsid w:val="00F66462"/>
    <w:rsid w:val="00F669F9"/>
    <w:rsid w:val="00F66C93"/>
    <w:rsid w:val="00F706CA"/>
    <w:rsid w:val="00F71A0E"/>
    <w:rsid w:val="00F72584"/>
    <w:rsid w:val="00F730D4"/>
    <w:rsid w:val="00F7352B"/>
    <w:rsid w:val="00F73553"/>
    <w:rsid w:val="00F763EF"/>
    <w:rsid w:val="00F769D0"/>
    <w:rsid w:val="00F7791D"/>
    <w:rsid w:val="00F80A5D"/>
    <w:rsid w:val="00F814E1"/>
    <w:rsid w:val="00F814FF"/>
    <w:rsid w:val="00F81A8D"/>
    <w:rsid w:val="00F81C44"/>
    <w:rsid w:val="00F82A83"/>
    <w:rsid w:val="00F8338D"/>
    <w:rsid w:val="00F842B5"/>
    <w:rsid w:val="00F848AA"/>
    <w:rsid w:val="00F86F31"/>
    <w:rsid w:val="00F87058"/>
    <w:rsid w:val="00F87518"/>
    <w:rsid w:val="00F87B27"/>
    <w:rsid w:val="00F90E8C"/>
    <w:rsid w:val="00F911F8"/>
    <w:rsid w:val="00F93034"/>
    <w:rsid w:val="00F938DD"/>
    <w:rsid w:val="00F94D67"/>
    <w:rsid w:val="00F94F43"/>
    <w:rsid w:val="00F95726"/>
    <w:rsid w:val="00F96814"/>
    <w:rsid w:val="00FA16BD"/>
    <w:rsid w:val="00FA2200"/>
    <w:rsid w:val="00FA2BB8"/>
    <w:rsid w:val="00FA3154"/>
    <w:rsid w:val="00FA38EA"/>
    <w:rsid w:val="00FA3B24"/>
    <w:rsid w:val="00FA409C"/>
    <w:rsid w:val="00FA4691"/>
    <w:rsid w:val="00FA4FCD"/>
    <w:rsid w:val="00FA66E9"/>
    <w:rsid w:val="00FA67CF"/>
    <w:rsid w:val="00FA7402"/>
    <w:rsid w:val="00FB1E2F"/>
    <w:rsid w:val="00FB21F2"/>
    <w:rsid w:val="00FB4010"/>
    <w:rsid w:val="00FB4EDB"/>
    <w:rsid w:val="00FB5105"/>
    <w:rsid w:val="00FB5345"/>
    <w:rsid w:val="00FB664B"/>
    <w:rsid w:val="00FB7AB6"/>
    <w:rsid w:val="00FC0A21"/>
    <w:rsid w:val="00FC0DCB"/>
    <w:rsid w:val="00FC1200"/>
    <w:rsid w:val="00FC1BF3"/>
    <w:rsid w:val="00FC1D2F"/>
    <w:rsid w:val="00FC28D6"/>
    <w:rsid w:val="00FC34BC"/>
    <w:rsid w:val="00FC3598"/>
    <w:rsid w:val="00FC45C9"/>
    <w:rsid w:val="00FC56EC"/>
    <w:rsid w:val="00FC5FFF"/>
    <w:rsid w:val="00FC7DDF"/>
    <w:rsid w:val="00FD0ADF"/>
    <w:rsid w:val="00FD1A39"/>
    <w:rsid w:val="00FD3578"/>
    <w:rsid w:val="00FD3DF3"/>
    <w:rsid w:val="00FD4DBE"/>
    <w:rsid w:val="00FD4E00"/>
    <w:rsid w:val="00FD4E12"/>
    <w:rsid w:val="00FD61C1"/>
    <w:rsid w:val="00FD61C7"/>
    <w:rsid w:val="00FD6544"/>
    <w:rsid w:val="00FD71D3"/>
    <w:rsid w:val="00FD74A5"/>
    <w:rsid w:val="00FD74ED"/>
    <w:rsid w:val="00FD756F"/>
    <w:rsid w:val="00FD7E44"/>
    <w:rsid w:val="00FE0864"/>
    <w:rsid w:val="00FE0CCA"/>
    <w:rsid w:val="00FE1439"/>
    <w:rsid w:val="00FE1627"/>
    <w:rsid w:val="00FE2028"/>
    <w:rsid w:val="00FE2118"/>
    <w:rsid w:val="00FE2210"/>
    <w:rsid w:val="00FE4B3A"/>
    <w:rsid w:val="00FE58A8"/>
    <w:rsid w:val="00FE59C1"/>
    <w:rsid w:val="00FE6202"/>
    <w:rsid w:val="00FE6434"/>
    <w:rsid w:val="00FE6A88"/>
    <w:rsid w:val="00FE6E6B"/>
    <w:rsid w:val="00FE773F"/>
    <w:rsid w:val="00FE7BE4"/>
    <w:rsid w:val="00FF0D55"/>
    <w:rsid w:val="00FF1189"/>
    <w:rsid w:val="00FF1F3C"/>
    <w:rsid w:val="00FF3B4F"/>
    <w:rsid w:val="00FF492D"/>
    <w:rsid w:val="00FF55EF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5413F242"/>
  <w15:docId w15:val="{94D6C4BE-7C4C-402D-8A12-A8E7B044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15F"/>
  </w:style>
  <w:style w:type="paragraph" w:styleId="Heading1">
    <w:name w:val="heading 1"/>
    <w:basedOn w:val="Normal"/>
    <w:next w:val="Normal"/>
    <w:link w:val="Heading1Char"/>
    <w:uiPriority w:val="9"/>
    <w:qFormat/>
    <w:rsid w:val="00A438D8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4EA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5B5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430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38D8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38D8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438D8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438D8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438D8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F6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E2D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DC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9E9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09E9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438D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F45C2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nhideWhenUsed/>
    <w:rsid w:val="005C6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60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63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6342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934E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45B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614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438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438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438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438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438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42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F16"/>
  </w:style>
  <w:style w:type="paragraph" w:styleId="Footer">
    <w:name w:val="footer"/>
    <w:basedOn w:val="Normal"/>
    <w:link w:val="FooterChar"/>
    <w:uiPriority w:val="99"/>
    <w:unhideWhenUsed/>
    <w:rsid w:val="00D42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16"/>
  </w:style>
  <w:style w:type="paragraph" w:styleId="TOC1">
    <w:name w:val="toc 1"/>
    <w:basedOn w:val="Normal"/>
    <w:next w:val="Normal"/>
    <w:autoRedefine/>
    <w:uiPriority w:val="39"/>
    <w:unhideWhenUsed/>
    <w:qFormat/>
    <w:rsid w:val="00223D27"/>
    <w:pPr>
      <w:spacing w:after="100"/>
    </w:pPr>
  </w:style>
  <w:style w:type="paragraph" w:styleId="ListParagraph">
    <w:name w:val="List Paragraph"/>
    <w:basedOn w:val="Normal"/>
    <w:uiPriority w:val="34"/>
    <w:qFormat/>
    <w:rsid w:val="008526D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239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239F0"/>
    <w:pPr>
      <w:spacing w:after="100"/>
      <w:ind w:left="440"/>
    </w:pPr>
  </w:style>
  <w:style w:type="paragraph" w:styleId="FootnoteText">
    <w:name w:val="footnote text"/>
    <w:basedOn w:val="Normal"/>
    <w:link w:val="FootnoteTextChar"/>
    <w:semiHidden/>
    <w:unhideWhenUsed/>
    <w:rsid w:val="00F067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6702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F06702"/>
    <w:rPr>
      <w:vertAlign w:val="superscript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081139"/>
    <w:pPr>
      <w:spacing w:line="240" w:lineRule="auto"/>
      <w:jc w:val="center"/>
    </w:pPr>
    <w:rPr>
      <w:b/>
      <w:bCs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E5DBE"/>
  </w:style>
  <w:style w:type="paragraph" w:styleId="TableofFigures">
    <w:name w:val="table of figures"/>
    <w:basedOn w:val="Normal"/>
    <w:next w:val="Normal"/>
    <w:unhideWhenUsed/>
    <w:rsid w:val="00997B98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354C9B"/>
    <w:rPr>
      <w:color w:val="808080"/>
    </w:rPr>
  </w:style>
  <w:style w:type="paragraph" w:styleId="NormalWeb">
    <w:name w:val="Normal (Web)"/>
    <w:basedOn w:val="Normal"/>
    <w:uiPriority w:val="99"/>
    <w:unhideWhenUsed/>
    <w:rsid w:val="0069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customStyle="1" w:styleId="StandardParagraph">
    <w:name w:val="Standard Paragraph"/>
    <w:basedOn w:val="Normal"/>
    <w:rsid w:val="00567D9C"/>
    <w:pPr>
      <w:spacing w:before="240" w:after="120" w:line="240" w:lineRule="auto"/>
      <w:jc w:val="both"/>
    </w:pPr>
    <w:rPr>
      <w:rFonts w:ascii="Helvetica" w:eastAsia="Malgun Gothic" w:hAnsi="Helvetica" w:cs="Times New Roman"/>
      <w:sz w:val="20"/>
      <w:szCs w:val="20"/>
    </w:rPr>
  </w:style>
  <w:style w:type="paragraph" w:styleId="MessageHeader">
    <w:name w:val="Message Header"/>
    <w:basedOn w:val="Normal"/>
    <w:link w:val="MessageHeaderChar"/>
    <w:rsid w:val="00567D9C"/>
    <w:pPr>
      <w:spacing w:after="120" w:line="240" w:lineRule="auto"/>
      <w:ind w:left="1080" w:hanging="1080"/>
    </w:pPr>
    <w:rPr>
      <w:rFonts w:ascii="Arial" w:eastAsia="Malgun Gothic" w:hAnsi="Arial" w:cs="Times New Roman"/>
      <w:sz w:val="24"/>
      <w:szCs w:val="20"/>
    </w:rPr>
  </w:style>
  <w:style w:type="character" w:customStyle="1" w:styleId="MessageHeaderChar">
    <w:name w:val="Message Header Char"/>
    <w:basedOn w:val="DefaultParagraphFont"/>
    <w:link w:val="MessageHeader"/>
    <w:rsid w:val="00567D9C"/>
    <w:rPr>
      <w:rFonts w:ascii="Arial" w:eastAsia="Malgun Gothic" w:hAnsi="Arial" w:cs="Times New Roman"/>
      <w:sz w:val="24"/>
      <w:szCs w:val="20"/>
    </w:rPr>
  </w:style>
  <w:style w:type="paragraph" w:styleId="TOC4">
    <w:name w:val="toc 4"/>
    <w:basedOn w:val="TOC3"/>
    <w:next w:val="Normal"/>
    <w:uiPriority w:val="39"/>
    <w:rsid w:val="00567D9C"/>
    <w:pPr>
      <w:tabs>
        <w:tab w:val="right" w:leader="dot" w:pos="10080"/>
      </w:tabs>
      <w:spacing w:after="0" w:line="240" w:lineRule="auto"/>
      <w:ind w:left="864"/>
    </w:pPr>
    <w:rPr>
      <w:rFonts w:ascii="Helvetica" w:eastAsia="Malgun Gothic" w:hAnsi="Helvetica" w:cs="Times New Roman"/>
      <w:sz w:val="20"/>
      <w:szCs w:val="20"/>
    </w:rPr>
  </w:style>
  <w:style w:type="paragraph" w:customStyle="1" w:styleId="CProg">
    <w:name w:val="CProg"/>
    <w:basedOn w:val="Normal"/>
    <w:rsid w:val="00567D9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</w:tabs>
      <w:spacing w:after="120" w:line="240" w:lineRule="auto"/>
    </w:pPr>
    <w:rPr>
      <w:rFonts w:ascii="Courier New" w:eastAsia="Malgun Gothic" w:hAnsi="Courier New" w:cs="Times New Roman"/>
      <w:noProof/>
      <w:sz w:val="20"/>
      <w:szCs w:val="20"/>
    </w:rPr>
  </w:style>
  <w:style w:type="paragraph" w:styleId="ListBullet">
    <w:name w:val="List Bullet"/>
    <w:basedOn w:val="Normal"/>
    <w:rsid w:val="00567D9C"/>
    <w:pPr>
      <w:spacing w:after="120" w:line="240" w:lineRule="auto"/>
      <w:ind w:left="360" w:hanging="360"/>
    </w:pPr>
    <w:rPr>
      <w:rFonts w:ascii="Helvetica" w:eastAsia="Malgun Gothic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567D9C"/>
  </w:style>
  <w:style w:type="paragraph" w:customStyle="1" w:styleId="CProgTitle">
    <w:name w:val="CProgTitle"/>
    <w:basedOn w:val="CProg"/>
    <w:next w:val="CProg"/>
    <w:rsid w:val="00567D9C"/>
    <w:rPr>
      <w:b/>
      <w:i/>
    </w:rPr>
  </w:style>
  <w:style w:type="paragraph" w:styleId="TOC5">
    <w:name w:val="toc 5"/>
    <w:basedOn w:val="TOC4"/>
    <w:next w:val="Normal"/>
    <w:uiPriority w:val="39"/>
    <w:rsid w:val="00567D9C"/>
    <w:pPr>
      <w:ind w:left="1152"/>
    </w:pPr>
  </w:style>
  <w:style w:type="paragraph" w:styleId="TOC6">
    <w:name w:val="toc 6"/>
    <w:basedOn w:val="Normal"/>
    <w:next w:val="Normal"/>
    <w:uiPriority w:val="39"/>
    <w:rsid w:val="00567D9C"/>
    <w:pPr>
      <w:tabs>
        <w:tab w:val="right" w:leader="dot" w:pos="10080"/>
      </w:tabs>
      <w:spacing w:after="120" w:line="240" w:lineRule="auto"/>
      <w:ind w:left="1000"/>
    </w:pPr>
    <w:rPr>
      <w:rFonts w:ascii="Helvetica" w:eastAsia="Malgun Gothic" w:hAnsi="Helvetica" w:cs="Times New Roman"/>
      <w:sz w:val="20"/>
      <w:szCs w:val="20"/>
    </w:rPr>
  </w:style>
  <w:style w:type="paragraph" w:styleId="TOC7">
    <w:name w:val="toc 7"/>
    <w:basedOn w:val="Normal"/>
    <w:next w:val="Normal"/>
    <w:uiPriority w:val="39"/>
    <w:rsid w:val="00567D9C"/>
    <w:pPr>
      <w:tabs>
        <w:tab w:val="right" w:leader="dot" w:pos="10080"/>
      </w:tabs>
      <w:spacing w:after="120" w:line="240" w:lineRule="auto"/>
      <w:ind w:left="1200"/>
    </w:pPr>
    <w:rPr>
      <w:rFonts w:ascii="Helvetica" w:eastAsia="Malgun Gothic" w:hAnsi="Helvetica" w:cs="Times New Roman"/>
      <w:sz w:val="20"/>
      <w:szCs w:val="20"/>
    </w:rPr>
  </w:style>
  <w:style w:type="paragraph" w:styleId="TOC8">
    <w:name w:val="toc 8"/>
    <w:basedOn w:val="Normal"/>
    <w:next w:val="Normal"/>
    <w:uiPriority w:val="39"/>
    <w:rsid w:val="00567D9C"/>
    <w:pPr>
      <w:tabs>
        <w:tab w:val="right" w:leader="dot" w:pos="10080"/>
      </w:tabs>
      <w:spacing w:after="120" w:line="240" w:lineRule="auto"/>
      <w:ind w:left="1400"/>
    </w:pPr>
    <w:rPr>
      <w:rFonts w:ascii="Helvetica" w:eastAsia="Malgun Gothic" w:hAnsi="Helvetica" w:cs="Times New Roman"/>
      <w:sz w:val="20"/>
      <w:szCs w:val="20"/>
    </w:rPr>
  </w:style>
  <w:style w:type="paragraph" w:styleId="TOC9">
    <w:name w:val="toc 9"/>
    <w:basedOn w:val="Normal"/>
    <w:next w:val="Normal"/>
    <w:uiPriority w:val="39"/>
    <w:rsid w:val="00567D9C"/>
    <w:pPr>
      <w:tabs>
        <w:tab w:val="right" w:leader="dot" w:pos="10080"/>
      </w:tabs>
      <w:spacing w:after="120" w:line="240" w:lineRule="auto"/>
      <w:ind w:left="1600"/>
    </w:pPr>
    <w:rPr>
      <w:rFonts w:ascii="Helvetica" w:eastAsia="Malgun Gothic" w:hAnsi="Helvetica" w:cs="Times New Roman"/>
      <w:sz w:val="20"/>
      <w:szCs w:val="20"/>
    </w:rPr>
  </w:style>
  <w:style w:type="character" w:customStyle="1" w:styleId="NoSpell">
    <w:name w:val="NoSpell"/>
    <w:rsid w:val="00567D9C"/>
  </w:style>
  <w:style w:type="paragraph" w:customStyle="1" w:styleId="CSProperty">
    <w:name w:val="CS Property"/>
    <w:basedOn w:val="Normal"/>
    <w:rsid w:val="00567D9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0" w:line="240" w:lineRule="auto"/>
      <w:jc w:val="center"/>
    </w:pPr>
    <w:rPr>
      <w:rFonts w:ascii="Arial" w:eastAsia="Malgun Gothic" w:hAnsi="Arial" w:cs="Times New Roman"/>
      <w:b/>
      <w:sz w:val="21"/>
      <w:szCs w:val="20"/>
    </w:rPr>
  </w:style>
  <w:style w:type="paragraph" w:customStyle="1" w:styleId="CSCopyright">
    <w:name w:val="CS Copyright"/>
    <w:basedOn w:val="Normal"/>
    <w:rsid w:val="00567D9C"/>
    <w:pPr>
      <w:spacing w:after="120" w:line="240" w:lineRule="auto"/>
      <w:jc w:val="center"/>
    </w:pPr>
    <w:rPr>
      <w:rFonts w:ascii="Times New Roman" w:eastAsia="Malgun Gothic" w:hAnsi="Times New Roman" w:cs="Times New Roman"/>
      <w:b/>
      <w:sz w:val="16"/>
      <w:szCs w:val="20"/>
    </w:rPr>
  </w:style>
  <w:style w:type="paragraph" w:styleId="BodyText2">
    <w:name w:val="Body Text 2"/>
    <w:basedOn w:val="Normal"/>
    <w:link w:val="BodyText2Char"/>
    <w:rsid w:val="00567D9C"/>
    <w:pPr>
      <w:spacing w:after="120" w:line="240" w:lineRule="auto"/>
    </w:pPr>
    <w:rPr>
      <w:rFonts w:ascii="Times New Roman" w:eastAsia="Malgun Gothic" w:hAnsi="Times New Roman" w:cs="Times New Roman"/>
      <w:color w:val="0000FF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567D9C"/>
    <w:rPr>
      <w:rFonts w:ascii="Times New Roman" w:eastAsia="Malgun Gothic" w:hAnsi="Times New Roman" w:cs="Times New Roman"/>
      <w:color w:val="0000FF"/>
      <w:sz w:val="24"/>
      <w:szCs w:val="24"/>
    </w:rPr>
  </w:style>
  <w:style w:type="paragraph" w:styleId="BodyText">
    <w:name w:val="Body Text"/>
    <w:basedOn w:val="Normal"/>
    <w:link w:val="BodyTextChar"/>
    <w:rsid w:val="00567D9C"/>
    <w:pPr>
      <w:spacing w:after="120" w:line="240" w:lineRule="auto"/>
    </w:pPr>
    <w:rPr>
      <w:rFonts w:ascii="Helvetica" w:eastAsia="Malgun Gothic" w:hAnsi="Helvetica" w:cs="Times New Roman"/>
      <w:color w:val="0000FF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67D9C"/>
    <w:rPr>
      <w:rFonts w:ascii="Helvetica" w:eastAsia="Malgun Gothic" w:hAnsi="Helvetica" w:cs="Times New Roman"/>
      <w:color w:val="0000FF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567D9C"/>
    <w:pPr>
      <w:shd w:val="clear" w:color="auto" w:fill="000080"/>
      <w:spacing w:after="120" w:line="240" w:lineRule="auto"/>
    </w:pPr>
    <w:rPr>
      <w:rFonts w:ascii="Tahoma" w:eastAsia="Malgun Gothic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567D9C"/>
    <w:rPr>
      <w:rFonts w:ascii="Tahoma" w:eastAsia="Malgun Gothic" w:hAnsi="Tahoma" w:cs="Tahoma"/>
      <w:sz w:val="20"/>
      <w:szCs w:val="20"/>
      <w:shd w:val="clear" w:color="auto" w:fill="000080"/>
    </w:rPr>
  </w:style>
  <w:style w:type="paragraph" w:customStyle="1" w:styleId="NormalTableContent">
    <w:name w:val="Normal: Table Content"/>
    <w:basedOn w:val="Normal"/>
    <w:rsid w:val="00567D9C"/>
    <w:pPr>
      <w:spacing w:after="0" w:line="240" w:lineRule="auto"/>
    </w:pPr>
    <w:rPr>
      <w:rFonts w:ascii="Helvetica" w:eastAsia="Malgun Gothic" w:hAnsi="Helvetica" w:cs="Times New Roman"/>
      <w:sz w:val="20"/>
      <w:szCs w:val="20"/>
    </w:rPr>
  </w:style>
  <w:style w:type="paragraph" w:customStyle="1" w:styleId="NormalTableHeading">
    <w:name w:val="Normal: Table Heading"/>
    <w:basedOn w:val="Normal"/>
    <w:rsid w:val="00567D9C"/>
    <w:pPr>
      <w:spacing w:after="0" w:line="240" w:lineRule="auto"/>
      <w:jc w:val="center"/>
    </w:pPr>
    <w:rPr>
      <w:rFonts w:ascii="Helvetica" w:eastAsia="Malgun Gothic" w:hAnsi="Helvetica" w:cs="Times New Roman"/>
      <w:b/>
      <w:sz w:val="20"/>
      <w:szCs w:val="20"/>
    </w:rPr>
  </w:style>
  <w:style w:type="paragraph" w:customStyle="1" w:styleId="NormalBullet">
    <w:name w:val="Normal: Bullet"/>
    <w:basedOn w:val="Normal"/>
    <w:rsid w:val="00567D9C"/>
    <w:pPr>
      <w:numPr>
        <w:numId w:val="2"/>
      </w:numPr>
      <w:spacing w:after="0" w:line="240" w:lineRule="auto"/>
    </w:pPr>
    <w:rPr>
      <w:rFonts w:ascii="Helvetica" w:eastAsia="Malgun Gothic" w:hAnsi="Helvetica" w:cs="Times New Roman"/>
      <w:sz w:val="20"/>
      <w:szCs w:val="20"/>
    </w:rPr>
  </w:style>
  <w:style w:type="paragraph" w:customStyle="1" w:styleId="NormalNumberedRC1">
    <w:name w:val="Normal: Numbered: RC1"/>
    <w:basedOn w:val="Normal"/>
    <w:rsid w:val="00567D9C"/>
    <w:pPr>
      <w:numPr>
        <w:numId w:val="4"/>
      </w:numPr>
      <w:spacing w:after="0" w:line="240" w:lineRule="auto"/>
    </w:pPr>
    <w:rPr>
      <w:rFonts w:ascii="Helvetica" w:eastAsia="Malgun Gothic" w:hAnsi="Helvetica" w:cs="Times New Roman"/>
      <w:sz w:val="20"/>
      <w:szCs w:val="20"/>
    </w:rPr>
  </w:style>
  <w:style w:type="paragraph" w:customStyle="1" w:styleId="NormalNumber">
    <w:name w:val="Normal: Number"/>
    <w:basedOn w:val="Normal"/>
    <w:rsid w:val="00567D9C"/>
    <w:pPr>
      <w:numPr>
        <w:numId w:val="1"/>
      </w:numPr>
      <w:spacing w:after="0" w:line="240" w:lineRule="auto"/>
    </w:pPr>
    <w:rPr>
      <w:rFonts w:ascii="Helvetica" w:eastAsia="Malgun Gothic" w:hAnsi="Helvetica" w:cs="Times New Roman"/>
      <w:sz w:val="20"/>
      <w:szCs w:val="20"/>
    </w:rPr>
  </w:style>
  <w:style w:type="paragraph" w:customStyle="1" w:styleId="Code">
    <w:name w:val="Code"/>
    <w:basedOn w:val="Normal"/>
    <w:rsid w:val="00567D9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0" w:line="240" w:lineRule="auto"/>
    </w:pPr>
    <w:rPr>
      <w:rFonts w:ascii="Courier New" w:eastAsia="Malgun Gothic" w:hAnsi="Courier New" w:cs="Times New Roman"/>
      <w:sz w:val="18"/>
      <w:szCs w:val="20"/>
    </w:rPr>
  </w:style>
  <w:style w:type="paragraph" w:customStyle="1" w:styleId="QuestionText">
    <w:name w:val="Question Text"/>
    <w:basedOn w:val="Normal"/>
    <w:rsid w:val="00567D9C"/>
    <w:pPr>
      <w:spacing w:after="120" w:line="240" w:lineRule="auto"/>
      <w:ind w:left="720"/>
    </w:pPr>
    <w:rPr>
      <w:rFonts w:ascii="Helvetica" w:eastAsia="Malgun Gothic" w:hAnsi="Helvetica" w:cs="Times New Roman"/>
      <w:sz w:val="20"/>
      <w:szCs w:val="20"/>
    </w:rPr>
  </w:style>
  <w:style w:type="paragraph" w:customStyle="1" w:styleId="QuestionHeading">
    <w:name w:val="Question Heading"/>
    <w:basedOn w:val="Normal"/>
    <w:next w:val="QuestionText"/>
    <w:rsid w:val="00567D9C"/>
    <w:pPr>
      <w:numPr>
        <w:numId w:val="3"/>
      </w:numPr>
      <w:spacing w:after="0" w:line="240" w:lineRule="auto"/>
    </w:pPr>
    <w:rPr>
      <w:rFonts w:ascii="Helvetica" w:eastAsia="Malgun Gothic" w:hAnsi="Helvetica" w:cs="Times New Roman"/>
      <w:b/>
      <w:sz w:val="20"/>
      <w:szCs w:val="20"/>
      <w:u w:val="single"/>
    </w:rPr>
  </w:style>
  <w:style w:type="paragraph" w:customStyle="1" w:styleId="NormalNumberRC2">
    <w:name w:val="Normal: Number: RC2"/>
    <w:basedOn w:val="Normal"/>
    <w:rsid w:val="00567D9C"/>
    <w:pPr>
      <w:numPr>
        <w:numId w:val="5"/>
      </w:numPr>
      <w:spacing w:after="0" w:line="240" w:lineRule="auto"/>
    </w:pPr>
    <w:rPr>
      <w:rFonts w:ascii="Helvetica" w:eastAsia="Malgun Gothic" w:hAnsi="Helvetica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567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Malgun Gothic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9C"/>
    <w:rPr>
      <w:rFonts w:ascii="Courier New" w:eastAsia="Malgun Gothic" w:hAnsi="Courier New" w:cs="Courier New"/>
      <w:sz w:val="20"/>
      <w:szCs w:val="20"/>
    </w:rPr>
  </w:style>
  <w:style w:type="paragraph" w:customStyle="1" w:styleId="NormalTableConent">
    <w:name w:val="Normal: Table Conent"/>
    <w:basedOn w:val="Normal"/>
    <w:rsid w:val="00567D9C"/>
    <w:pPr>
      <w:numPr>
        <w:ilvl w:val="1"/>
        <w:numId w:val="1"/>
      </w:numPr>
      <w:spacing w:after="120" w:line="240" w:lineRule="auto"/>
    </w:pPr>
    <w:rPr>
      <w:rFonts w:ascii="Helvetica" w:eastAsia="Malgun Gothic" w:hAnsi="Helvetica" w:cs="Times New Roman"/>
      <w:sz w:val="20"/>
      <w:szCs w:val="20"/>
    </w:rPr>
  </w:style>
  <w:style w:type="paragraph" w:customStyle="1" w:styleId="Default">
    <w:name w:val="Default"/>
    <w:rsid w:val="00567D9C"/>
    <w:pPr>
      <w:autoSpaceDE w:val="0"/>
      <w:autoSpaceDN w:val="0"/>
      <w:adjustRightInd w:val="0"/>
      <w:spacing w:after="0" w:line="240" w:lineRule="auto"/>
    </w:pPr>
    <w:rPr>
      <w:rFonts w:ascii="Arial" w:eastAsia="Malgun Gothic" w:hAnsi="Arial" w:cs="Arial"/>
      <w:color w:val="000000"/>
      <w:sz w:val="24"/>
      <w:szCs w:val="24"/>
    </w:rPr>
  </w:style>
  <w:style w:type="character" w:styleId="CommentReference">
    <w:name w:val="annotation reference"/>
    <w:rsid w:val="00567D9C"/>
    <w:rPr>
      <w:sz w:val="16"/>
      <w:szCs w:val="16"/>
    </w:rPr>
  </w:style>
  <w:style w:type="paragraph" w:styleId="CommentText">
    <w:name w:val="annotation text"/>
    <w:basedOn w:val="Normal"/>
    <w:link w:val="CommentTextChar1"/>
    <w:rsid w:val="00567D9C"/>
    <w:pPr>
      <w:spacing w:after="0" w:line="240" w:lineRule="auto"/>
    </w:pPr>
    <w:rPr>
      <w:rFonts w:ascii="Trebuchet MS" w:eastAsia="Gulim" w:hAnsi="Trebuchet MS" w:cs="Times New Roman"/>
      <w:sz w:val="20"/>
      <w:szCs w:val="20"/>
      <w:lang w:eastAsia="ko-KR"/>
    </w:rPr>
  </w:style>
  <w:style w:type="character" w:customStyle="1" w:styleId="CommentTextChar">
    <w:name w:val="Comment Text Char"/>
    <w:basedOn w:val="DefaultParagraphFont"/>
    <w:rsid w:val="00567D9C"/>
    <w:rPr>
      <w:sz w:val="20"/>
      <w:szCs w:val="20"/>
    </w:rPr>
  </w:style>
  <w:style w:type="character" w:customStyle="1" w:styleId="CommentTextChar1">
    <w:name w:val="Comment Text Char1"/>
    <w:link w:val="CommentText"/>
    <w:uiPriority w:val="99"/>
    <w:rsid w:val="00567D9C"/>
    <w:rPr>
      <w:rFonts w:ascii="Trebuchet MS" w:eastAsia="Gulim" w:hAnsi="Trebuchet MS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567D9C"/>
    <w:pPr>
      <w:spacing w:after="120"/>
    </w:pPr>
    <w:rPr>
      <w:rFonts w:ascii="Helvetica" w:eastAsia="Malgun Gothic" w:hAnsi="Helvetica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567D9C"/>
    <w:rPr>
      <w:rFonts w:ascii="Helvetica" w:eastAsia="Malgun Gothic" w:hAnsi="Helvetica" w:cs="Times New Roman"/>
      <w:b/>
      <w:bCs/>
      <w:sz w:val="20"/>
      <w:szCs w:val="20"/>
    </w:rPr>
  </w:style>
  <w:style w:type="character" w:customStyle="1" w:styleId="rvts23">
    <w:name w:val="rvts23"/>
    <w:rsid w:val="00567D9C"/>
  </w:style>
  <w:style w:type="character" w:customStyle="1" w:styleId="rvts26">
    <w:name w:val="rvts26"/>
    <w:rsid w:val="00567D9C"/>
  </w:style>
  <w:style w:type="character" w:customStyle="1" w:styleId="rvts24">
    <w:name w:val="rvts24"/>
    <w:rsid w:val="00567D9C"/>
  </w:style>
  <w:style w:type="character" w:customStyle="1" w:styleId="rvts30">
    <w:name w:val="rvts30"/>
    <w:rsid w:val="00567D9C"/>
  </w:style>
  <w:style w:type="character" w:customStyle="1" w:styleId="rvts29">
    <w:name w:val="rvts29"/>
    <w:rsid w:val="00567D9C"/>
  </w:style>
  <w:style w:type="paragraph" w:styleId="Date">
    <w:name w:val="Date"/>
    <w:basedOn w:val="Normal"/>
    <w:next w:val="Normal"/>
    <w:link w:val="DateChar"/>
    <w:rsid w:val="00567D9C"/>
    <w:pPr>
      <w:spacing w:after="120" w:line="240" w:lineRule="auto"/>
    </w:pPr>
    <w:rPr>
      <w:rFonts w:ascii="Helvetica" w:eastAsia="Malgun Gothic" w:hAnsi="Helvetica" w:cs="Times New Roman"/>
      <w:sz w:val="20"/>
      <w:szCs w:val="20"/>
    </w:rPr>
  </w:style>
  <w:style w:type="character" w:customStyle="1" w:styleId="DateChar">
    <w:name w:val="Date Char"/>
    <w:basedOn w:val="DefaultParagraphFont"/>
    <w:link w:val="Date"/>
    <w:rsid w:val="00567D9C"/>
    <w:rPr>
      <w:rFonts w:ascii="Helvetica" w:eastAsia="Malgun Gothic" w:hAnsi="Helvetica" w:cs="Times New Roman"/>
      <w:sz w:val="20"/>
      <w:szCs w:val="20"/>
    </w:rPr>
  </w:style>
  <w:style w:type="character" w:styleId="FollowedHyperlink">
    <w:name w:val="FollowedHyperlink"/>
    <w:rsid w:val="00567D9C"/>
    <w:rPr>
      <w:color w:val="800080"/>
      <w:u w:val="single"/>
    </w:rPr>
  </w:style>
  <w:style w:type="table" w:styleId="TableProfessional">
    <w:name w:val="Table Professional"/>
    <w:basedOn w:val="TableNormal"/>
    <w:rsid w:val="00567D9C"/>
    <w:pPr>
      <w:spacing w:after="120" w:line="240" w:lineRule="auto"/>
    </w:pPr>
    <w:rPr>
      <w:rFonts w:ascii="Times New Roman" w:eastAsia="Malgun Gothic" w:hAnsi="Times New Roman" w:cs="Times New Roman"/>
      <w:sz w:val="20"/>
      <w:szCs w:val="20"/>
      <w:lang w:eastAsia="ko-K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rsid w:val="00567D9C"/>
    <w:pPr>
      <w:autoSpaceDE w:val="0"/>
      <w:autoSpaceDN w:val="0"/>
      <w:adjustRightInd w:val="0"/>
      <w:spacing w:after="0" w:line="280" w:lineRule="atLeast"/>
      <w:jc w:val="both"/>
    </w:pPr>
    <w:rPr>
      <w:rFonts w:ascii="援대┝" w:eastAsia="援대┝" w:hAnsi="Modern" w:cs="援대┝"/>
      <w:color w:val="000000"/>
      <w:w w:val="0"/>
      <w:sz w:val="24"/>
      <w:szCs w:val="24"/>
      <w:lang w:val="ko-KR" w:eastAsia="ko-KR"/>
    </w:rPr>
  </w:style>
  <w:style w:type="paragraph" w:customStyle="1" w:styleId="Footnote">
    <w:name w:val="Footnote"/>
    <w:uiPriority w:val="99"/>
    <w:rsid w:val="00567D9C"/>
    <w:pPr>
      <w:tabs>
        <w:tab w:val="left" w:pos="780"/>
      </w:tabs>
      <w:autoSpaceDE w:val="0"/>
      <w:autoSpaceDN w:val="0"/>
      <w:adjustRightInd w:val="0"/>
      <w:spacing w:after="0" w:line="240" w:lineRule="atLeast"/>
      <w:ind w:left="780" w:right="380" w:hanging="400"/>
      <w:jc w:val="both"/>
    </w:pPr>
    <w:rPr>
      <w:rFonts w:ascii="援대┝" w:eastAsia="援대┝" w:hAnsi="Modern" w:cs="援대┝"/>
      <w:color w:val="000000"/>
      <w:w w:val="0"/>
      <w:sz w:val="20"/>
      <w:szCs w:val="20"/>
      <w:lang w:val="ko-KR" w:eastAsia="ko-KR"/>
    </w:rPr>
  </w:style>
  <w:style w:type="paragraph" w:customStyle="1" w:styleId="test">
    <w:name w:val="test"/>
    <w:basedOn w:val="Heading1"/>
    <w:link w:val="testChar"/>
    <w:rsid w:val="00567D9C"/>
    <w:pPr>
      <w:keepNext w:val="0"/>
      <w:keepLines w:val="0"/>
      <w:pageBreakBefore/>
      <w:numPr>
        <w:numId w:val="0"/>
      </w:numPr>
      <w:snapToGrid w:val="0"/>
      <w:spacing w:before="0" w:line="360" w:lineRule="auto"/>
    </w:pPr>
    <w:rPr>
      <w:rFonts w:ascii="SamsungImaginationBold" w:eastAsia="SamsungImaginationBold" w:hAnsi="SamsungImaginationBold" w:cs="Times New Roman"/>
      <w:b w:val="0"/>
      <w:bCs w:val="0"/>
      <w:caps/>
      <w:sz w:val="36"/>
      <w:szCs w:val="20"/>
      <w:lang w:eastAsia="ko-KR"/>
    </w:rPr>
  </w:style>
  <w:style w:type="character" w:customStyle="1" w:styleId="testChar">
    <w:name w:val="test Char"/>
    <w:link w:val="test"/>
    <w:rsid w:val="00567D9C"/>
    <w:rPr>
      <w:rFonts w:ascii="SamsungImaginationBold" w:eastAsia="SamsungImaginationBold" w:hAnsi="SamsungImaginationBold" w:cs="Times New Roman"/>
      <w:caps/>
      <w:sz w:val="36"/>
      <w:szCs w:val="20"/>
      <w:lang w:eastAsia="ko-KR"/>
    </w:rPr>
  </w:style>
  <w:style w:type="character" w:customStyle="1" w:styleId="apple-converted-space">
    <w:name w:val="apple-converted-space"/>
    <w:rsid w:val="00567D9C"/>
  </w:style>
  <w:style w:type="paragraph" w:styleId="Revision">
    <w:name w:val="Revision"/>
    <w:hidden/>
    <w:uiPriority w:val="99"/>
    <w:semiHidden/>
    <w:rsid w:val="00567D9C"/>
    <w:pPr>
      <w:spacing w:after="0" w:line="240" w:lineRule="auto"/>
    </w:pPr>
    <w:rPr>
      <w:rFonts w:ascii="Helvetica" w:eastAsia="Malgun Gothic" w:hAnsi="Helvetica" w:cs="Times New Roman"/>
      <w:sz w:val="20"/>
      <w:szCs w:val="20"/>
    </w:rPr>
  </w:style>
  <w:style w:type="paragraph" w:styleId="ListBullet2">
    <w:name w:val="List Bullet 2"/>
    <w:basedOn w:val="Normal"/>
    <w:rsid w:val="00567D9C"/>
    <w:pPr>
      <w:numPr>
        <w:numId w:val="6"/>
      </w:numPr>
      <w:spacing w:after="0" w:line="240" w:lineRule="auto"/>
    </w:pPr>
    <w:rPr>
      <w:rFonts w:ascii="Trebuchet MS" w:eastAsia="Gulim" w:hAnsi="Trebuchet MS" w:cs="Times New Roman"/>
      <w:sz w:val="20"/>
      <w:szCs w:val="20"/>
      <w:lang w:eastAsia="ko-KR"/>
    </w:rPr>
  </w:style>
  <w:style w:type="character" w:customStyle="1" w:styleId="a0">
    <w:name w:val="설명"/>
    <w:rsid w:val="00567D9C"/>
    <w:rPr>
      <w:rFonts w:ascii="Trebuchet MS" w:eastAsia="Gulim" w:hAnsi="Trebuchet MS" w:cs="Batang"/>
      <w:i/>
      <w:iCs/>
      <w:color w:val="008000"/>
      <w:lang w:val="en-US" w:eastAsia="ko-KR" w:bidi="ar-SA"/>
    </w:rPr>
  </w:style>
  <w:style w:type="paragraph" w:customStyle="1" w:styleId="SMARTSSD">
    <w:name w:val="SMART SSD"/>
    <w:basedOn w:val="Normal"/>
    <w:link w:val="SMARTSSDChar"/>
    <w:qFormat/>
    <w:rsid w:val="00567D9C"/>
    <w:pPr>
      <w:widowControl w:val="0"/>
      <w:wordWrap w:val="0"/>
      <w:autoSpaceDE w:val="0"/>
      <w:autoSpaceDN w:val="0"/>
      <w:spacing w:after="0" w:line="360" w:lineRule="auto"/>
      <w:jc w:val="both"/>
    </w:pPr>
    <w:rPr>
      <w:rFonts w:ascii="Arial" w:eastAsia="Malgun Gothic" w:hAnsi="Arial" w:cs="Arial"/>
      <w:color w:val="000000"/>
      <w:kern w:val="2"/>
      <w:sz w:val="20"/>
      <w:lang w:eastAsia="ko-KR"/>
    </w:rPr>
  </w:style>
  <w:style w:type="character" w:customStyle="1" w:styleId="SMARTSSDChar">
    <w:name w:val="SMART SSD Char"/>
    <w:link w:val="SMARTSSD"/>
    <w:rsid w:val="00567D9C"/>
    <w:rPr>
      <w:rFonts w:ascii="Arial" w:eastAsia="Malgun Gothic" w:hAnsi="Arial" w:cs="Arial"/>
      <w:color w:val="000000"/>
      <w:kern w:val="2"/>
      <w:sz w:val="20"/>
      <w:lang w:eastAsia="ko-KR"/>
    </w:rPr>
  </w:style>
  <w:style w:type="character" w:styleId="Strong">
    <w:name w:val="Strong"/>
    <w:uiPriority w:val="22"/>
    <w:qFormat/>
    <w:rsid w:val="00567D9C"/>
    <w:rPr>
      <w:b/>
      <w:bCs/>
    </w:rPr>
  </w:style>
  <w:style w:type="numbering" w:styleId="111111">
    <w:name w:val="Outline List 2"/>
    <w:basedOn w:val="NoList"/>
    <w:rsid w:val="00567D9C"/>
    <w:pPr>
      <w:numPr>
        <w:numId w:val="7"/>
      </w:numPr>
    </w:pPr>
  </w:style>
  <w:style w:type="paragraph" w:customStyle="1" w:styleId="Lb1">
    <w:name w:val="Lb1"/>
    <w:basedOn w:val="Normal"/>
    <w:rsid w:val="00567D9C"/>
    <w:pPr>
      <w:numPr>
        <w:numId w:val="8"/>
      </w:numPr>
      <w:tabs>
        <w:tab w:val="left" w:pos="270"/>
      </w:tabs>
      <w:spacing w:after="0" w:line="240" w:lineRule="auto"/>
    </w:pPr>
    <w:rPr>
      <w:rFonts w:ascii="Times New Roman" w:eastAsia="Malgun Gothic" w:hAnsi="Times New Roman" w:cs="Times New Roman"/>
      <w:sz w:val="21"/>
      <w:szCs w:val="20"/>
    </w:rPr>
  </w:style>
  <w:style w:type="table" w:styleId="LightList-Accent1">
    <w:name w:val="Light List Accent 1"/>
    <w:basedOn w:val="TableNormal"/>
    <w:uiPriority w:val="61"/>
    <w:rsid w:val="0034603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2B63F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E15F0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268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68A7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F268A7"/>
    <w:rPr>
      <w:vertAlign w:val="superscript"/>
    </w:rPr>
  </w:style>
  <w:style w:type="paragraph" w:styleId="NoSpacing">
    <w:name w:val="No Spacing"/>
    <w:uiPriority w:val="1"/>
    <w:qFormat/>
    <w:rsid w:val="002D1B6F"/>
    <w:pPr>
      <w:kinsoku w:val="0"/>
      <w:overflowPunct w:val="0"/>
      <w:spacing w:after="0" w:line="240" w:lineRule="auto"/>
    </w:pPr>
  </w:style>
  <w:style w:type="character" w:customStyle="1" w:styleId="pl-c">
    <w:name w:val="pl-c"/>
    <w:basedOn w:val="DefaultParagraphFont"/>
    <w:rsid w:val="00010D44"/>
  </w:style>
  <w:style w:type="character" w:customStyle="1" w:styleId="pl-k">
    <w:name w:val="pl-k"/>
    <w:basedOn w:val="DefaultParagraphFont"/>
    <w:rsid w:val="00010D44"/>
  </w:style>
  <w:style w:type="character" w:customStyle="1" w:styleId="pl-c1">
    <w:name w:val="pl-c1"/>
    <w:basedOn w:val="DefaultParagraphFont"/>
    <w:rsid w:val="00010D44"/>
  </w:style>
  <w:style w:type="character" w:customStyle="1" w:styleId="pl-smi">
    <w:name w:val="pl-smi"/>
    <w:basedOn w:val="DefaultParagraphFont"/>
    <w:rsid w:val="00010D44"/>
  </w:style>
  <w:style w:type="paragraph" w:customStyle="1" w:styleId="lead">
    <w:name w:val="lead"/>
    <w:basedOn w:val="Normal"/>
    <w:rsid w:val="00300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customStyle="1" w:styleId="TableText">
    <w:name w:val="Table Text"/>
    <w:aliases w:val="Bold"/>
    <w:basedOn w:val="Normal"/>
    <w:rsid w:val="00674B3C"/>
    <w:pPr>
      <w:keepLines/>
      <w:spacing w:after="0" w:line="240" w:lineRule="auto"/>
      <w:jc w:val="both"/>
    </w:pPr>
    <w:rPr>
      <w:rFonts w:ascii="Arial" w:eastAsia="Times New Roman" w:hAnsi="Arial" w:cs="Times New Roman"/>
      <w:noProof/>
      <w:sz w:val="18"/>
      <w:szCs w:val="20"/>
    </w:rPr>
  </w:style>
  <w:style w:type="table" w:styleId="MediumGrid3-Accent4">
    <w:name w:val="Medium Grid 3 Accent 4"/>
    <w:basedOn w:val="TableNormal"/>
    <w:uiPriority w:val="69"/>
    <w:rsid w:val="004317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customStyle="1" w:styleId="12">
    <w:name w:val="본문 1"/>
    <w:basedOn w:val="Normal"/>
    <w:link w:val="1Char"/>
    <w:rsid w:val="00BF39F2"/>
    <w:pPr>
      <w:spacing w:after="0" w:line="240" w:lineRule="auto"/>
      <w:ind w:leftChars="200" w:left="400"/>
      <w:jc w:val="both"/>
    </w:pPr>
    <w:rPr>
      <w:rFonts w:ascii="Trebuchet MS" w:eastAsia="Gulim" w:hAnsi="Trebuchet MS" w:cs="Batang"/>
      <w:sz w:val="20"/>
      <w:szCs w:val="20"/>
      <w:lang w:eastAsia="ko-KR"/>
    </w:rPr>
  </w:style>
  <w:style w:type="paragraph" w:customStyle="1" w:styleId="2">
    <w:name w:val="스타일2"/>
    <w:basedOn w:val="Normal"/>
    <w:rsid w:val="00BF39F2"/>
    <w:pPr>
      <w:numPr>
        <w:numId w:val="43"/>
      </w:numPr>
      <w:spacing w:before="40" w:after="40" w:line="240" w:lineRule="auto"/>
      <w:jc w:val="both"/>
    </w:pPr>
    <w:rPr>
      <w:rFonts w:ascii="Trebuchet MS" w:eastAsia="Gulim" w:hAnsi="Trebuchet MS" w:cs="Times New Roman"/>
      <w:sz w:val="20"/>
      <w:szCs w:val="20"/>
      <w:lang w:eastAsia="ko-KR"/>
    </w:rPr>
  </w:style>
  <w:style w:type="paragraph" w:styleId="TableofAuthorities">
    <w:name w:val="table of authorities"/>
    <w:basedOn w:val="Normal"/>
    <w:next w:val="Normal"/>
    <w:semiHidden/>
    <w:rsid w:val="00BF39F2"/>
    <w:pPr>
      <w:spacing w:after="0" w:line="240" w:lineRule="auto"/>
      <w:ind w:left="200" w:hanging="200"/>
    </w:pPr>
    <w:rPr>
      <w:rFonts w:ascii="Trebuchet MS" w:eastAsia="Batang" w:hAnsi="Trebuchet MS" w:cs="Times New Roman"/>
      <w:sz w:val="20"/>
      <w:szCs w:val="24"/>
      <w:lang w:eastAsia="ko-KR"/>
    </w:rPr>
  </w:style>
  <w:style w:type="paragraph" w:styleId="Index1">
    <w:name w:val="index 1"/>
    <w:basedOn w:val="Normal"/>
    <w:next w:val="Normal"/>
    <w:autoRedefine/>
    <w:semiHidden/>
    <w:rsid w:val="00BF39F2"/>
    <w:pPr>
      <w:spacing w:after="0" w:line="240" w:lineRule="auto"/>
      <w:ind w:left="200" w:hanging="200"/>
    </w:pPr>
    <w:rPr>
      <w:rFonts w:ascii="Times New Roman" w:eastAsia="Batang" w:hAnsi="Times New Roman" w:cs="Times New Roman"/>
      <w:sz w:val="18"/>
      <w:szCs w:val="18"/>
      <w:lang w:eastAsia="ko-KR"/>
    </w:rPr>
  </w:style>
  <w:style w:type="paragraph" w:styleId="IndexHeading">
    <w:name w:val="index heading"/>
    <w:basedOn w:val="Normal"/>
    <w:next w:val="Index1"/>
    <w:semiHidden/>
    <w:rsid w:val="00BF39F2"/>
    <w:pPr>
      <w:spacing w:before="240" w:after="120" w:line="240" w:lineRule="auto"/>
      <w:jc w:val="center"/>
    </w:pPr>
    <w:rPr>
      <w:rFonts w:ascii="Times New Roman" w:eastAsia="Batang" w:hAnsi="Times New Roman" w:cs="Times New Roman"/>
      <w:b/>
      <w:bCs/>
      <w:sz w:val="26"/>
      <w:szCs w:val="26"/>
      <w:lang w:eastAsia="ko-KR"/>
    </w:rPr>
  </w:style>
  <w:style w:type="paragraph" w:customStyle="1" w:styleId="a1">
    <w:name w:val="대본문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  <w:jc w:val="both"/>
    </w:pPr>
    <w:rPr>
      <w:rFonts w:ascii="Batang" w:eastAsia="Batang" w:hAnsi="Batang" w:cs="Times New Roman"/>
      <w:color w:val="000000"/>
      <w:sz w:val="19"/>
      <w:szCs w:val="20"/>
      <w:lang w:eastAsia="ko-KR"/>
    </w:rPr>
  </w:style>
  <w:style w:type="character" w:customStyle="1" w:styleId="Char">
    <w:name w:val="설명 Char"/>
    <w:rsid w:val="00BF39F2"/>
    <w:rPr>
      <w:rFonts w:ascii="Trebuchet MS" w:eastAsia="Gulim" w:hAnsi="Trebuchet MS" w:cs="Batang"/>
      <w:i/>
      <w:iCs/>
      <w:lang w:val="en-US" w:eastAsia="ko-KR" w:bidi="ar-SA"/>
    </w:rPr>
  </w:style>
  <w:style w:type="paragraph" w:customStyle="1" w:styleId="a2">
    <w:name w:val="목차 제목"/>
    <w:basedOn w:val="Normal"/>
    <w:rsid w:val="00BF39F2"/>
    <w:pPr>
      <w:pageBreakBefore/>
      <w:spacing w:after="0" w:line="240" w:lineRule="auto"/>
    </w:pPr>
    <w:rPr>
      <w:rFonts w:ascii="Trebuchet MS" w:eastAsia="Gulim" w:hAnsi="Trebuchet MS" w:cs="Times New Roman"/>
      <w:b/>
      <w:sz w:val="28"/>
      <w:szCs w:val="28"/>
      <w:lang w:eastAsia="ko-KR"/>
    </w:rPr>
  </w:style>
  <w:style w:type="paragraph" w:customStyle="1" w:styleId="a3">
    <w:name w:val="머리말"/>
    <w:next w:val="Normal"/>
    <w:rsid w:val="00BF39F2"/>
    <w:pPr>
      <w:widowControl w:val="0"/>
      <w:autoSpaceDE w:val="0"/>
      <w:autoSpaceDN w:val="0"/>
      <w:adjustRightInd w:val="0"/>
      <w:spacing w:after="0" w:line="320" w:lineRule="atLeast"/>
    </w:pPr>
    <w:rPr>
      <w:rFonts w:ascii="Batang" w:eastAsia="Batang" w:hAnsi="Batang" w:cs="Batang"/>
      <w:color w:val="000000"/>
      <w:sz w:val="20"/>
      <w:szCs w:val="20"/>
      <w:lang w:eastAsia="ko-KR"/>
    </w:rPr>
  </w:style>
  <w:style w:type="paragraph" w:customStyle="1" w:styleId="5">
    <w:name w:val="표지목차 5"/>
    <w:basedOn w:val="Normal"/>
    <w:rsid w:val="00BF39F2"/>
    <w:pPr>
      <w:spacing w:after="0" w:line="240" w:lineRule="auto"/>
    </w:pPr>
    <w:rPr>
      <w:rFonts w:ascii="Trebuchet MS" w:eastAsia="Dotum" w:hAnsi="Trebuchet MS" w:cs="Times New Roman"/>
      <w:b/>
      <w:sz w:val="24"/>
      <w:szCs w:val="24"/>
      <w:lang w:eastAsia="ko-KR"/>
    </w:rPr>
  </w:style>
  <w:style w:type="paragraph" w:customStyle="1" w:styleId="a4">
    <w:name w:val="표지제목"/>
    <w:basedOn w:val="Normal"/>
    <w:link w:val="Char0"/>
    <w:rsid w:val="00BF39F2"/>
    <w:pPr>
      <w:spacing w:after="0" w:line="240" w:lineRule="auto"/>
      <w:ind w:left="200" w:right="200"/>
      <w:jc w:val="center"/>
    </w:pPr>
    <w:rPr>
      <w:rFonts w:ascii="Trebuchet MS" w:eastAsia="Dotum" w:hAnsi="Trebuchet MS" w:cs="Gulim"/>
      <w:b/>
      <w:bCs/>
      <w:sz w:val="56"/>
      <w:szCs w:val="56"/>
      <w:lang w:eastAsia="ko-KR"/>
    </w:rPr>
  </w:style>
  <w:style w:type="character" w:customStyle="1" w:styleId="Char0">
    <w:name w:val="표지제목 Char"/>
    <w:link w:val="a4"/>
    <w:rsid w:val="00BF39F2"/>
    <w:rPr>
      <w:rFonts w:ascii="Trebuchet MS" w:eastAsia="Dotum" w:hAnsi="Trebuchet MS" w:cs="Gulim"/>
      <w:b/>
      <w:bCs/>
      <w:sz w:val="56"/>
      <w:szCs w:val="56"/>
      <w:lang w:eastAsia="ko-KR"/>
    </w:rPr>
  </w:style>
  <w:style w:type="paragraph" w:customStyle="1" w:styleId="21">
    <w:name w:val="표지제목2"/>
    <w:basedOn w:val="Normal"/>
    <w:rsid w:val="00BF39F2"/>
    <w:pPr>
      <w:spacing w:after="0" w:line="240" w:lineRule="auto"/>
      <w:jc w:val="right"/>
    </w:pPr>
    <w:rPr>
      <w:rFonts w:ascii="Arial" w:eastAsia="Dotum" w:hAnsi="Arial" w:cs="Batang"/>
      <w:b/>
      <w:bCs/>
      <w:sz w:val="24"/>
      <w:szCs w:val="24"/>
      <w:lang w:eastAsia="ko-KR"/>
    </w:rPr>
  </w:style>
  <w:style w:type="paragraph" w:customStyle="1" w:styleId="4">
    <w:name w:val="표지제목 4"/>
    <w:basedOn w:val="Normal"/>
    <w:rsid w:val="00BF39F2"/>
    <w:pPr>
      <w:spacing w:after="0" w:line="320" w:lineRule="atLeast"/>
      <w:jc w:val="both"/>
    </w:pPr>
    <w:rPr>
      <w:rFonts w:ascii="Trebuchet MS" w:eastAsia="Gulim" w:hAnsi="Trebuchet MS" w:cs="Batang"/>
      <w:bCs/>
      <w:color w:val="808080"/>
      <w:sz w:val="20"/>
      <w:szCs w:val="20"/>
      <w:lang w:eastAsia="ko-KR"/>
    </w:rPr>
  </w:style>
  <w:style w:type="paragraph" w:customStyle="1" w:styleId="a5">
    <w:name w:val="그림서식"/>
    <w:rsid w:val="00BF39F2"/>
    <w:pPr>
      <w:spacing w:after="0" w:line="240" w:lineRule="auto"/>
      <w:jc w:val="center"/>
    </w:pPr>
    <w:rPr>
      <w:rFonts w:ascii="Arial" w:eastAsia="Gulim" w:hAnsi="Arial" w:cs="Arial"/>
      <w:bCs/>
      <w:sz w:val="20"/>
      <w:szCs w:val="20"/>
      <w:lang w:eastAsia="ko-KR"/>
    </w:rPr>
  </w:style>
  <w:style w:type="paragraph" w:customStyle="1" w:styleId="a6">
    <w:name w:val="표 제목"/>
    <w:basedOn w:val="a7"/>
    <w:link w:val="Char1"/>
    <w:rsid w:val="00BF39F2"/>
    <w:pPr>
      <w:jc w:val="center"/>
    </w:pPr>
    <w:rPr>
      <w:rFonts w:eastAsia="Gulim" w:cs="Gulim"/>
      <w:b/>
    </w:rPr>
  </w:style>
  <w:style w:type="paragraph" w:customStyle="1" w:styleId="a7">
    <w:name w:val="표 내용"/>
    <w:basedOn w:val="Normal"/>
    <w:link w:val="Char2"/>
    <w:rsid w:val="00BF39F2"/>
    <w:pPr>
      <w:adjustRightInd w:val="0"/>
      <w:spacing w:after="0" w:line="240" w:lineRule="auto"/>
      <w:textAlignment w:val="center"/>
    </w:pPr>
    <w:rPr>
      <w:rFonts w:ascii="Arial" w:eastAsia="Dotum" w:hAnsi="Arial" w:cs="Arial"/>
      <w:bCs/>
      <w:sz w:val="20"/>
      <w:szCs w:val="20"/>
      <w:lang w:eastAsia="ko-KR"/>
    </w:rPr>
  </w:style>
  <w:style w:type="paragraph" w:customStyle="1" w:styleId="11">
    <w:name w:val="부록 1"/>
    <w:basedOn w:val="Heading1"/>
    <w:rsid w:val="00BF39F2"/>
    <w:pPr>
      <w:keepLines w:val="0"/>
      <w:pageBreakBefore/>
      <w:numPr>
        <w:numId w:val="45"/>
      </w:numPr>
      <w:pBdr>
        <w:top w:val="single" w:sz="12" w:space="4" w:color="auto"/>
        <w:bottom w:val="single" w:sz="12" w:space="1" w:color="auto"/>
      </w:pBdr>
      <w:overflowPunct w:val="0"/>
      <w:autoSpaceDE w:val="0"/>
      <w:autoSpaceDN w:val="0"/>
      <w:adjustRightInd w:val="0"/>
      <w:spacing w:before="240" w:after="240" w:line="240" w:lineRule="auto"/>
      <w:textAlignment w:val="baseline"/>
    </w:pPr>
    <w:rPr>
      <w:rFonts w:ascii="Times New Roman" w:eastAsia="GulimChe" w:hAnsi="Times New Roman" w:cs="Times New Roman"/>
      <w:bCs w:val="0"/>
      <w:kern w:val="28"/>
      <w:sz w:val="36"/>
      <w:szCs w:val="20"/>
      <w:lang w:eastAsia="ko-KR"/>
    </w:rPr>
  </w:style>
  <w:style w:type="paragraph" w:customStyle="1" w:styleId="a8">
    <w:name w:val="용어정리"/>
    <w:basedOn w:val="2"/>
    <w:rsid w:val="00BF39F2"/>
    <w:pPr>
      <w:tabs>
        <w:tab w:val="left" w:pos="4140"/>
      </w:tabs>
      <w:ind w:left="4140" w:hanging="3740"/>
    </w:pPr>
  </w:style>
  <w:style w:type="paragraph" w:customStyle="1" w:styleId="a9">
    <w:name w:val="표지본문"/>
    <w:rsid w:val="00BF39F2"/>
    <w:pPr>
      <w:widowControl w:val="0"/>
      <w:autoSpaceDE w:val="0"/>
      <w:autoSpaceDN w:val="0"/>
      <w:adjustRightInd w:val="0"/>
      <w:spacing w:after="0" w:line="320" w:lineRule="atLeast"/>
      <w:jc w:val="right"/>
    </w:pPr>
    <w:rPr>
      <w:rFonts w:ascii="Gulim" w:eastAsia="Gulim" w:hAnsi="Gulim" w:cs="Gulim"/>
      <w:color w:val="000000"/>
      <w:sz w:val="20"/>
      <w:szCs w:val="20"/>
      <w:lang w:eastAsia="ko-KR"/>
    </w:rPr>
  </w:style>
  <w:style w:type="paragraph" w:customStyle="1" w:styleId="aa">
    <w:name w:val="틀제목"/>
    <w:next w:val="Normal"/>
    <w:rsid w:val="00BF39F2"/>
    <w:pPr>
      <w:widowControl w:val="0"/>
      <w:autoSpaceDE w:val="0"/>
      <w:autoSpaceDN w:val="0"/>
      <w:adjustRightInd w:val="0"/>
      <w:spacing w:after="0" w:line="200" w:lineRule="atLeast"/>
      <w:jc w:val="center"/>
    </w:pPr>
    <w:rPr>
      <w:rFonts w:ascii="Gulim" w:eastAsia="Gulim" w:hAnsi="Gulim" w:cs="Gulim"/>
      <w:color w:val="000000"/>
      <w:sz w:val="20"/>
      <w:szCs w:val="20"/>
      <w:lang w:eastAsia="ko-KR"/>
    </w:rPr>
  </w:style>
  <w:style w:type="paragraph" w:customStyle="1" w:styleId="ab">
    <w:name w:val="부록"/>
    <w:basedOn w:val="ac"/>
    <w:rsid w:val="00BF39F2"/>
  </w:style>
  <w:style w:type="paragraph" w:customStyle="1" w:styleId="ad">
    <w:name w:val="틀목차"/>
    <w:rsid w:val="00BF39F2"/>
    <w:pPr>
      <w:widowControl w:val="0"/>
      <w:autoSpaceDE w:val="0"/>
      <w:autoSpaceDN w:val="0"/>
      <w:adjustRightInd w:val="0"/>
      <w:spacing w:after="0" w:line="320" w:lineRule="atLeast"/>
      <w:jc w:val="center"/>
    </w:pPr>
    <w:rPr>
      <w:rFonts w:ascii="Gulim" w:eastAsia="Gulim" w:hAnsi="Gulim" w:cs="Gulim"/>
      <w:color w:val="000000"/>
      <w:sz w:val="20"/>
      <w:szCs w:val="20"/>
      <w:lang w:eastAsia="ko-KR"/>
    </w:rPr>
  </w:style>
  <w:style w:type="paragraph" w:customStyle="1" w:styleId="ae">
    <w:name w:val="각주"/>
    <w:rsid w:val="00BF39F2"/>
    <w:pPr>
      <w:widowControl w:val="0"/>
      <w:autoSpaceDE w:val="0"/>
      <w:autoSpaceDN w:val="0"/>
      <w:adjustRightInd w:val="0"/>
      <w:spacing w:after="0" w:line="320" w:lineRule="atLeast"/>
    </w:pPr>
    <w:rPr>
      <w:rFonts w:ascii="Gulim" w:eastAsia="Gulim" w:hAnsi="Gulim" w:cs="Gulim"/>
      <w:color w:val="000000"/>
      <w:sz w:val="20"/>
      <w:szCs w:val="20"/>
      <w:lang w:eastAsia="ko-KR"/>
    </w:rPr>
  </w:style>
  <w:style w:type="paragraph" w:customStyle="1" w:styleId="af">
    <w:name w:val="미주"/>
    <w:rsid w:val="00BF39F2"/>
    <w:pPr>
      <w:widowControl w:val="0"/>
      <w:autoSpaceDE w:val="0"/>
      <w:autoSpaceDN w:val="0"/>
      <w:adjustRightInd w:val="0"/>
      <w:spacing w:after="0" w:line="320" w:lineRule="atLeast"/>
    </w:pPr>
    <w:rPr>
      <w:rFonts w:ascii="Gulim" w:eastAsia="Gulim" w:hAnsi="Gulim" w:cs="Gulim"/>
      <w:color w:val="000000"/>
      <w:sz w:val="20"/>
      <w:szCs w:val="20"/>
      <w:lang w:eastAsia="ko-KR"/>
    </w:rPr>
  </w:style>
  <w:style w:type="paragraph" w:customStyle="1" w:styleId="af0">
    <w:name w:val="색인"/>
    <w:rsid w:val="00BF39F2"/>
    <w:pPr>
      <w:widowControl w:val="0"/>
      <w:autoSpaceDE w:val="0"/>
      <w:autoSpaceDN w:val="0"/>
      <w:adjustRightInd w:val="0"/>
      <w:spacing w:after="0" w:line="320" w:lineRule="atLeast"/>
    </w:pPr>
    <w:rPr>
      <w:rFonts w:ascii="Gulim" w:eastAsia="Gulim" w:hAnsi="Gulim" w:cs="Gulim"/>
      <w:color w:val="000000"/>
      <w:sz w:val="20"/>
      <w:szCs w:val="20"/>
      <w:lang w:eastAsia="ko-KR"/>
    </w:rPr>
  </w:style>
  <w:style w:type="paragraph" w:customStyle="1" w:styleId="af1">
    <w:name w:val="꼬리말"/>
    <w:rsid w:val="00BF39F2"/>
    <w:pPr>
      <w:widowControl w:val="0"/>
      <w:autoSpaceDE w:val="0"/>
      <w:autoSpaceDN w:val="0"/>
      <w:adjustRightInd w:val="0"/>
      <w:spacing w:after="0" w:line="320" w:lineRule="atLeast"/>
    </w:pPr>
    <w:rPr>
      <w:rFonts w:ascii="Batang" w:eastAsia="Batang" w:hAnsi="Batang" w:cs="Batang"/>
      <w:color w:val="000000"/>
      <w:sz w:val="20"/>
      <w:szCs w:val="20"/>
      <w:lang w:eastAsia="ko-KR"/>
    </w:rPr>
  </w:style>
  <w:style w:type="paragraph" w:customStyle="1" w:styleId="Paragraph1">
    <w:name w:val="Paragraph1"/>
    <w:basedOn w:val="Normal"/>
    <w:rsid w:val="00BF39F2"/>
    <w:pPr>
      <w:overflowPunct w:val="0"/>
      <w:autoSpaceDE w:val="0"/>
      <w:autoSpaceDN w:val="0"/>
      <w:adjustRightInd w:val="0"/>
      <w:spacing w:before="80" w:after="0" w:line="240" w:lineRule="auto"/>
      <w:jc w:val="both"/>
      <w:textAlignment w:val="baseline"/>
    </w:pPr>
    <w:rPr>
      <w:rFonts w:ascii="Times New Roman" w:eastAsia="Gulim" w:hAnsi="Times New Roman" w:cs="Times New Roman"/>
      <w:sz w:val="20"/>
      <w:szCs w:val="20"/>
      <w:lang w:eastAsia="ko-KR"/>
    </w:rPr>
  </w:style>
  <w:style w:type="character" w:customStyle="1" w:styleId="1Char">
    <w:name w:val="본문 1 Char"/>
    <w:link w:val="12"/>
    <w:rsid w:val="00BF39F2"/>
    <w:rPr>
      <w:rFonts w:ascii="Trebuchet MS" w:eastAsia="Gulim" w:hAnsi="Trebuchet MS" w:cs="Batang"/>
      <w:sz w:val="20"/>
      <w:szCs w:val="20"/>
      <w:lang w:eastAsia="ko-KR"/>
    </w:rPr>
  </w:style>
  <w:style w:type="character" w:customStyle="1" w:styleId="std1">
    <w:name w:val="std1"/>
    <w:rsid w:val="00BF39F2"/>
    <w:rPr>
      <w:rFonts w:ascii="Gulim" w:eastAsia="Gulim" w:hAnsi="Gulim" w:hint="eastAsia"/>
      <w:i w:val="0"/>
      <w:iCs w:val="0"/>
      <w:sz w:val="18"/>
      <w:szCs w:val="18"/>
    </w:rPr>
  </w:style>
  <w:style w:type="paragraph" w:customStyle="1" w:styleId="TableContent">
    <w:name w:val="Table Content"/>
    <w:basedOn w:val="Normal"/>
    <w:rsid w:val="00BF39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AU"/>
    </w:rPr>
  </w:style>
  <w:style w:type="paragraph" w:customStyle="1" w:styleId="af2">
    <w:name w:val="코드"/>
    <w:basedOn w:val="Normal"/>
    <w:rsid w:val="00BF39F2"/>
    <w:pPr>
      <w:spacing w:after="0" w:line="240" w:lineRule="auto"/>
      <w:ind w:leftChars="100" w:left="100"/>
    </w:pPr>
    <w:rPr>
      <w:rFonts w:ascii="Trebuchet MS" w:eastAsia="Batang" w:hAnsi="Trebuchet MS" w:cs="Times New Roman"/>
      <w:sz w:val="20"/>
      <w:szCs w:val="24"/>
      <w:lang w:eastAsia="ko-KR"/>
    </w:rPr>
  </w:style>
  <w:style w:type="paragraph" w:styleId="List2">
    <w:name w:val="List 2"/>
    <w:basedOn w:val="Normal"/>
    <w:rsid w:val="00BF39F2"/>
    <w:pPr>
      <w:overflowPunct w:val="0"/>
      <w:autoSpaceDE w:val="0"/>
      <w:autoSpaceDN w:val="0"/>
      <w:adjustRightInd w:val="0"/>
      <w:spacing w:after="0" w:line="240" w:lineRule="auto"/>
      <w:ind w:left="851" w:hanging="425"/>
      <w:jc w:val="both"/>
      <w:textAlignment w:val="baseline"/>
    </w:pPr>
    <w:rPr>
      <w:rFonts w:ascii="Times New Roman" w:eastAsia="Gulim" w:hAnsi="Times New Roman" w:cs="Times New Roman"/>
      <w:sz w:val="20"/>
      <w:szCs w:val="20"/>
      <w:lang w:eastAsia="ko-KR"/>
    </w:rPr>
  </w:style>
  <w:style w:type="paragraph" w:customStyle="1" w:styleId="10">
    <w:name w:val="스타일1"/>
    <w:basedOn w:val="Normal"/>
    <w:rsid w:val="00BF39F2"/>
    <w:pPr>
      <w:numPr>
        <w:numId w:val="40"/>
      </w:numPr>
      <w:adjustRightInd w:val="0"/>
      <w:spacing w:before="300" w:after="180" w:line="240" w:lineRule="auto"/>
      <w:textAlignment w:val="center"/>
    </w:pPr>
    <w:rPr>
      <w:rFonts w:ascii="Arial" w:eastAsia="Dotum" w:hAnsi="Arial" w:cs="Arial"/>
      <w:b/>
      <w:sz w:val="20"/>
      <w:lang w:eastAsia="ko-KR"/>
    </w:rPr>
  </w:style>
  <w:style w:type="paragraph" w:customStyle="1" w:styleId="ac">
    <w:name w:val="목차"/>
    <w:basedOn w:val="Normal"/>
    <w:rsid w:val="00BF39F2"/>
    <w:pPr>
      <w:pageBreakBefore/>
      <w:overflowPunct w:val="0"/>
      <w:autoSpaceDE w:val="0"/>
      <w:autoSpaceDN w:val="0"/>
      <w:adjustRightInd w:val="0"/>
      <w:spacing w:after="360" w:line="240" w:lineRule="auto"/>
      <w:jc w:val="right"/>
      <w:textAlignment w:val="baseline"/>
    </w:pPr>
    <w:rPr>
      <w:rFonts w:ascii="Times New Roman" w:eastAsia="Gulim" w:hAnsi="Times New Roman" w:cs="Times New Roman"/>
      <w:b/>
      <w:sz w:val="32"/>
      <w:szCs w:val="20"/>
      <w:lang w:eastAsia="ko-KR"/>
    </w:rPr>
  </w:style>
  <w:style w:type="paragraph" w:styleId="List">
    <w:name w:val="List"/>
    <w:basedOn w:val="Normal"/>
    <w:rsid w:val="00BF39F2"/>
    <w:pPr>
      <w:spacing w:after="0" w:line="240" w:lineRule="auto"/>
      <w:ind w:leftChars="200" w:left="100" w:hangingChars="200" w:hanging="200"/>
    </w:pPr>
    <w:rPr>
      <w:rFonts w:ascii="Trebuchet MS" w:eastAsia="Batang" w:hAnsi="Trebuchet MS" w:cs="Times New Roman"/>
      <w:sz w:val="20"/>
      <w:szCs w:val="24"/>
      <w:lang w:eastAsia="ko-KR"/>
    </w:rPr>
  </w:style>
  <w:style w:type="paragraph" w:styleId="List3">
    <w:name w:val="List 3"/>
    <w:basedOn w:val="Normal"/>
    <w:rsid w:val="00BF39F2"/>
    <w:pPr>
      <w:overflowPunct w:val="0"/>
      <w:autoSpaceDE w:val="0"/>
      <w:autoSpaceDN w:val="0"/>
      <w:adjustRightInd w:val="0"/>
      <w:spacing w:after="0" w:line="240" w:lineRule="auto"/>
      <w:ind w:left="1276" w:hanging="425"/>
      <w:jc w:val="both"/>
      <w:textAlignment w:val="baseline"/>
    </w:pPr>
    <w:rPr>
      <w:rFonts w:ascii="Times New Roman" w:eastAsia="Gulim" w:hAnsi="Times New Roman" w:cs="Times New Roman"/>
      <w:sz w:val="20"/>
      <w:szCs w:val="20"/>
      <w:lang w:eastAsia="ko-KR"/>
    </w:rPr>
  </w:style>
  <w:style w:type="paragraph" w:styleId="ListNumber">
    <w:name w:val="List Number"/>
    <w:basedOn w:val="Normal"/>
    <w:rsid w:val="00BF39F2"/>
    <w:pPr>
      <w:numPr>
        <w:numId w:val="38"/>
      </w:numPr>
      <w:tabs>
        <w:tab w:val="num" w:pos="330"/>
      </w:tabs>
      <w:overflowPunct w:val="0"/>
      <w:autoSpaceDE w:val="0"/>
      <w:autoSpaceDN w:val="0"/>
      <w:adjustRightInd w:val="0"/>
      <w:spacing w:after="0" w:line="240" w:lineRule="auto"/>
      <w:ind w:left="330"/>
      <w:jc w:val="both"/>
      <w:textAlignment w:val="baseline"/>
    </w:pPr>
    <w:rPr>
      <w:rFonts w:ascii="Times New Roman" w:eastAsia="Gulim" w:hAnsi="Times New Roman" w:cs="Times New Roman"/>
      <w:sz w:val="20"/>
      <w:szCs w:val="20"/>
      <w:lang w:eastAsia="ko-KR"/>
    </w:rPr>
  </w:style>
  <w:style w:type="paragraph" w:customStyle="1" w:styleId="af3">
    <w:name w:val="검토서"/>
    <w:basedOn w:val="ac"/>
    <w:autoRedefine/>
    <w:rsid w:val="00BF39F2"/>
    <w:pPr>
      <w:spacing w:beforeLines="150" w:before="360"/>
      <w:jc w:val="center"/>
    </w:pPr>
  </w:style>
  <w:style w:type="paragraph" w:customStyle="1" w:styleId="af4">
    <w:name w:val="대제목"/>
    <w:next w:val="Normal"/>
    <w:rsid w:val="00BF39F2"/>
    <w:pPr>
      <w:widowControl w:val="0"/>
      <w:autoSpaceDE w:val="0"/>
      <w:autoSpaceDN w:val="0"/>
      <w:adjustRightInd w:val="0"/>
      <w:spacing w:after="0" w:line="345" w:lineRule="atLeast"/>
    </w:pPr>
    <w:rPr>
      <w:rFonts w:ascii="BatangChe" w:eastAsia="BatangChe" w:hAnsi="BatangChe" w:cs="Times New Roman"/>
      <w:b/>
      <w:bCs/>
      <w:color w:val="000000"/>
      <w:sz w:val="23"/>
      <w:szCs w:val="23"/>
      <w:lang w:eastAsia="ko-KR"/>
    </w:rPr>
  </w:style>
  <w:style w:type="paragraph" w:customStyle="1" w:styleId="af5">
    <w:name w:val="소제목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</w:pPr>
    <w:rPr>
      <w:rFonts w:ascii="BatangChe" w:eastAsia="BatangChe" w:hAnsi="BatangChe" w:cs="Times New Roman"/>
      <w:b/>
      <w:bCs/>
      <w:color w:val="000000"/>
      <w:sz w:val="19"/>
      <w:szCs w:val="19"/>
      <w:lang w:eastAsia="ko-KR"/>
    </w:rPr>
  </w:style>
  <w:style w:type="paragraph" w:customStyle="1" w:styleId="af6">
    <w:name w:val="왼쪽머리말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</w:pPr>
    <w:rPr>
      <w:rFonts w:ascii="Times New Roman" w:eastAsia="Times New Roman" w:hAnsi="Times New Roman" w:cs="Times New Roman"/>
      <w:color w:val="000000"/>
      <w:sz w:val="19"/>
      <w:szCs w:val="19"/>
      <w:lang w:eastAsia="ko-KR"/>
    </w:rPr>
  </w:style>
  <w:style w:type="paragraph" w:customStyle="1" w:styleId="af7">
    <w:name w:val="가운데머리말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  <w:jc w:val="center"/>
    </w:pPr>
    <w:rPr>
      <w:rFonts w:ascii="Times New Roman" w:eastAsia="Times New Roman" w:hAnsi="Times New Roman" w:cs="Times New Roman"/>
      <w:color w:val="000000"/>
      <w:sz w:val="19"/>
      <w:szCs w:val="19"/>
      <w:lang w:eastAsia="ko-KR"/>
    </w:rPr>
  </w:style>
  <w:style w:type="paragraph" w:customStyle="1" w:styleId="af8">
    <w:name w:val="오른쪽머리말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  <w:jc w:val="right"/>
    </w:pPr>
    <w:rPr>
      <w:rFonts w:ascii="Times New Roman" w:eastAsia="Times New Roman" w:hAnsi="Times New Roman" w:cs="Times New Roman"/>
      <w:color w:val="000000"/>
      <w:sz w:val="19"/>
      <w:szCs w:val="19"/>
      <w:lang w:eastAsia="ko-KR"/>
    </w:rPr>
  </w:style>
  <w:style w:type="paragraph" w:customStyle="1" w:styleId="af9">
    <w:name w:val="왼쪽꼬리말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</w:pPr>
    <w:rPr>
      <w:rFonts w:ascii="Times New Roman" w:eastAsia="Times New Roman" w:hAnsi="Times New Roman" w:cs="Times New Roman"/>
      <w:color w:val="000000"/>
      <w:sz w:val="19"/>
      <w:szCs w:val="19"/>
      <w:lang w:eastAsia="ko-KR"/>
    </w:rPr>
  </w:style>
  <w:style w:type="paragraph" w:customStyle="1" w:styleId="afa">
    <w:name w:val="가운데꼬리말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  <w:jc w:val="center"/>
    </w:pPr>
    <w:rPr>
      <w:rFonts w:ascii="Times New Roman" w:eastAsia="Times New Roman" w:hAnsi="Times New Roman" w:cs="Times New Roman"/>
      <w:color w:val="000000"/>
      <w:sz w:val="19"/>
      <w:szCs w:val="19"/>
      <w:lang w:eastAsia="ko-KR"/>
    </w:rPr>
  </w:style>
  <w:style w:type="paragraph" w:customStyle="1" w:styleId="afb">
    <w:name w:val="오른쪽꼬리말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  <w:jc w:val="right"/>
    </w:pPr>
    <w:rPr>
      <w:rFonts w:ascii="Times New Roman" w:eastAsia="Times New Roman" w:hAnsi="Times New Roman" w:cs="Times New Roman"/>
      <w:color w:val="000000"/>
      <w:sz w:val="19"/>
      <w:szCs w:val="19"/>
      <w:lang w:eastAsia="ko-KR"/>
    </w:rPr>
  </w:style>
  <w:style w:type="paragraph" w:customStyle="1" w:styleId="afc">
    <w:name w:val="지침"/>
    <w:next w:val="Normal"/>
    <w:rsid w:val="00BF39F2"/>
    <w:pPr>
      <w:widowControl w:val="0"/>
      <w:autoSpaceDE w:val="0"/>
      <w:autoSpaceDN w:val="0"/>
      <w:adjustRightInd w:val="0"/>
      <w:spacing w:after="0" w:line="307" w:lineRule="atLeast"/>
      <w:jc w:val="both"/>
    </w:pPr>
    <w:rPr>
      <w:rFonts w:ascii="BatangChe" w:eastAsia="BatangChe" w:hAnsi="BatangChe" w:cs="Times New Roman"/>
      <w:i/>
      <w:iCs/>
      <w:color w:val="000000"/>
      <w:sz w:val="19"/>
      <w:szCs w:val="19"/>
      <w:lang w:eastAsia="ko-KR"/>
    </w:rPr>
  </w:style>
  <w:style w:type="paragraph" w:customStyle="1" w:styleId="1">
    <w:name w:val="서문 1"/>
    <w:basedOn w:val="Normal"/>
    <w:rsid w:val="00BF39F2"/>
    <w:pPr>
      <w:numPr>
        <w:numId w:val="39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Gulim" w:hAnsi="Times New Roman" w:cs="Times New Roman"/>
      <w:sz w:val="20"/>
      <w:szCs w:val="20"/>
      <w:lang w:eastAsia="ko-KR"/>
    </w:rPr>
  </w:style>
  <w:style w:type="paragraph" w:customStyle="1" w:styleId="20">
    <w:name w:val="부록 2"/>
    <w:basedOn w:val="Heading2"/>
    <w:rsid w:val="00BF39F2"/>
    <w:pPr>
      <w:keepLines w:val="0"/>
      <w:numPr>
        <w:numId w:val="46"/>
      </w:numPr>
      <w:spacing w:before="480" w:after="160" w:line="240" w:lineRule="auto"/>
    </w:pPr>
    <w:rPr>
      <w:rFonts w:ascii="Trebuchet MS" w:eastAsia="Gulim" w:hAnsi="Trebuchet MS" w:cs="Arial"/>
      <w:iCs/>
      <w:kern w:val="32"/>
      <w:sz w:val="28"/>
      <w:szCs w:val="28"/>
      <w:lang w:eastAsia="ko-KR"/>
    </w:rPr>
  </w:style>
  <w:style w:type="paragraph" w:customStyle="1" w:styleId="30">
    <w:name w:val="부록 3"/>
    <w:basedOn w:val="Heading3"/>
    <w:autoRedefine/>
    <w:rsid w:val="00BF39F2"/>
    <w:pPr>
      <w:keepLines w:val="0"/>
      <w:numPr>
        <w:numId w:val="44"/>
      </w:numPr>
      <w:spacing w:before="360" w:after="180" w:line="240" w:lineRule="auto"/>
    </w:pPr>
    <w:rPr>
      <w:rFonts w:ascii="Trebuchet MS" w:eastAsia="Dotum" w:hAnsi="Trebuchet MS" w:cs="Arial"/>
      <w:sz w:val="24"/>
      <w:szCs w:val="24"/>
      <w:lang w:eastAsia="ko-KR"/>
    </w:rPr>
  </w:style>
  <w:style w:type="paragraph" w:customStyle="1" w:styleId="afd">
    <w:name w:val="캡션제목"/>
    <w:basedOn w:val="Caption"/>
    <w:rsid w:val="00BF39F2"/>
    <w:pPr>
      <w:keepNext/>
      <w:keepLines/>
      <w:wordWrap w:val="0"/>
      <w:autoSpaceDE w:val="0"/>
      <w:autoSpaceDN w:val="0"/>
      <w:spacing w:before="120" w:after="240"/>
    </w:pPr>
    <w:rPr>
      <w:rFonts w:ascii="Trebuchet MS" w:eastAsia="Gulim" w:hAnsi="Trebuchet MS" w:cs="Times New Roman"/>
      <w:kern w:val="2"/>
      <w:sz w:val="20"/>
      <w:szCs w:val="20"/>
      <w:lang w:eastAsia="ko-KR"/>
    </w:rPr>
  </w:style>
  <w:style w:type="paragraph" w:customStyle="1" w:styleId="3">
    <w:name w:val="스타일3"/>
    <w:basedOn w:val="Normal"/>
    <w:rsid w:val="00BF39F2"/>
    <w:pPr>
      <w:numPr>
        <w:numId w:val="41"/>
      </w:numPr>
      <w:spacing w:after="0" w:line="240" w:lineRule="auto"/>
    </w:pPr>
    <w:rPr>
      <w:rFonts w:ascii="Trebuchet MS" w:eastAsia="Gulim" w:hAnsi="Trebuchet MS" w:cs="Times New Roman"/>
      <w:sz w:val="20"/>
      <w:szCs w:val="24"/>
      <w:lang w:eastAsia="ko-KR"/>
    </w:rPr>
  </w:style>
  <w:style w:type="numbering" w:customStyle="1" w:styleId="a">
    <w:name w:val="부록목록"/>
    <w:basedOn w:val="111111"/>
    <w:rsid w:val="00BF39F2"/>
    <w:pPr>
      <w:numPr>
        <w:numId w:val="42"/>
      </w:numPr>
    </w:pPr>
  </w:style>
  <w:style w:type="character" w:customStyle="1" w:styleId="Char2">
    <w:name w:val="표 내용 Char"/>
    <w:link w:val="a7"/>
    <w:rsid w:val="00BF39F2"/>
    <w:rPr>
      <w:rFonts w:ascii="Arial" w:eastAsia="Dotum" w:hAnsi="Arial" w:cs="Arial"/>
      <w:bCs/>
      <w:sz w:val="20"/>
      <w:szCs w:val="20"/>
      <w:lang w:eastAsia="ko-KR"/>
    </w:rPr>
  </w:style>
  <w:style w:type="character" w:customStyle="1" w:styleId="Char1">
    <w:name w:val="표 제목 Char"/>
    <w:link w:val="a6"/>
    <w:rsid w:val="00BF39F2"/>
    <w:rPr>
      <w:rFonts w:ascii="Arial" w:eastAsia="Gulim" w:hAnsi="Arial" w:cs="Gulim"/>
      <w:b/>
      <w:bCs/>
      <w:sz w:val="20"/>
      <w:szCs w:val="20"/>
      <w:lang w:eastAsia="ko-KR"/>
    </w:rPr>
  </w:style>
  <w:style w:type="character" w:customStyle="1" w:styleId="p">
    <w:name w:val="p"/>
    <w:basedOn w:val="DefaultParagraphFont"/>
    <w:rsid w:val="00F86F31"/>
  </w:style>
  <w:style w:type="character" w:customStyle="1" w:styleId="nt">
    <w:name w:val="nt"/>
    <w:basedOn w:val="DefaultParagraphFont"/>
    <w:rsid w:val="00F86F31"/>
  </w:style>
  <w:style w:type="character" w:customStyle="1" w:styleId="s2">
    <w:name w:val="s2"/>
    <w:basedOn w:val="DefaultParagraphFont"/>
    <w:rsid w:val="00F86F31"/>
  </w:style>
  <w:style w:type="table" w:styleId="LightList-Accent3">
    <w:name w:val="Light List Accent 3"/>
    <w:basedOn w:val="TableNormal"/>
    <w:uiPriority w:val="61"/>
    <w:rsid w:val="00F86F31"/>
    <w:pPr>
      <w:spacing w:after="0" w:line="240" w:lineRule="auto"/>
    </w:pPr>
    <w:rPr>
      <w:rFonts w:eastAsiaTheme="minorEastAsia"/>
      <w:lang w:eastAsia="ko-K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APIParameters">
    <w:name w:val="API Parameters"/>
    <w:basedOn w:val="TableGrid"/>
    <w:uiPriority w:val="99"/>
    <w:rsid w:val="00F86F31"/>
    <w:rPr>
      <w:rFonts w:eastAsiaTheme="minorEastAsia"/>
      <w:sz w:val="14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0305F0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ggle">
    <w:name w:val="toggle"/>
    <w:basedOn w:val="DefaultParagraphFont"/>
    <w:rsid w:val="001A5FBE"/>
  </w:style>
  <w:style w:type="character" w:customStyle="1" w:styleId="property">
    <w:name w:val="property"/>
    <w:basedOn w:val="DefaultParagraphFont"/>
    <w:rsid w:val="001A5FBE"/>
  </w:style>
  <w:style w:type="character" w:customStyle="1" w:styleId="string">
    <w:name w:val="string"/>
    <w:basedOn w:val="DefaultParagraphFont"/>
    <w:rsid w:val="001A5FBE"/>
  </w:style>
  <w:style w:type="character" w:customStyle="1" w:styleId="object">
    <w:name w:val="object"/>
    <w:basedOn w:val="DefaultParagraphFont"/>
    <w:rsid w:val="001A5FBE"/>
  </w:style>
  <w:style w:type="character" w:customStyle="1" w:styleId="toggle-end">
    <w:name w:val="toggle-end"/>
    <w:basedOn w:val="DefaultParagraphFont"/>
    <w:rsid w:val="001A5FBE"/>
  </w:style>
  <w:style w:type="character" w:customStyle="1" w:styleId="number">
    <w:name w:val="number"/>
    <w:basedOn w:val="DefaultParagraphFont"/>
    <w:rsid w:val="001A5FBE"/>
  </w:style>
  <w:style w:type="character" w:customStyle="1" w:styleId="array">
    <w:name w:val="array"/>
    <w:basedOn w:val="DefaultParagraphFont"/>
    <w:rsid w:val="001A5FBE"/>
  </w:style>
  <w:style w:type="character" w:customStyle="1" w:styleId="sbrace">
    <w:name w:val="sbrace"/>
    <w:basedOn w:val="DefaultParagraphFont"/>
    <w:rsid w:val="001A5FBE"/>
  </w:style>
  <w:style w:type="character" w:customStyle="1" w:styleId="sobjectk">
    <w:name w:val="sobjectk"/>
    <w:basedOn w:val="DefaultParagraphFont"/>
    <w:rsid w:val="001A5FBE"/>
  </w:style>
  <w:style w:type="character" w:customStyle="1" w:styleId="scolon">
    <w:name w:val="scolon"/>
    <w:basedOn w:val="DefaultParagraphFont"/>
    <w:rsid w:val="001A5FBE"/>
  </w:style>
  <w:style w:type="character" w:customStyle="1" w:styleId="sobjectv">
    <w:name w:val="sobjectv"/>
    <w:basedOn w:val="DefaultParagraphFont"/>
    <w:rsid w:val="001A5FBE"/>
  </w:style>
  <w:style w:type="character" w:customStyle="1" w:styleId="scomma">
    <w:name w:val="scomma"/>
    <w:basedOn w:val="DefaultParagraphFont"/>
    <w:rsid w:val="001A5FBE"/>
  </w:style>
  <w:style w:type="character" w:customStyle="1" w:styleId="sbracket">
    <w:name w:val="sbracket"/>
    <w:basedOn w:val="DefaultParagraphFont"/>
    <w:rsid w:val="001A5FBE"/>
  </w:style>
  <w:style w:type="character" w:styleId="HTMLCode">
    <w:name w:val="HTML Code"/>
    <w:basedOn w:val="DefaultParagraphFont"/>
    <w:uiPriority w:val="99"/>
    <w:semiHidden/>
    <w:unhideWhenUsed/>
    <w:rsid w:val="00830C4B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0E2A7F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186">
      <w:bodyDiv w:val="1"/>
      <w:marLeft w:val="0"/>
      <w:marRight w:val="0"/>
      <w:marTop w:val="0"/>
      <w:marBottom w:val="0"/>
      <w:divBdr>
        <w:top w:val="single" w:sz="36" w:space="0" w:color="F05C56"/>
        <w:left w:val="none" w:sz="0" w:space="0" w:color="auto"/>
        <w:bottom w:val="none" w:sz="0" w:space="0" w:color="auto"/>
        <w:right w:val="none" w:sz="0" w:space="0" w:color="auto"/>
      </w:divBdr>
      <w:divsChild>
        <w:div w:id="13578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4684">
                  <w:marLeft w:val="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4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7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2280">
          <w:marLeft w:val="112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702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0192">
          <w:marLeft w:val="112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4847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5488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880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121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9032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2733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4972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707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9274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5497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2938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703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44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466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822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071085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6" w:space="15" w:color="DFE1E5"/>
            <w:bottom w:val="none" w:sz="0" w:space="0" w:color="auto"/>
            <w:right w:val="none" w:sz="0" w:space="0" w:color="auto"/>
          </w:divBdr>
        </w:div>
      </w:divsChild>
    </w:div>
    <w:div w:id="781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6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47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778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717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757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336473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6" w:space="15" w:color="DFE1E5"/>
            <w:bottom w:val="none" w:sz="0" w:space="0" w:color="auto"/>
            <w:right w:val="none" w:sz="0" w:space="0" w:color="auto"/>
          </w:divBdr>
        </w:div>
      </w:divsChild>
    </w:div>
    <w:div w:id="8995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7928">
          <w:marLeft w:val="112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2884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34">
          <w:marLeft w:val="112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3650">
          <w:marLeft w:val="112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6055">
          <w:marLeft w:val="112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2084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8089">
          <w:marLeft w:val="41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12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5665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4559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3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6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6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6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6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65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6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62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0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2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61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4993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6972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2421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834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212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8133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64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7796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0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6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3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1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84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56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455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689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5758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9840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2535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025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890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719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7138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4121">
          <w:marLeft w:val="112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0553">
          <w:marLeft w:val="85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gi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JP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https://www.dmtf.org/sites/default/files/standards/documents/DSP0266_1.11.0.pdf" TargetMode="Externa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4.JP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hyperlink" Target="https://redfish.dmtf.org/redfish/mockups/v1/897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.rogers.SSI_SJ\AppData\Roaming\Microsoft\Templates\MSL%20SW%20Arch%20Specific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A53715EF0548EF855499606F481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33984-F6D7-48DA-93EF-2D31B985C9EE}"/>
      </w:docPartPr>
      <w:docPartBody>
        <w:p w:rsidR="000317B8" w:rsidRDefault="000317B8">
          <w:pPr>
            <w:pStyle w:val="29A53715EF0548EF855499606F48143B"/>
          </w:pPr>
          <w:r w:rsidRPr="00B22BA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援대┝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Moder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800000AF" w:usb1="4000204A" w:usb2="00000000" w:usb3="00000000" w:csb0="00000003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7B8"/>
    <w:rsid w:val="0001785B"/>
    <w:rsid w:val="00030B38"/>
    <w:rsid w:val="000317B8"/>
    <w:rsid w:val="00037FBF"/>
    <w:rsid w:val="000503AC"/>
    <w:rsid w:val="0009565A"/>
    <w:rsid w:val="000A48F2"/>
    <w:rsid w:val="000A661D"/>
    <w:rsid w:val="000C6860"/>
    <w:rsid w:val="000C745A"/>
    <w:rsid w:val="000D414C"/>
    <w:rsid w:val="000F32C8"/>
    <w:rsid w:val="001176F7"/>
    <w:rsid w:val="00123F8A"/>
    <w:rsid w:val="00145F7F"/>
    <w:rsid w:val="001549AE"/>
    <w:rsid w:val="00167A11"/>
    <w:rsid w:val="00192520"/>
    <w:rsid w:val="001B23A1"/>
    <w:rsid w:val="001C1F1F"/>
    <w:rsid w:val="001C4640"/>
    <w:rsid w:val="001C6730"/>
    <w:rsid w:val="001C6CB8"/>
    <w:rsid w:val="001D06CB"/>
    <w:rsid w:val="001E45E0"/>
    <w:rsid w:val="00204024"/>
    <w:rsid w:val="002126B3"/>
    <w:rsid w:val="00212CCA"/>
    <w:rsid w:val="00215841"/>
    <w:rsid w:val="00227573"/>
    <w:rsid w:val="00230DF2"/>
    <w:rsid w:val="00271257"/>
    <w:rsid w:val="002A6E11"/>
    <w:rsid w:val="002D22DA"/>
    <w:rsid w:val="002D4138"/>
    <w:rsid w:val="002D580C"/>
    <w:rsid w:val="002F6B1D"/>
    <w:rsid w:val="0031423A"/>
    <w:rsid w:val="003146A4"/>
    <w:rsid w:val="003310AB"/>
    <w:rsid w:val="00335388"/>
    <w:rsid w:val="003370EA"/>
    <w:rsid w:val="00351F6E"/>
    <w:rsid w:val="0037201F"/>
    <w:rsid w:val="00383C1E"/>
    <w:rsid w:val="003A53F2"/>
    <w:rsid w:val="003B539A"/>
    <w:rsid w:val="003D708F"/>
    <w:rsid w:val="00416A2B"/>
    <w:rsid w:val="00432E6A"/>
    <w:rsid w:val="004703CF"/>
    <w:rsid w:val="00486215"/>
    <w:rsid w:val="004B1E67"/>
    <w:rsid w:val="004E04E4"/>
    <w:rsid w:val="004E3BA7"/>
    <w:rsid w:val="004E5D73"/>
    <w:rsid w:val="00515AB4"/>
    <w:rsid w:val="0056763B"/>
    <w:rsid w:val="00577B87"/>
    <w:rsid w:val="00596F0F"/>
    <w:rsid w:val="005A450D"/>
    <w:rsid w:val="005A7E25"/>
    <w:rsid w:val="00611931"/>
    <w:rsid w:val="0063303A"/>
    <w:rsid w:val="00650BBA"/>
    <w:rsid w:val="0065100C"/>
    <w:rsid w:val="00677D2F"/>
    <w:rsid w:val="00680DCA"/>
    <w:rsid w:val="006A12F6"/>
    <w:rsid w:val="006B1F92"/>
    <w:rsid w:val="006B3D11"/>
    <w:rsid w:val="006C3AB5"/>
    <w:rsid w:val="006D6F02"/>
    <w:rsid w:val="006D7172"/>
    <w:rsid w:val="006E06A9"/>
    <w:rsid w:val="006F60D6"/>
    <w:rsid w:val="00701B9B"/>
    <w:rsid w:val="00732219"/>
    <w:rsid w:val="00754E1D"/>
    <w:rsid w:val="00772329"/>
    <w:rsid w:val="00796731"/>
    <w:rsid w:val="007A206C"/>
    <w:rsid w:val="007C34DA"/>
    <w:rsid w:val="007C6E12"/>
    <w:rsid w:val="007D2A26"/>
    <w:rsid w:val="007D7FF6"/>
    <w:rsid w:val="007E10D2"/>
    <w:rsid w:val="007F757B"/>
    <w:rsid w:val="00826282"/>
    <w:rsid w:val="00834FB4"/>
    <w:rsid w:val="008403F3"/>
    <w:rsid w:val="008410B0"/>
    <w:rsid w:val="008415B5"/>
    <w:rsid w:val="008558DA"/>
    <w:rsid w:val="0088725A"/>
    <w:rsid w:val="008B5C20"/>
    <w:rsid w:val="008D72D6"/>
    <w:rsid w:val="008F714C"/>
    <w:rsid w:val="00907D99"/>
    <w:rsid w:val="00931FE2"/>
    <w:rsid w:val="00970689"/>
    <w:rsid w:val="00970E88"/>
    <w:rsid w:val="00985838"/>
    <w:rsid w:val="00992E95"/>
    <w:rsid w:val="009A0EB4"/>
    <w:rsid w:val="009B2212"/>
    <w:rsid w:val="009B32B9"/>
    <w:rsid w:val="009E0F14"/>
    <w:rsid w:val="009E4161"/>
    <w:rsid w:val="00A118F9"/>
    <w:rsid w:val="00A11CDB"/>
    <w:rsid w:val="00A31608"/>
    <w:rsid w:val="00A3256D"/>
    <w:rsid w:val="00AA05EC"/>
    <w:rsid w:val="00AA1E7B"/>
    <w:rsid w:val="00AA7A7F"/>
    <w:rsid w:val="00AB16AD"/>
    <w:rsid w:val="00AB3E83"/>
    <w:rsid w:val="00AD057C"/>
    <w:rsid w:val="00AD32CF"/>
    <w:rsid w:val="00AD762C"/>
    <w:rsid w:val="00AF13E1"/>
    <w:rsid w:val="00AF2774"/>
    <w:rsid w:val="00AF6486"/>
    <w:rsid w:val="00AF7090"/>
    <w:rsid w:val="00B054E1"/>
    <w:rsid w:val="00B10444"/>
    <w:rsid w:val="00B35B05"/>
    <w:rsid w:val="00B55E55"/>
    <w:rsid w:val="00B6216E"/>
    <w:rsid w:val="00B7133B"/>
    <w:rsid w:val="00BB2386"/>
    <w:rsid w:val="00BC168D"/>
    <w:rsid w:val="00BE502C"/>
    <w:rsid w:val="00C00CB1"/>
    <w:rsid w:val="00C8304D"/>
    <w:rsid w:val="00CA5508"/>
    <w:rsid w:val="00CC1A29"/>
    <w:rsid w:val="00CC75B7"/>
    <w:rsid w:val="00CE0EFE"/>
    <w:rsid w:val="00CE7916"/>
    <w:rsid w:val="00D10AAE"/>
    <w:rsid w:val="00D204BF"/>
    <w:rsid w:val="00D44F25"/>
    <w:rsid w:val="00D521B3"/>
    <w:rsid w:val="00D55F96"/>
    <w:rsid w:val="00D74AAD"/>
    <w:rsid w:val="00D80E4E"/>
    <w:rsid w:val="00D92ED9"/>
    <w:rsid w:val="00DA0C97"/>
    <w:rsid w:val="00DA4219"/>
    <w:rsid w:val="00DB0A31"/>
    <w:rsid w:val="00DB2FD1"/>
    <w:rsid w:val="00DC45CA"/>
    <w:rsid w:val="00DE44CC"/>
    <w:rsid w:val="00E05BD6"/>
    <w:rsid w:val="00E077CA"/>
    <w:rsid w:val="00E15D57"/>
    <w:rsid w:val="00E26ED6"/>
    <w:rsid w:val="00E34B48"/>
    <w:rsid w:val="00E8066E"/>
    <w:rsid w:val="00E91FCF"/>
    <w:rsid w:val="00E96B96"/>
    <w:rsid w:val="00EB3BC1"/>
    <w:rsid w:val="00ED0A14"/>
    <w:rsid w:val="00ED4363"/>
    <w:rsid w:val="00ED4A8F"/>
    <w:rsid w:val="00ED70FE"/>
    <w:rsid w:val="00ED7CC1"/>
    <w:rsid w:val="00EE240D"/>
    <w:rsid w:val="00EE5EDD"/>
    <w:rsid w:val="00F04409"/>
    <w:rsid w:val="00F14C69"/>
    <w:rsid w:val="00F21E0C"/>
    <w:rsid w:val="00F257DA"/>
    <w:rsid w:val="00F35442"/>
    <w:rsid w:val="00F361F2"/>
    <w:rsid w:val="00F71FE4"/>
    <w:rsid w:val="00F734CD"/>
    <w:rsid w:val="00F84C89"/>
    <w:rsid w:val="00FB088C"/>
    <w:rsid w:val="00FB6C37"/>
    <w:rsid w:val="00FB7407"/>
    <w:rsid w:val="00FD0CD7"/>
    <w:rsid w:val="00FD118D"/>
    <w:rsid w:val="00FD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5B05"/>
    <w:rPr>
      <w:color w:val="808080"/>
    </w:rPr>
  </w:style>
  <w:style w:type="paragraph" w:customStyle="1" w:styleId="094214A325AD4686BF874E8B6E8ADFD7">
    <w:name w:val="094214A325AD4686BF874E8B6E8ADFD7"/>
  </w:style>
  <w:style w:type="paragraph" w:customStyle="1" w:styleId="29A53715EF0548EF855499606F48143B">
    <w:name w:val="29A53715EF0548EF855499606F48143B"/>
  </w:style>
  <w:style w:type="paragraph" w:customStyle="1" w:styleId="6C0640FC05954379BE8D539E907113DC">
    <w:name w:val="6C0640FC05954379BE8D539E907113DC"/>
  </w:style>
  <w:style w:type="paragraph" w:customStyle="1" w:styleId="FD72D872AF7047E5B0F793E8E011023C">
    <w:name w:val="FD72D872AF7047E5B0F793E8E011023C"/>
    <w:rsid w:val="009B2212"/>
  </w:style>
  <w:style w:type="paragraph" w:customStyle="1" w:styleId="9E15195914D848CA88B7E49872EEACFF">
    <w:name w:val="9E15195914D848CA88B7E49872EEACFF"/>
    <w:rsid w:val="009B2212"/>
  </w:style>
  <w:style w:type="paragraph" w:customStyle="1" w:styleId="D75E588C2E6B48D6A5AF6BB91A48DC23">
    <w:name w:val="D75E588C2E6B48D6A5AF6BB91A48DC23"/>
    <w:rsid w:val="009B2212"/>
  </w:style>
  <w:style w:type="paragraph" w:customStyle="1" w:styleId="7C87E007D0FF4AF882C78BE32B0D941B">
    <w:name w:val="7C87E007D0FF4AF882C78BE32B0D941B"/>
    <w:rsid w:val="00B35B05"/>
  </w:style>
  <w:style w:type="paragraph" w:customStyle="1" w:styleId="BDD1CD24FE664DE79A1610BF4C7224FF">
    <w:name w:val="BDD1CD24FE664DE79A1610BF4C7224FF"/>
    <w:rsid w:val="00B35B05"/>
  </w:style>
  <w:style w:type="paragraph" w:customStyle="1" w:styleId="D30C85E4F6C6425184ECD2F1CB389D8E">
    <w:name w:val="D30C85E4F6C6425184ECD2F1CB389D8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57B7E0E8776A42987A8756972C1E43" ma:contentTypeVersion="1" ma:contentTypeDescription="Create a new document." ma:contentTypeScope="" ma:versionID="aedf725424537559d60d02c8c186976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Lui03</b:Tag>
    <b:SourceType>JournalArticle</b:SourceType>
    <b:Guid>{7AF51FCD-ECB2-495A-AB78-B6A3C4224E11}</b:Guid>
    <b:Title>Web search for a planet: The Google cluster Architecture</b:Title>
    <b:Year>2003</b:Year>
    <b:Author>
      <b:Author>
        <b:NameList>
          <b:Person>
            <b:Last>Luiz Andre Barroso</b:Last>
            <b:First>Jeffery</b:First>
            <b:Middle>Dean, Urs Holzle</b:Middle>
          </b:Person>
        </b:NameList>
      </b:Author>
    </b:Author>
    <b:URL>http://static.googleusercontent.com/external_content/untrusted_dlcp/research.google.com/en/us/archive/googlecluster-ieee.pdf</b:URL>
    <b:JournalName>IEEE Micro</b:JournalName>
    <b:Pages>22-28</b:Pages>
    <b:RefOrder>1</b:RefOrder>
  </b:Source>
  <b:Source>
    <b:Tag>Lui</b:Tag>
    <b:SourceType>Book</b:SourceType>
    <b:Guid>{3A71DEC4-D8D1-4C9F-BCB4-DD8B35B7FABE}</b:Guid>
    <b:Title>The Datacenter as a computer, An introduction to the design of warehouse-scale machines</b:Title>
    <b:Publisher>Morgan &amp; Claypool publishers</b:Publisher>
    <b:Author>
      <b:Author>
        <b:NameList>
          <b:Person>
            <b:Last>Luiz Andre Barroso</b:Last>
            <b:First>Jimmy</b:First>
            <b:Middle>Clidaras, Urs Holzle</b:Middle>
          </b:Person>
        </b:NameList>
      </b:Author>
    </b:Author>
    <b:BookTitle>The Datacenter as a computer, An Introduction to the design of warehouse-scale machines</b:BookTitle>
    <b:RefOrder>2</b:RefOrder>
  </b:Source>
  <b:Source>
    <b:Tag>Pau08</b:Tag>
    <b:SourceType>InternetSite</b:SourceType>
    <b:Guid>{2278F498-50DE-4FA5-881E-2A859990F987}</b:Guid>
    <b:Title>Scaling memcached at Facebook</b:Title>
    <b:Year>2008</b:Year>
    <b:Author>
      <b:Author>
        <b:NameList>
          <b:Person>
            <b:Last>Saab</b:Last>
            <b:First>Paul</b:First>
          </b:Person>
        </b:NameList>
      </b:Author>
    </b:Author>
    <b:URL>https://www.facebook.com/note.php?note_id=39391378919</b:URL>
    <b:RefOrder>3</b:RefOrder>
  </b:Source>
  <b:Source>
    <b:Tag>Chr10</b:Tag>
    <b:SourceType>JournalArticle</b:SourceType>
    <b:Guid>{010B2411-5BE8-460D-BCE9-6C5A02C00D43}</b:Guid>
    <b:Author>
      <b:Author>
        <b:NameList>
          <b:Person>
            <b:Last>Christos Kozyrakis</b:Last>
            <b:First>Aman</b:First>
            <b:Middle>Kansal, Sriram Sankar, Kushgara Vaid</b:Middle>
          </b:Person>
        </b:NameList>
      </b:Author>
    </b:Author>
    <b:Title>Server Engineering Insights for Large-Scale Online Services</b:Title>
    <b:Year>2010</b:Year>
    <b:JournalName>IEEE Micro</b:JournalName>
    <b:Pages>2-13</b:Pages>
    <b:Volume>July/ August</b:Volume>
    <b:RefOrder>4</b:RefOrder>
  </b:Source>
  <b:Source>
    <b:Tag>Wha09</b:Tag>
    <b:SourceType>InternetSite</b:SourceType>
    <b:Guid>{29F6A4FC-078E-42E9-ABE9-A267D8628D10}</b:Guid>
    <b:Title>What is LR-DIMM, LRDIMM memory?</b:Title>
    <b:Year>2009</b:Year>
    <b:URL>http://www.simmtester.com/page/news/showpubnews.asp?num=167</b:URL>
    <b:RefOrder>5</b:RefOrder>
  </b:Source>
  <b:Source>
    <b:Tag>OpenComputeFIO</b:Tag>
    <b:SourceType>Report</b:SourceType>
    <b:Guid>{B2822CC8-90EC-4AFE-94AE-249AE1C8018C}</b:Guid>
    <b:Title>FIO-3-2TB-I-O-Acceleration-HW-v06-OCP-24Jan2013.pdf</b:Title>
    <b:RefOrder>6</b:RefOrder>
  </b:Source>
  <b:Source>
    <b:Tag>PCI10</b:Tag>
    <b:SourceType>Report</b:SourceType>
    <b:Guid>{8D936CC2-6D9C-476F-90A5-778B9820F5C9}</b:Guid>
    <b:Title>PCI_Express_Base_r3.0_10_Nov_10.pdf</b:Title>
    <b:Year>2010</b:Year>
    <b:RefOrder>7</b:RefOrder>
  </b:Source>
  <b:Source>
    <b:Tag>HC2</b:Tag>
    <b:SourceType>Report</b:SourceType>
    <b:Guid>{AF1B9BCA-D693-4AC5-9891-5C41B2AC0BD5}</b:Guid>
    <b:Title>HC23.17.220.Open Compute Storage.pdf</b:Title>
    <b:RefOrder>8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Lui03</b:Tag>
    <b:SourceType>JournalArticle</b:SourceType>
    <b:Guid>{7AF51FCD-ECB2-495A-AB78-B6A3C4224E11}</b:Guid>
    <b:Title>Web search for a planet: The Google cluster Architecture</b:Title>
    <b:Year>2003</b:Year>
    <b:Author>
      <b:Author>
        <b:NameList>
          <b:Person>
            <b:Last>Luiz Andre Barroso</b:Last>
            <b:First>Jeffery</b:First>
            <b:Middle>Dean, Urs Holzle</b:Middle>
          </b:Person>
        </b:NameList>
      </b:Author>
    </b:Author>
    <b:URL>http://static.googleusercontent.com/external_content/untrusted_dlcp/research.google.com/en/us/archive/googlecluster-ieee.pdf</b:URL>
    <b:JournalName>IEEE Micro</b:JournalName>
    <b:Pages>22-28</b:Pages>
    <b:RefOrder>1</b:RefOrder>
  </b:Source>
  <b:Source>
    <b:Tag>Lui</b:Tag>
    <b:SourceType>Book</b:SourceType>
    <b:Guid>{3A71DEC4-D8D1-4C9F-BCB4-DD8B35B7FABE}</b:Guid>
    <b:Title>The Datacenter as a computer, An introduction to the design of warehouse-scale machines</b:Title>
    <b:Publisher>Morgan &amp; Claypool publishers</b:Publisher>
    <b:Author>
      <b:Author>
        <b:NameList>
          <b:Person>
            <b:Last>Luiz Andre Barroso</b:Last>
            <b:First>Jimmy</b:First>
            <b:Middle>Clidaras, Urs Holzle</b:Middle>
          </b:Person>
        </b:NameList>
      </b:Author>
    </b:Author>
    <b:BookTitle>The Datacenter as a computer, An Introduction to the design of warehouse-scale machines</b:BookTitle>
    <b:RefOrder>2</b:RefOrder>
  </b:Source>
  <b:Source>
    <b:Tag>Pau08</b:Tag>
    <b:SourceType>InternetSite</b:SourceType>
    <b:Guid>{2278F498-50DE-4FA5-881E-2A859990F987}</b:Guid>
    <b:Title>Scaling memcached at Facebook</b:Title>
    <b:Year>2008</b:Year>
    <b:Author>
      <b:Author>
        <b:NameList>
          <b:Person>
            <b:Last>Saab</b:Last>
            <b:First>Paul</b:First>
          </b:Person>
        </b:NameList>
      </b:Author>
    </b:Author>
    <b:URL>https://www.facebook.com/note.php?note_id=39391378919</b:URL>
    <b:RefOrder>3</b:RefOrder>
  </b:Source>
  <b:Source>
    <b:Tag>Chr10</b:Tag>
    <b:SourceType>JournalArticle</b:SourceType>
    <b:Guid>{010B2411-5BE8-460D-BCE9-6C5A02C00D43}</b:Guid>
    <b:Author>
      <b:Author>
        <b:NameList>
          <b:Person>
            <b:Last>Christos Kozyrakis</b:Last>
            <b:First>Aman</b:First>
            <b:Middle>Kansal, Sriram Sankar, Kushgara Vaid</b:Middle>
          </b:Person>
        </b:NameList>
      </b:Author>
    </b:Author>
    <b:Title>Server Engineering Insights for Large-Scale Online Services</b:Title>
    <b:Year>2010</b:Year>
    <b:JournalName>IEEE Micro</b:JournalName>
    <b:Pages>2-13</b:Pages>
    <b:Volume>July/ August</b:Volume>
    <b:RefOrder>4</b:RefOrder>
  </b:Source>
  <b:Source>
    <b:Tag>Wha09</b:Tag>
    <b:SourceType>InternetSite</b:SourceType>
    <b:Guid>{29F6A4FC-078E-42E9-ABE9-A267D8628D10}</b:Guid>
    <b:Title>What is LR-DIMM, LRDIMM memory?</b:Title>
    <b:Year>2009</b:Year>
    <b:URL>http://www.simmtester.com/page/news/showpubnews.asp?num=167</b:URL>
    <b:RefOrder>5</b:RefOrder>
  </b:Source>
  <b:Source>
    <b:Tag>OpenComputeFIO</b:Tag>
    <b:SourceType>Report</b:SourceType>
    <b:Guid>{B2822CC8-90EC-4AFE-94AE-249AE1C8018C}</b:Guid>
    <b:Title>FIO-3-2TB-I-O-Acceleration-HW-v06-OCP-24Jan2013.pdf</b:Title>
    <b:RefOrder>6</b:RefOrder>
  </b:Source>
  <b:Source>
    <b:Tag>PCI10</b:Tag>
    <b:SourceType>Report</b:SourceType>
    <b:Guid>{8D936CC2-6D9C-476F-90A5-778B9820F5C9}</b:Guid>
    <b:Title>PCI_Express_Base_r3.0_10_Nov_10.pdf</b:Title>
    <b:Year>2010</b:Year>
    <b:RefOrder>7</b:RefOrder>
  </b:Source>
  <b:Source>
    <b:Tag>HC2</b:Tag>
    <b:SourceType>Report</b:SourceType>
    <b:Guid>{AF1B9BCA-D693-4AC5-9891-5C41B2AC0BD5}</b:Guid>
    <b:Title>HC23.17.220.Open Compute Storage.pdf</b:Title>
    <b:RefOrder>8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Lui03</b:Tag>
    <b:SourceType>JournalArticle</b:SourceType>
    <b:Guid>{7AF51FCD-ECB2-495A-AB78-B6A3C4224E11}</b:Guid>
    <b:Title>Web search for a planet: The Google cluster Architecture</b:Title>
    <b:Year>2003</b:Year>
    <b:Author>
      <b:Author>
        <b:NameList>
          <b:Person>
            <b:Last>Luiz Andre Barroso</b:Last>
            <b:First>Jeffery</b:First>
            <b:Middle>Dean, Urs Holzle</b:Middle>
          </b:Person>
        </b:NameList>
      </b:Author>
    </b:Author>
    <b:URL>http://static.googleusercontent.com/external_content/untrusted_dlcp/research.google.com/en/us/archive/googlecluster-ieee.pdf</b:URL>
    <b:JournalName>IEEE Micro</b:JournalName>
    <b:Pages>22-28</b:Pages>
    <b:RefOrder>1</b:RefOrder>
  </b:Source>
  <b:Source>
    <b:Tag>Lui</b:Tag>
    <b:SourceType>Book</b:SourceType>
    <b:Guid>{3A71DEC4-D8D1-4C9F-BCB4-DD8B35B7FABE}</b:Guid>
    <b:Title>The Datacenter as a computer, An introduction to the design of warehouse-scale machines</b:Title>
    <b:Publisher>Morgan &amp; Claypool publishers</b:Publisher>
    <b:Author>
      <b:Author>
        <b:NameList>
          <b:Person>
            <b:Last>Luiz Andre Barroso</b:Last>
            <b:First>Jimmy</b:First>
            <b:Middle>Clidaras, Urs Holzle</b:Middle>
          </b:Person>
        </b:NameList>
      </b:Author>
    </b:Author>
    <b:BookTitle>The Datacenter as a computer, An Introduction to the design of warehouse-scale machines</b:BookTitle>
    <b:RefOrder>2</b:RefOrder>
  </b:Source>
  <b:Source>
    <b:Tag>Pau08</b:Tag>
    <b:SourceType>InternetSite</b:SourceType>
    <b:Guid>{2278F498-50DE-4FA5-881E-2A859990F987}</b:Guid>
    <b:Title>Scaling memcached at Facebook</b:Title>
    <b:Year>2008</b:Year>
    <b:Author>
      <b:Author>
        <b:NameList>
          <b:Person>
            <b:Last>Saab</b:Last>
            <b:First>Paul</b:First>
          </b:Person>
        </b:NameList>
      </b:Author>
    </b:Author>
    <b:URL>https://www.facebook.com/note.php?note_id=39391378919</b:URL>
    <b:RefOrder>3</b:RefOrder>
  </b:Source>
  <b:Source>
    <b:Tag>Chr10</b:Tag>
    <b:SourceType>JournalArticle</b:SourceType>
    <b:Guid>{010B2411-5BE8-460D-BCE9-6C5A02C00D43}</b:Guid>
    <b:Author>
      <b:Author>
        <b:NameList>
          <b:Person>
            <b:Last>Christos Kozyrakis</b:Last>
            <b:First>Aman</b:First>
            <b:Middle>Kansal, Sriram Sankar, Kushgara Vaid</b:Middle>
          </b:Person>
        </b:NameList>
      </b:Author>
    </b:Author>
    <b:Title>Server Engineering Insights for Large-Scale Online Services</b:Title>
    <b:Year>2010</b:Year>
    <b:JournalName>IEEE Micro</b:JournalName>
    <b:Pages>2-13</b:Pages>
    <b:Volume>July/ August</b:Volume>
    <b:RefOrder>4</b:RefOrder>
  </b:Source>
  <b:Source>
    <b:Tag>Wha09</b:Tag>
    <b:SourceType>InternetSite</b:SourceType>
    <b:Guid>{29F6A4FC-078E-42E9-ABE9-A267D8628D10}</b:Guid>
    <b:Title>What is LR-DIMM, LRDIMM memory?</b:Title>
    <b:Year>2009</b:Year>
    <b:URL>http://www.simmtester.com/page/news/showpubnews.asp?num=167</b:URL>
    <b:RefOrder>5</b:RefOrder>
  </b:Source>
  <b:Source>
    <b:Tag>OpenComputeFIO</b:Tag>
    <b:SourceType>Report</b:SourceType>
    <b:Guid>{B2822CC8-90EC-4AFE-94AE-249AE1C8018C}</b:Guid>
    <b:Title>FIO-3-2TB-I-O-Acceleration-HW-v06-OCP-24Jan2013.pdf</b:Title>
    <b:RefOrder>6</b:RefOrder>
  </b:Source>
  <b:Source>
    <b:Tag>PCI10</b:Tag>
    <b:SourceType>Report</b:SourceType>
    <b:Guid>{8D936CC2-6D9C-476F-90A5-778B9820F5C9}</b:Guid>
    <b:Title>PCI_Express_Base_r3.0_10_Nov_10.pdf</b:Title>
    <b:Year>2010</b:Year>
    <b:RefOrder>7</b:RefOrder>
  </b:Source>
  <b:Source>
    <b:Tag>HC2</b:Tag>
    <b:SourceType>Report</b:SourceType>
    <b:Guid>{AF1B9BCA-D693-4AC5-9891-5C41B2AC0BD5}</b:Guid>
    <b:Title>HC23.17.220.Open Compute Storage.pdf</b:Title>
    <b:RefOrder>8</b:RefOrder>
  </b:Source>
</b:Sources>
</file>

<file path=customXml/itemProps1.xml><?xml version="1.0" encoding="utf-8"?>
<ds:datastoreItem xmlns:ds="http://schemas.openxmlformats.org/officeDocument/2006/customXml" ds:itemID="{335AD918-68D5-4572-90F2-36E8C99E14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880B9E-C5E2-4BBC-B8A1-617197533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C026BA-1F94-4469-9E98-E62FB00DA9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25956A-383F-4F4B-924F-FE795B79221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8937CDB-5B16-4B74-97EE-C35276FA7E6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DF7A81B-C6AD-441B-B35A-22182D074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MSL SW Arch Specification Template</Template>
  <TotalTime>375</TotalTime>
  <Pages>29</Pages>
  <Words>5564</Words>
  <Characters>31716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NKV SSD RedFish API</vt:lpstr>
    </vt:vector>
  </TitlesOfParts>
  <Company>Samsung Semiconductor, Inc.</Company>
  <LinksUpToDate>false</LinksUpToDate>
  <CharactersWithSpaces>37206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NKV SSD RedFish API</dc:title>
  <dc:subject/>
  <dc:creator>suresh.g@samsung.com</dc:creator>
  <cp:keywords/>
  <dc:description/>
  <cp:lastModifiedBy>Lu Fan</cp:lastModifiedBy>
  <cp:revision>32</cp:revision>
  <cp:lastPrinted>2019-10-01T21:18:00Z</cp:lastPrinted>
  <dcterms:created xsi:type="dcterms:W3CDTF">2020-07-20T22:31:00Z</dcterms:created>
  <dcterms:modified xsi:type="dcterms:W3CDTF">2020-07-21T20:30:00Z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0x0101003E57B7E0E8776A42987A8756972C1E43</vt:lpwstr>
  </property>
  <property fmtid="{D5CDD505-2E9C-101B-9397-08002B2CF9AE}" pid="3" name="NSCPROP_SA">
    <vt:lpwstr>C:\Users\suresh.g\Documents\work\eSSD\eSSD-Redfish-API.docx</vt:lpwstr>
  </property>
</Properties>
</file>